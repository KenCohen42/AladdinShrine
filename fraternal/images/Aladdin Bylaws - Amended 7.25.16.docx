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D5B" w:rsidRDefault="00E42D5B" w:rsidP="00173854">
      <w:pPr>
        <w:pStyle w:val="BodyTextIndent2"/>
        <w:ind w:left="0"/>
      </w:pPr>
      <w:bookmarkStart w:id="0" w:name="_GoBack"/>
      <w:bookmarkEnd w:id="0"/>
      <w:r>
        <w:t>BYLAWS OF</w:t>
      </w:r>
    </w:p>
    <w:p w:rsidR="007B5037" w:rsidRDefault="00E42D5B" w:rsidP="00173854">
      <w:pPr>
        <w:pStyle w:val="BodyTextIndent2"/>
        <w:ind w:left="0"/>
      </w:pPr>
      <w:r>
        <w:t xml:space="preserve">THE </w:t>
      </w:r>
      <w:r w:rsidR="007B5037">
        <w:t xml:space="preserve">ALADDIN </w:t>
      </w:r>
      <w:r w:rsidR="00B85A89">
        <w:t>SHRINERS</w:t>
      </w:r>
    </w:p>
    <w:p w:rsidR="007B5037" w:rsidRDefault="007B5037" w:rsidP="00173854">
      <w:pPr>
        <w:pStyle w:val="BodyTextIndent2"/>
        <w:ind w:left="0"/>
      </w:pPr>
    </w:p>
    <w:p w:rsidR="00B85A89" w:rsidRDefault="00B85A89" w:rsidP="00173854">
      <w:pPr>
        <w:pStyle w:val="BodyTextIndent2"/>
        <w:ind w:left="0"/>
      </w:pPr>
      <w:r>
        <w:t>Preamble</w:t>
      </w:r>
    </w:p>
    <w:p w:rsidR="00B85A89" w:rsidRDefault="00B85A89" w:rsidP="00173854">
      <w:pPr>
        <w:jc w:val="both"/>
      </w:pPr>
      <w:r>
        <w:t>This temple is governed by the articles of incorporation</w:t>
      </w:r>
      <w:r w:rsidR="007B5037">
        <w:t xml:space="preserve">, </w:t>
      </w:r>
      <w:r>
        <w:t>bylaws</w:t>
      </w:r>
      <w:r w:rsidR="007B5037">
        <w:t xml:space="preserve"> and </w:t>
      </w:r>
      <w:r w:rsidR="007B5037" w:rsidRPr="007B5037">
        <w:t>any general or special orders as may be in effect</w:t>
      </w:r>
      <w:r w:rsidR="007B5037">
        <w:t>,</w:t>
      </w:r>
      <w:r>
        <w:t xml:space="preserve"> of </w:t>
      </w:r>
      <w:r w:rsidR="00336A7E">
        <w:t>Shriners International</w:t>
      </w:r>
      <w:r>
        <w:t>, an Iowa corporation, and the following bylaws not inconsistent therewith.</w:t>
      </w:r>
    </w:p>
    <w:p w:rsidR="000F3749" w:rsidRDefault="000F3749" w:rsidP="00173854">
      <w:pPr>
        <w:pStyle w:val="Heading1"/>
        <w:ind w:left="0"/>
        <w:jc w:val="both"/>
        <w:rPr>
          <w:b w:val="0"/>
          <w:bCs w:val="0"/>
        </w:rPr>
      </w:pPr>
    </w:p>
    <w:p w:rsidR="00B85A89" w:rsidRDefault="00FC50BE" w:rsidP="00173854">
      <w:pPr>
        <w:pStyle w:val="Heading1"/>
        <w:ind w:left="0"/>
      </w:pPr>
      <w:r>
        <w:t>ARTICLE I</w:t>
      </w:r>
    </w:p>
    <w:p w:rsidR="00B85A89" w:rsidRDefault="00B85A89" w:rsidP="00173854">
      <w:pPr>
        <w:jc w:val="center"/>
        <w:rPr>
          <w:b/>
          <w:bCs/>
        </w:rPr>
      </w:pPr>
      <w:r>
        <w:rPr>
          <w:b/>
          <w:bCs/>
        </w:rPr>
        <w:t>Name, Seal &amp; Jurisdiction</w:t>
      </w:r>
    </w:p>
    <w:p w:rsidR="00B85A89" w:rsidRDefault="00B85A89" w:rsidP="00173854">
      <w:pPr>
        <w:ind w:left="720"/>
        <w:jc w:val="both"/>
      </w:pPr>
    </w:p>
    <w:p w:rsidR="00B85A89" w:rsidRDefault="007B5037" w:rsidP="00173854">
      <w:pPr>
        <w:jc w:val="both"/>
      </w:pPr>
      <w:proofErr w:type="gramStart"/>
      <w:r>
        <w:rPr>
          <w:b/>
          <w:bCs/>
        </w:rPr>
        <w:t>§</w:t>
      </w:r>
      <w:r w:rsidR="00573D9E">
        <w:rPr>
          <w:b/>
          <w:bCs/>
        </w:rPr>
        <w:t>1.</w:t>
      </w:r>
      <w:r>
        <w:rPr>
          <w:b/>
          <w:bCs/>
        </w:rPr>
        <w:t>1</w:t>
      </w:r>
      <w:r w:rsidR="00B85A89">
        <w:rPr>
          <w:b/>
          <w:bCs/>
        </w:rPr>
        <w:t xml:space="preserve"> Name</w:t>
      </w:r>
      <w:proofErr w:type="gramEnd"/>
      <w:r w:rsidR="00B85A89">
        <w:t xml:space="preserve">.  This temple shall be known as </w:t>
      </w:r>
      <w:r>
        <w:t>the Aladdin</w:t>
      </w:r>
      <w:r w:rsidR="00B85A89">
        <w:t xml:space="preserve"> Shriners.  It was granted a</w:t>
      </w:r>
      <w:r w:rsidR="00B16C51">
        <w:t xml:space="preserve"> </w:t>
      </w:r>
      <w:r w:rsidR="00B85A89">
        <w:t xml:space="preserve">charter on </w:t>
      </w:r>
      <w:r>
        <w:t>July 25,</w:t>
      </w:r>
      <w:r w:rsidR="00B85A89">
        <w:t xml:space="preserve"> 1</w:t>
      </w:r>
      <w:r>
        <w:t>894</w:t>
      </w:r>
      <w:r w:rsidR="00B85A89">
        <w:t xml:space="preserve"> by </w:t>
      </w:r>
      <w:r>
        <w:t xml:space="preserve">The Imperial Council, Ancient Arabic Order Nobles of the Mystic Shrine for North America, now known as </w:t>
      </w:r>
      <w:r w:rsidR="00336A7E">
        <w:t>Shriners International</w:t>
      </w:r>
      <w:r w:rsidR="001C52F9">
        <w:t>.  It shall be located in the Oasis of Columbus, State of Ohio as designated in its charter</w:t>
      </w:r>
      <w:r w:rsidR="00191426">
        <w:t>.</w:t>
      </w:r>
    </w:p>
    <w:p w:rsidR="00B85A89" w:rsidRDefault="00B85A89" w:rsidP="00173854">
      <w:pPr>
        <w:jc w:val="both"/>
      </w:pPr>
    </w:p>
    <w:p w:rsidR="000F3749" w:rsidRDefault="007B5037" w:rsidP="00173854">
      <w:pPr>
        <w:pStyle w:val="p5"/>
        <w:ind w:left="0" w:firstLine="0"/>
        <w:rPr>
          <w:iCs/>
          <w:szCs w:val="24"/>
        </w:rPr>
      </w:pPr>
      <w:r>
        <w:rPr>
          <w:b/>
          <w:bCs/>
        </w:rPr>
        <w:t>§</w:t>
      </w:r>
      <w:r w:rsidR="00573D9E">
        <w:rPr>
          <w:b/>
          <w:bCs/>
        </w:rPr>
        <w:t>1.</w:t>
      </w:r>
      <w:r w:rsidR="00E07BDD">
        <w:rPr>
          <w:b/>
          <w:bCs/>
        </w:rPr>
        <w:t>2</w:t>
      </w:r>
      <w:r w:rsidR="00B85A89">
        <w:rPr>
          <w:b/>
          <w:bCs/>
        </w:rPr>
        <w:t xml:space="preserve"> Seal.</w:t>
      </w:r>
      <w:r w:rsidR="00B85A89">
        <w:t xml:space="preserve">  </w:t>
      </w:r>
      <w:r w:rsidR="000F3749">
        <w:rPr>
          <w:iCs/>
          <w:szCs w:val="24"/>
        </w:rPr>
        <w:t>The seal of Aladdin Shriners shall consist of two concentric circles between the circumferences of which are the words “Aladdin Shriners, Shriners International, Columbus, Ohio.” The inner portion of the seal shall contain three camels, three pyramids and Aladdin’s Lamp, and the date of the charter “1894”. An impression and facsimile shall be deposited with the Imperial Recorder.</w:t>
      </w:r>
    </w:p>
    <w:p w:rsidR="00B85A89" w:rsidRDefault="00B85A89" w:rsidP="00173854">
      <w:pPr>
        <w:jc w:val="both"/>
      </w:pPr>
    </w:p>
    <w:p w:rsidR="00B85A89" w:rsidRDefault="00B85A89" w:rsidP="00173854">
      <w:pPr>
        <w:jc w:val="both"/>
      </w:pPr>
      <w:proofErr w:type="gramStart"/>
      <w:r>
        <w:rPr>
          <w:b/>
          <w:bCs/>
        </w:rPr>
        <w:t>§</w:t>
      </w:r>
      <w:r w:rsidR="00FC50BE">
        <w:rPr>
          <w:b/>
          <w:bCs/>
        </w:rPr>
        <w:t>1.</w:t>
      </w:r>
      <w:r w:rsidR="00E07BDD">
        <w:rPr>
          <w:b/>
          <w:bCs/>
        </w:rPr>
        <w:t>3</w:t>
      </w:r>
      <w:r w:rsidR="00573D9E">
        <w:rPr>
          <w:b/>
          <w:bCs/>
        </w:rPr>
        <w:t xml:space="preserve"> </w:t>
      </w:r>
      <w:r>
        <w:rPr>
          <w:b/>
          <w:bCs/>
        </w:rPr>
        <w:t>Jurisdiction</w:t>
      </w:r>
      <w:proofErr w:type="gramEnd"/>
      <w:r>
        <w:rPr>
          <w:b/>
          <w:bCs/>
        </w:rPr>
        <w:t>.</w:t>
      </w:r>
      <w:r>
        <w:t xml:space="preserve">  The territorial jurisdiction of this temple is governed by the provisions of the bylaws of </w:t>
      </w:r>
      <w:r w:rsidR="00336A7E">
        <w:t>Shriners International</w:t>
      </w:r>
      <w:r>
        <w:t>.</w:t>
      </w:r>
      <w:r w:rsidR="000F3749">
        <w:t xml:space="preserve">  The Aladdin Shriners have:</w:t>
      </w:r>
    </w:p>
    <w:p w:rsidR="000F3749" w:rsidRPr="00EE5482" w:rsidRDefault="00573D9E" w:rsidP="00173854">
      <w:pPr>
        <w:pStyle w:val="ListParagraph"/>
        <w:numPr>
          <w:ilvl w:val="0"/>
          <w:numId w:val="1"/>
        </w:numPr>
        <w:jc w:val="both"/>
      </w:pPr>
      <w:r w:rsidRPr="00EE5482">
        <w:t>Concurrent jurisdiction throughout the state of Ohio with Al Koran Shriners, Antioch Shriners,</w:t>
      </w:r>
      <w:r w:rsidR="0084155C" w:rsidRPr="00EE5482">
        <w:t xml:space="preserve"> </w:t>
      </w:r>
      <w:proofErr w:type="spellStart"/>
      <w:r w:rsidRPr="00EE5482">
        <w:t>Tadmor</w:t>
      </w:r>
      <w:proofErr w:type="spellEnd"/>
      <w:r w:rsidRPr="00EE5482">
        <w:t xml:space="preserve"> Shriners, Syrian Shriners and </w:t>
      </w:r>
      <w:proofErr w:type="spellStart"/>
      <w:r w:rsidRPr="00EE5482">
        <w:t>Z</w:t>
      </w:r>
      <w:r w:rsidR="001E6237">
        <w:t>e</w:t>
      </w:r>
      <w:r w:rsidRPr="00EE5482">
        <w:t>nobia</w:t>
      </w:r>
      <w:proofErr w:type="spellEnd"/>
      <w:r w:rsidRPr="00EE5482">
        <w:t xml:space="preserve"> Shriners, subject to agreements between the Ohio and Kentucky temples, and subject to </w:t>
      </w:r>
      <w:r w:rsidR="002B2AB2" w:rsidRPr="00EE5482">
        <w:t xml:space="preserve">the </w:t>
      </w:r>
      <w:r w:rsidRPr="00EE5482">
        <w:t>provision that existing Shrine Clubs throughout Ohio shall remain under the jurisdiction of the temple under which they operated on July 14, 1936.</w:t>
      </w:r>
    </w:p>
    <w:p w:rsidR="00573D9E" w:rsidRDefault="00573D9E" w:rsidP="00173854">
      <w:pPr>
        <w:pStyle w:val="ListParagraph"/>
        <w:numPr>
          <w:ilvl w:val="0"/>
          <w:numId w:val="1"/>
        </w:numPr>
        <w:jc w:val="both"/>
      </w:pPr>
      <w:r>
        <w:t xml:space="preserve">Concurrent jurisdiction with El </w:t>
      </w:r>
      <w:proofErr w:type="spellStart"/>
      <w:r>
        <w:t>Hasa</w:t>
      </w:r>
      <w:proofErr w:type="spellEnd"/>
      <w:r>
        <w:t xml:space="preserve"> Shriners in Lawrence and Scioto counties in Ohio.</w:t>
      </w:r>
    </w:p>
    <w:p w:rsidR="00573D9E" w:rsidRDefault="00573D9E" w:rsidP="00173854">
      <w:pPr>
        <w:pStyle w:val="ListParagraph"/>
        <w:numPr>
          <w:ilvl w:val="0"/>
          <w:numId w:val="1"/>
        </w:numPr>
        <w:jc w:val="both"/>
      </w:pPr>
      <w:r>
        <w:t xml:space="preserve">Concurrent Jurisdiction with Osiris Shriners in Belmont and Monroe counties in </w:t>
      </w:r>
      <w:r w:rsidR="0084155C">
        <w:t>O</w:t>
      </w:r>
      <w:r>
        <w:t>hio.</w:t>
      </w:r>
    </w:p>
    <w:p w:rsidR="00573D9E" w:rsidRDefault="00573D9E" w:rsidP="00173854">
      <w:pPr>
        <w:pStyle w:val="ListParagraph"/>
        <w:numPr>
          <w:ilvl w:val="0"/>
          <w:numId w:val="1"/>
        </w:numPr>
        <w:jc w:val="both"/>
      </w:pPr>
      <w:r>
        <w:t>Concurrent jurisdiction with Osiris Shriners in Brooke and H</w:t>
      </w:r>
      <w:r w:rsidR="001E6237">
        <w:t>an</w:t>
      </w:r>
      <w:r>
        <w:t>cock counties in West Virginia.</w:t>
      </w:r>
    </w:p>
    <w:p w:rsidR="00573D9E" w:rsidRDefault="00573D9E" w:rsidP="00173854">
      <w:pPr>
        <w:ind w:left="720"/>
        <w:jc w:val="both"/>
        <w:rPr>
          <w:b/>
          <w:bCs/>
        </w:rPr>
      </w:pPr>
    </w:p>
    <w:p w:rsidR="00B85A89" w:rsidRDefault="00B85A89" w:rsidP="00173854">
      <w:pPr>
        <w:jc w:val="center"/>
      </w:pPr>
      <w:r>
        <w:rPr>
          <w:b/>
          <w:bCs/>
        </w:rPr>
        <w:t xml:space="preserve">ARTICLE </w:t>
      </w:r>
      <w:r w:rsidR="00573D9E">
        <w:rPr>
          <w:b/>
          <w:bCs/>
        </w:rPr>
        <w:t>II</w:t>
      </w:r>
    </w:p>
    <w:p w:rsidR="00B85A89" w:rsidRDefault="00B85A89" w:rsidP="00173854">
      <w:pPr>
        <w:pStyle w:val="Heading1"/>
        <w:ind w:left="0"/>
      </w:pPr>
      <w:r>
        <w:t>Temple Membership</w:t>
      </w:r>
    </w:p>
    <w:p w:rsidR="00B85A89" w:rsidRDefault="00B85A89" w:rsidP="00173854">
      <w:pPr>
        <w:jc w:val="both"/>
      </w:pPr>
    </w:p>
    <w:p w:rsidR="00810911" w:rsidRPr="00810911" w:rsidRDefault="00810911" w:rsidP="00173854">
      <w:pPr>
        <w:widowControl/>
        <w:adjustRightInd w:val="0"/>
        <w:jc w:val="both"/>
      </w:pPr>
      <w:r w:rsidRPr="00810911">
        <w:t xml:space="preserve">§ </w:t>
      </w:r>
      <w:r w:rsidRPr="00810911">
        <w:rPr>
          <w:b/>
          <w:bCs/>
        </w:rPr>
        <w:t>2</w:t>
      </w:r>
      <w:r w:rsidR="008F17E6">
        <w:rPr>
          <w:b/>
          <w:bCs/>
        </w:rPr>
        <w:t xml:space="preserve">.1 </w:t>
      </w:r>
      <w:r w:rsidRPr="00810911">
        <w:rPr>
          <w:b/>
          <w:bCs/>
        </w:rPr>
        <w:t xml:space="preserve">How Constituted. </w:t>
      </w:r>
      <w:r>
        <w:rPr>
          <w:b/>
          <w:bCs/>
        </w:rPr>
        <w:t xml:space="preserve"> </w:t>
      </w:r>
      <w:r>
        <w:rPr>
          <w:bCs/>
        </w:rPr>
        <w:t>The</w:t>
      </w:r>
      <w:r w:rsidRPr="00810911">
        <w:t xml:space="preserve"> temple consists of its officers and</w:t>
      </w:r>
      <w:r>
        <w:t xml:space="preserve"> </w:t>
      </w:r>
      <w:r w:rsidRPr="00810911">
        <w:t>as many members as it admits.</w:t>
      </w:r>
    </w:p>
    <w:p w:rsidR="00810911" w:rsidRDefault="00810911" w:rsidP="00173854">
      <w:pPr>
        <w:widowControl/>
        <w:adjustRightInd w:val="0"/>
        <w:jc w:val="both"/>
      </w:pPr>
    </w:p>
    <w:p w:rsidR="00810911" w:rsidRDefault="00810911" w:rsidP="00173854">
      <w:pPr>
        <w:widowControl/>
        <w:adjustRightInd w:val="0"/>
        <w:jc w:val="both"/>
      </w:pPr>
      <w:proofErr w:type="gramStart"/>
      <w:r w:rsidRPr="00810911">
        <w:t xml:space="preserve">§ </w:t>
      </w:r>
      <w:r w:rsidRPr="00810911">
        <w:rPr>
          <w:b/>
          <w:bCs/>
        </w:rPr>
        <w:t>2.2 Petition</w:t>
      </w:r>
      <w:proofErr w:type="gramEnd"/>
      <w:r w:rsidRPr="00810911">
        <w:rPr>
          <w:b/>
          <w:bCs/>
        </w:rPr>
        <w:t xml:space="preserve">, Form. </w:t>
      </w:r>
      <w:r w:rsidR="00B43B8E">
        <w:rPr>
          <w:b/>
          <w:bCs/>
        </w:rPr>
        <w:t xml:space="preserve"> </w:t>
      </w:r>
      <w:r w:rsidRPr="00810911">
        <w:t xml:space="preserve">Each petition for membership shall </w:t>
      </w:r>
      <w:r w:rsidR="00471E66">
        <w:t>be in the form prescribe</w:t>
      </w:r>
      <w:r w:rsidR="00EE4FC7">
        <w:t>d</w:t>
      </w:r>
      <w:r w:rsidR="00471E66">
        <w:t xml:space="preserve"> by Sh</w:t>
      </w:r>
      <w:r w:rsidR="00EA6A71">
        <w:t>r</w:t>
      </w:r>
      <w:r w:rsidR="00471E66">
        <w:t xml:space="preserve">iners International and </w:t>
      </w:r>
      <w:r w:rsidRPr="00810911">
        <w:t>bear the</w:t>
      </w:r>
      <w:r>
        <w:t xml:space="preserve"> </w:t>
      </w:r>
      <w:r w:rsidRPr="00810911">
        <w:t>written recommendation of two members of the temple.</w:t>
      </w:r>
    </w:p>
    <w:p w:rsidR="00810911" w:rsidRPr="00810911" w:rsidRDefault="00810911" w:rsidP="00173854">
      <w:pPr>
        <w:widowControl/>
        <w:adjustRightInd w:val="0"/>
        <w:jc w:val="both"/>
      </w:pPr>
    </w:p>
    <w:p w:rsidR="00810911" w:rsidRDefault="00810911" w:rsidP="00173854">
      <w:pPr>
        <w:widowControl/>
        <w:adjustRightInd w:val="0"/>
        <w:jc w:val="both"/>
      </w:pPr>
      <w:r w:rsidRPr="00810911">
        <w:t xml:space="preserve">§ </w:t>
      </w:r>
      <w:r w:rsidRPr="00810911">
        <w:rPr>
          <w:b/>
          <w:bCs/>
        </w:rPr>
        <w:t>2.3 Prerequisite for Membership.</w:t>
      </w:r>
      <w:r>
        <w:rPr>
          <w:b/>
          <w:bCs/>
        </w:rPr>
        <w:t xml:space="preserve">  </w:t>
      </w:r>
      <w:r>
        <w:rPr>
          <w:bCs/>
        </w:rPr>
        <w:t xml:space="preserve">The </w:t>
      </w:r>
      <w:r w:rsidRPr="00810911">
        <w:t>temple may not accept a petition from a candidate</w:t>
      </w:r>
      <w:r>
        <w:t xml:space="preserve"> </w:t>
      </w:r>
      <w:r w:rsidRPr="00810911">
        <w:t>unless he is in good standing as a Master Mason in a Grand Lodge</w:t>
      </w:r>
      <w:r>
        <w:t xml:space="preserve"> </w:t>
      </w:r>
      <w:r w:rsidRPr="00810911">
        <w:t xml:space="preserve">which meets the recognition </w:t>
      </w:r>
      <w:r w:rsidRPr="00810911">
        <w:lastRenderedPageBreak/>
        <w:t>standards in the Grand Masters Conference</w:t>
      </w:r>
      <w:r>
        <w:t xml:space="preserve"> </w:t>
      </w:r>
      <w:r w:rsidRPr="00810911">
        <w:t>in North America, Inter</w:t>
      </w:r>
      <w:r w:rsidR="00173854">
        <w:t>-A</w:t>
      </w:r>
      <w:r w:rsidRPr="00810911">
        <w:t>merican Masonic Confederation and the World</w:t>
      </w:r>
      <w:r>
        <w:t xml:space="preserve"> </w:t>
      </w:r>
      <w:r w:rsidRPr="00810911">
        <w:t>Conference of Grand Lodges.</w:t>
      </w:r>
    </w:p>
    <w:p w:rsidR="008F17E6" w:rsidRDefault="008F17E6" w:rsidP="00173854">
      <w:pPr>
        <w:pStyle w:val="p31"/>
        <w:tabs>
          <w:tab w:val="clear" w:pos="232"/>
          <w:tab w:val="left" w:pos="1080"/>
        </w:tabs>
        <w:ind w:left="0"/>
        <w:rPr>
          <w:b/>
          <w:bCs/>
        </w:rPr>
      </w:pPr>
    </w:p>
    <w:p w:rsidR="008F17E6" w:rsidRDefault="008F17E6" w:rsidP="00173854">
      <w:pPr>
        <w:pStyle w:val="p31"/>
        <w:tabs>
          <w:tab w:val="clear" w:pos="232"/>
          <w:tab w:val="left" w:pos="1080"/>
        </w:tabs>
        <w:ind w:left="0"/>
      </w:pPr>
      <w:r>
        <w:rPr>
          <w:b/>
          <w:bCs/>
        </w:rPr>
        <w:t xml:space="preserve">§ 2.4 Residence of Candidate.  </w:t>
      </w:r>
      <w:r>
        <w:t xml:space="preserve">A petitioner </w:t>
      </w:r>
      <w:r w:rsidR="00775586">
        <w:t>shall</w:t>
      </w:r>
      <w:r>
        <w:t xml:space="preserve"> be an actual reside</w:t>
      </w:r>
      <w:r w:rsidR="00471E66">
        <w:t>nt for at least 6 months in the ju</w:t>
      </w:r>
      <w:r>
        <w:t xml:space="preserve">risdiction of the temple or </w:t>
      </w:r>
      <w:r w:rsidR="004B2EF6">
        <w:t xml:space="preserve">he </w:t>
      </w:r>
      <w:r w:rsidR="00775586">
        <w:t>shall</w:t>
      </w:r>
      <w:r>
        <w:t xml:space="preserve"> have a waiver.</w:t>
      </w:r>
    </w:p>
    <w:p w:rsidR="00457923" w:rsidRPr="00173854" w:rsidRDefault="008F17E6" w:rsidP="00173854">
      <w:pPr>
        <w:pStyle w:val="p32"/>
        <w:numPr>
          <w:ilvl w:val="0"/>
          <w:numId w:val="11"/>
        </w:numPr>
        <w:tabs>
          <w:tab w:val="clear" w:pos="714"/>
          <w:tab w:val="left" w:pos="1080"/>
        </w:tabs>
        <w:ind w:left="1080" w:hanging="450"/>
        <w:rPr>
          <w:b/>
        </w:rPr>
      </w:pPr>
      <w:r>
        <w:t>The actual residence is defined as the place wh</w:t>
      </w:r>
      <w:r w:rsidR="00471E66">
        <w:t>ere the applicant in good faith makes his home.</w:t>
      </w:r>
      <w:r w:rsidR="00FC136D">
        <w:t xml:space="preserve">                                                             </w:t>
      </w:r>
      <w:r w:rsidR="00471E66">
        <w:t xml:space="preserve">                    </w:t>
      </w:r>
      <w:r w:rsidR="00990BD7">
        <w:t xml:space="preserve"> </w:t>
      </w:r>
      <w:r w:rsidR="00FB34C5" w:rsidRPr="00173854">
        <w:rPr>
          <w:b/>
        </w:rPr>
        <w:t xml:space="preserve"> </w:t>
      </w:r>
    </w:p>
    <w:p w:rsidR="008F17E6" w:rsidRDefault="008F17E6" w:rsidP="00173854">
      <w:pPr>
        <w:pStyle w:val="p32"/>
        <w:numPr>
          <w:ilvl w:val="0"/>
          <w:numId w:val="11"/>
        </w:numPr>
        <w:tabs>
          <w:tab w:val="clear" w:pos="714"/>
          <w:tab w:val="left" w:pos="1080"/>
        </w:tabs>
        <w:ind w:left="1080" w:hanging="450"/>
      </w:pPr>
      <w:r>
        <w:t xml:space="preserve">Any member of the armed forces or </w:t>
      </w:r>
      <w:r w:rsidR="00FC136D">
        <w:t xml:space="preserve">diplomatic service of his country </w:t>
      </w:r>
      <w:r w:rsidR="00173854">
        <w:t xml:space="preserve">may petition any </w:t>
      </w:r>
      <w:r>
        <w:t xml:space="preserve">temple within the jurisdiction of which he may at the time be stationed without </w:t>
      </w:r>
      <w:r w:rsidR="00446F77">
        <w:t xml:space="preserve">          </w:t>
      </w:r>
      <w:r>
        <w:t>reference t</w:t>
      </w:r>
      <w:r w:rsidR="00446F77">
        <w:t xml:space="preserve">o </w:t>
      </w:r>
      <w:r w:rsidR="00FB34C5">
        <w:t>his actual place of residence, a</w:t>
      </w:r>
      <w:r>
        <w:t xml:space="preserve">nd thereupon, after election </w:t>
      </w:r>
      <w:r w:rsidR="00FB34C5">
        <w:t xml:space="preserve">may be initiated </w:t>
      </w:r>
      <w:r w:rsidR="00446F77">
        <w:t xml:space="preserve">and become a </w:t>
      </w:r>
      <w:r>
        <w:t>member of the temple.</w:t>
      </w:r>
    </w:p>
    <w:p w:rsidR="008F17E6" w:rsidRDefault="008F17E6" w:rsidP="00173854">
      <w:pPr>
        <w:tabs>
          <w:tab w:val="left" w:pos="436"/>
          <w:tab w:val="left" w:pos="1080"/>
        </w:tabs>
        <w:snapToGrid w:val="0"/>
        <w:ind w:left="1080" w:hanging="450"/>
        <w:jc w:val="both"/>
      </w:pPr>
    </w:p>
    <w:p w:rsidR="008F17E6" w:rsidRDefault="008F17E6" w:rsidP="00173854">
      <w:pPr>
        <w:tabs>
          <w:tab w:val="left" w:pos="436"/>
          <w:tab w:val="left" w:pos="1080"/>
        </w:tabs>
        <w:snapToGrid w:val="0"/>
        <w:jc w:val="both"/>
      </w:pPr>
      <w:r>
        <w:rPr>
          <w:b/>
          <w:bCs/>
        </w:rPr>
        <w:t>§2.5 Balloting.</w:t>
      </w:r>
      <w:r w:rsidR="00FB34C5">
        <w:rPr>
          <w:b/>
          <w:bCs/>
        </w:rPr>
        <w:t xml:space="preserve"> </w:t>
      </w:r>
      <w:r>
        <w:t xml:space="preserve"> Subsequent to a report on a candidate’s petition, the ballot is passed, and if less than 3 black balls appear, he is elected.</w:t>
      </w:r>
      <w:r w:rsidR="00FB34C5">
        <w:t xml:space="preserve">  </w:t>
      </w:r>
      <w:r>
        <w:t>If the ballot reveals 4 or more black balls, the candidate is rejected. If the ballot reveals 3 black balls, another ballot is passed immediately. If 3 black balls appear a second time, the candidate is r</w:t>
      </w:r>
      <w:r w:rsidR="000B0012">
        <w:t>ejected.</w:t>
      </w:r>
    </w:p>
    <w:p w:rsidR="008F17E6" w:rsidRPr="00EE5482" w:rsidRDefault="009038B4" w:rsidP="00173854">
      <w:pPr>
        <w:pStyle w:val="p26"/>
        <w:tabs>
          <w:tab w:val="clear" w:pos="731"/>
          <w:tab w:val="left" w:pos="1080"/>
        </w:tabs>
        <w:ind w:left="1080" w:hanging="1080"/>
      </w:pPr>
      <w:r>
        <w:rPr>
          <w:bCs/>
        </w:rPr>
        <w:tab/>
      </w:r>
      <w:r w:rsidRPr="00EE5482">
        <w:rPr>
          <w:b/>
          <w:bCs/>
        </w:rPr>
        <w:t xml:space="preserve">    </w:t>
      </w:r>
      <w:r w:rsidR="008F17E6" w:rsidRPr="00EE5482">
        <w:rPr>
          <w:b/>
          <w:bCs/>
        </w:rPr>
        <w:t>(</w:t>
      </w:r>
      <w:r w:rsidR="00FB34C5" w:rsidRPr="00EE5482">
        <w:rPr>
          <w:b/>
          <w:bCs/>
        </w:rPr>
        <w:t>a</w:t>
      </w:r>
      <w:r w:rsidR="008F17E6" w:rsidRPr="00EE5482">
        <w:rPr>
          <w:b/>
          <w:bCs/>
        </w:rPr>
        <w:t>)</w:t>
      </w:r>
      <w:r w:rsidR="008F17E6" w:rsidRPr="00EE5482">
        <w:rPr>
          <w:bCs/>
        </w:rPr>
        <w:tab/>
      </w:r>
      <w:r w:rsidR="008F17E6" w:rsidRPr="00EE5482">
        <w:t>A written objection, signed by at least 3 members of the temple in good standing, presented to the Potentate or the Recorder prior to the time balloting is commenced, has the same effect as an adverse ballot.</w:t>
      </w:r>
    </w:p>
    <w:p w:rsidR="008F17E6" w:rsidRPr="00EE5482" w:rsidRDefault="008F17E6" w:rsidP="00173854">
      <w:pPr>
        <w:pStyle w:val="p26"/>
        <w:tabs>
          <w:tab w:val="clear" w:pos="731"/>
          <w:tab w:val="left" w:pos="1080"/>
        </w:tabs>
        <w:ind w:left="1080" w:hanging="360"/>
      </w:pPr>
      <w:r w:rsidRPr="00EE5482">
        <w:rPr>
          <w:b/>
          <w:bCs/>
        </w:rPr>
        <w:t>(</w:t>
      </w:r>
      <w:r w:rsidR="004F17E8" w:rsidRPr="00EE5482">
        <w:rPr>
          <w:b/>
          <w:bCs/>
        </w:rPr>
        <w:t>b</w:t>
      </w:r>
      <w:r w:rsidRPr="00EE5482">
        <w:rPr>
          <w:b/>
          <w:bCs/>
        </w:rPr>
        <w:t>)</w:t>
      </w:r>
      <w:r w:rsidRPr="00EE5482">
        <w:rPr>
          <w:bCs/>
        </w:rPr>
        <w:tab/>
      </w:r>
      <w:r w:rsidRPr="00EE5482">
        <w:t>After the balloting is completed and the candidates are declared elected and notified, no objection made thereafter with respect to the candidates may be considered unless ordered by vote of the temple.</w:t>
      </w:r>
    </w:p>
    <w:p w:rsidR="008F17E6" w:rsidRDefault="004F17E8" w:rsidP="00173854">
      <w:pPr>
        <w:tabs>
          <w:tab w:val="left" w:pos="1080"/>
        </w:tabs>
        <w:snapToGrid w:val="0"/>
        <w:ind w:left="720"/>
        <w:jc w:val="both"/>
      </w:pPr>
      <w:r w:rsidRPr="00EE5482">
        <w:rPr>
          <w:b/>
          <w:bCs/>
        </w:rPr>
        <w:t>(c)</w:t>
      </w:r>
      <w:r w:rsidR="008F17E6" w:rsidRPr="004F17E8">
        <w:rPr>
          <w:bCs/>
        </w:rPr>
        <w:tab/>
      </w:r>
      <w:r w:rsidR="008F17E6">
        <w:t>A rejected candidate may not apply again for 13 weeks.</w:t>
      </w:r>
    </w:p>
    <w:p w:rsidR="008F17E6" w:rsidRDefault="008F17E6" w:rsidP="00173854">
      <w:pPr>
        <w:tabs>
          <w:tab w:val="left" w:pos="1080"/>
        </w:tabs>
        <w:snapToGrid w:val="0"/>
        <w:ind w:left="720"/>
        <w:jc w:val="both"/>
        <w:rPr>
          <w:iCs/>
        </w:rPr>
      </w:pPr>
      <w:r>
        <w:rPr>
          <w:iCs/>
        </w:rPr>
        <w:t xml:space="preserve"> </w:t>
      </w:r>
    </w:p>
    <w:p w:rsidR="00436AAD" w:rsidRPr="009038B4" w:rsidRDefault="008F17E6" w:rsidP="00173854">
      <w:pPr>
        <w:pStyle w:val="p37"/>
        <w:tabs>
          <w:tab w:val="clear" w:pos="232"/>
          <w:tab w:val="left" w:pos="1080"/>
        </w:tabs>
        <w:ind w:left="0" w:firstLine="0"/>
      </w:pPr>
      <w:proofErr w:type="gramStart"/>
      <w:r>
        <w:rPr>
          <w:b/>
          <w:bCs/>
        </w:rPr>
        <w:t>§2</w:t>
      </w:r>
      <w:r w:rsidR="004F17E8">
        <w:rPr>
          <w:b/>
          <w:bCs/>
        </w:rPr>
        <w:t>.6 Initiation</w:t>
      </w:r>
      <w:proofErr w:type="gramEnd"/>
      <w:r w:rsidR="004F17E8">
        <w:rPr>
          <w:b/>
          <w:bCs/>
        </w:rPr>
        <w:t xml:space="preserve">. </w:t>
      </w:r>
      <w:r w:rsidR="004F17E8">
        <w:rPr>
          <w:bCs/>
        </w:rPr>
        <w:t>The</w:t>
      </w:r>
      <w:r w:rsidR="004F17E8">
        <w:rPr>
          <w:b/>
          <w:bCs/>
        </w:rPr>
        <w:t xml:space="preserve"> </w:t>
      </w:r>
      <w:r>
        <w:t xml:space="preserve">temple may not initiate or obligate a candidate except at a stated meeting or ceremonial </w:t>
      </w:r>
      <w:proofErr w:type="gramStart"/>
      <w:r>
        <w:t>session,</w:t>
      </w:r>
      <w:proofErr w:type="gramEnd"/>
      <w:r>
        <w:t xml:space="preserve"> unless a special dispensation is granted by the Imperial Potentate.</w:t>
      </w:r>
      <w:r w:rsidR="004F17E8">
        <w:t xml:space="preserve">  A candidate who fails to present himself for initiation </w:t>
      </w:r>
      <w:r w:rsidR="004B2EF6">
        <w:t>for two ceremonial session</w:t>
      </w:r>
      <w:r w:rsidR="005A2597">
        <w:t>s</w:t>
      </w:r>
      <w:r w:rsidR="004B2EF6">
        <w:t xml:space="preserve"> subsequent to his election shall not be eligible for initiation until hi</w:t>
      </w:r>
      <w:r w:rsidR="00034402">
        <w:t>s petition has again been acted</w:t>
      </w:r>
      <w:r w:rsidR="004B2EF6">
        <w:t xml:space="preserve"> upon by the </w:t>
      </w:r>
      <w:r w:rsidR="00C46FB1">
        <w:t>t</w:t>
      </w:r>
      <w:r w:rsidR="004B2EF6">
        <w:t>emple.</w:t>
      </w:r>
    </w:p>
    <w:p w:rsidR="008F17E6" w:rsidRDefault="008F17E6" w:rsidP="00173854">
      <w:pPr>
        <w:pStyle w:val="p5"/>
        <w:ind w:left="0" w:firstLine="0"/>
        <w:rPr>
          <w:b/>
          <w:bCs/>
          <w:iCs/>
          <w:szCs w:val="24"/>
        </w:rPr>
      </w:pPr>
      <w:r>
        <w:rPr>
          <w:b/>
          <w:bCs/>
          <w:iCs/>
          <w:szCs w:val="24"/>
        </w:rPr>
        <w:t> </w:t>
      </w:r>
    </w:p>
    <w:p w:rsidR="009038B4" w:rsidRDefault="008F17E6" w:rsidP="00173854">
      <w:pPr>
        <w:pStyle w:val="p5"/>
        <w:tabs>
          <w:tab w:val="left" w:pos="9360"/>
        </w:tabs>
        <w:ind w:left="0" w:firstLine="0"/>
        <w:rPr>
          <w:iCs/>
        </w:rPr>
      </w:pPr>
      <w:proofErr w:type="gramStart"/>
      <w:r>
        <w:rPr>
          <w:b/>
          <w:bCs/>
          <w:iCs/>
          <w:szCs w:val="24"/>
        </w:rPr>
        <w:t>§2.</w:t>
      </w:r>
      <w:r w:rsidR="004B2EF6">
        <w:rPr>
          <w:b/>
          <w:bCs/>
          <w:iCs/>
          <w:szCs w:val="24"/>
        </w:rPr>
        <w:t>7</w:t>
      </w:r>
      <w:r>
        <w:rPr>
          <w:b/>
          <w:bCs/>
          <w:iCs/>
          <w:szCs w:val="24"/>
        </w:rPr>
        <w:t xml:space="preserve"> Affiliation</w:t>
      </w:r>
      <w:proofErr w:type="gramEnd"/>
      <w:r>
        <w:rPr>
          <w:b/>
          <w:bCs/>
          <w:iCs/>
          <w:szCs w:val="24"/>
        </w:rPr>
        <w:t>.</w:t>
      </w:r>
      <w:r>
        <w:rPr>
          <w:iCs/>
        </w:rPr>
        <w:t xml:space="preserve"> The holder of </w:t>
      </w:r>
      <w:proofErr w:type="gramStart"/>
      <w:r>
        <w:rPr>
          <w:iCs/>
        </w:rPr>
        <w:t>a demit</w:t>
      </w:r>
      <w:proofErr w:type="gramEnd"/>
      <w:r>
        <w:rPr>
          <w:iCs/>
        </w:rPr>
        <w:t xml:space="preserve"> from a temple is governed by the following:</w:t>
      </w:r>
      <w:r w:rsidR="009038B4">
        <w:rPr>
          <w:iCs/>
        </w:rPr>
        <w:tab/>
        <w:t xml:space="preserve"> </w:t>
      </w:r>
    </w:p>
    <w:p w:rsidR="008F17E6" w:rsidRPr="00FC136D" w:rsidRDefault="008F17E6" w:rsidP="00173854">
      <w:pPr>
        <w:pStyle w:val="p5"/>
        <w:numPr>
          <w:ilvl w:val="0"/>
          <w:numId w:val="2"/>
        </w:numPr>
        <w:tabs>
          <w:tab w:val="left" w:pos="9360"/>
        </w:tabs>
        <w:rPr>
          <w:iCs/>
        </w:rPr>
      </w:pPr>
      <w:r w:rsidRPr="00FC136D">
        <w:rPr>
          <w:iCs/>
        </w:rPr>
        <w:t xml:space="preserve">Residence.  He may affiliate with a temple within the jurisdiction of which he is and for at least 6 </w:t>
      </w:r>
      <w:r w:rsidR="00FC136D" w:rsidRPr="00FC136D">
        <w:rPr>
          <w:iCs/>
        </w:rPr>
        <w:t>m</w:t>
      </w:r>
      <w:r w:rsidRPr="00FC136D">
        <w:rPr>
          <w:iCs/>
        </w:rPr>
        <w:t>onths has been an actual resident, and may be accepte</w:t>
      </w:r>
      <w:r w:rsidR="009038B4" w:rsidRPr="00FC136D">
        <w:rPr>
          <w:iCs/>
        </w:rPr>
        <w:t>d only under the provisions of</w:t>
      </w:r>
      <w:r w:rsidR="00FC136D" w:rsidRPr="00FC136D">
        <w:rPr>
          <w:iCs/>
        </w:rPr>
        <w:t xml:space="preserve"> </w:t>
      </w:r>
      <w:r w:rsidR="009038B4" w:rsidRPr="00FC136D">
        <w:rPr>
          <w:b/>
          <w:bCs/>
          <w:iCs/>
        </w:rPr>
        <w:t>§</w:t>
      </w:r>
      <w:r w:rsidRPr="00FC136D">
        <w:rPr>
          <w:iCs/>
        </w:rPr>
        <w:t>2.5.</w:t>
      </w:r>
      <w:r w:rsidR="009038B4" w:rsidRPr="00FC136D">
        <w:rPr>
          <w:iCs/>
        </w:rPr>
        <w:t xml:space="preserve"> </w:t>
      </w:r>
    </w:p>
    <w:p w:rsidR="009038B4" w:rsidRDefault="008F17E6" w:rsidP="00173854">
      <w:pPr>
        <w:pStyle w:val="p26"/>
        <w:numPr>
          <w:ilvl w:val="0"/>
          <w:numId w:val="2"/>
        </w:numPr>
        <w:tabs>
          <w:tab w:val="left" w:pos="1080"/>
        </w:tabs>
        <w:rPr>
          <w:b/>
          <w:bCs/>
        </w:rPr>
      </w:pPr>
      <w:r>
        <w:rPr>
          <w:iCs/>
        </w:rPr>
        <w:t xml:space="preserve">If he resides in concurrent jurisdiction, he cannot demit from one temple and affiliate with another temple holding the same jurisdiction without the consent of the temple granting </w:t>
      </w:r>
      <w:proofErr w:type="gramStart"/>
      <w:r>
        <w:rPr>
          <w:iCs/>
        </w:rPr>
        <w:t>the demit</w:t>
      </w:r>
      <w:proofErr w:type="gramEnd"/>
      <w:r>
        <w:rPr>
          <w:iCs/>
        </w:rPr>
        <w:t>.</w:t>
      </w:r>
    </w:p>
    <w:p w:rsidR="009038B4" w:rsidRPr="009038B4" w:rsidRDefault="008F17E6" w:rsidP="00173854">
      <w:pPr>
        <w:pStyle w:val="p26"/>
        <w:numPr>
          <w:ilvl w:val="0"/>
          <w:numId w:val="2"/>
        </w:numPr>
        <w:tabs>
          <w:tab w:val="left" w:pos="1080"/>
        </w:tabs>
        <w:rPr>
          <w:b/>
          <w:bCs/>
        </w:rPr>
      </w:pPr>
      <w:r w:rsidRPr="009038B4">
        <w:rPr>
          <w:iCs/>
        </w:rPr>
        <w:t>He may affiliate with any temple if the temple, within whose jurisdiction he has been an actual resident for the preceding 6 months, grants a waiver.  If that temple refuses to grant a waiver, an appeal may be fil</w:t>
      </w:r>
      <w:r w:rsidR="009038B4" w:rsidRPr="009038B4">
        <w:rPr>
          <w:iCs/>
        </w:rPr>
        <w:t>ed, as provided in §208.9(b</w:t>
      </w:r>
      <w:r w:rsidR="00EE4FC7" w:rsidRPr="009038B4">
        <w:rPr>
          <w:iCs/>
        </w:rPr>
        <w:t>) (</w:t>
      </w:r>
      <w:r w:rsidR="009038B4" w:rsidRPr="009038B4">
        <w:rPr>
          <w:iCs/>
        </w:rPr>
        <w:t>2)</w:t>
      </w:r>
      <w:r w:rsidR="00C46FB1">
        <w:rPr>
          <w:iCs/>
        </w:rPr>
        <w:t xml:space="preserve"> of the bylaws of Shriners International</w:t>
      </w:r>
      <w:r w:rsidR="009038B4" w:rsidRPr="009038B4">
        <w:rPr>
          <w:iCs/>
        </w:rPr>
        <w:t>.</w:t>
      </w:r>
    </w:p>
    <w:p w:rsidR="008F17E6" w:rsidRDefault="008F17E6" w:rsidP="00173854">
      <w:pPr>
        <w:pStyle w:val="p26"/>
        <w:numPr>
          <w:ilvl w:val="0"/>
          <w:numId w:val="2"/>
        </w:numPr>
        <w:tabs>
          <w:tab w:val="left" w:pos="1080"/>
        </w:tabs>
        <w:rPr>
          <w:b/>
          <w:bCs/>
        </w:rPr>
      </w:pPr>
      <w:r>
        <w:rPr>
          <w:iCs/>
        </w:rPr>
        <w:t>If for the preceding 6 months he has been a resident of the jurisdiction of the temple which issued his demit, and with which he</w:t>
      </w:r>
      <w:r w:rsidR="00775586">
        <w:rPr>
          <w:iCs/>
        </w:rPr>
        <w:t xml:space="preserve"> desires to re</w:t>
      </w:r>
      <w:r w:rsidR="00173854">
        <w:rPr>
          <w:iCs/>
        </w:rPr>
        <w:t>-</w:t>
      </w:r>
      <w:r w:rsidR="00775586">
        <w:rPr>
          <w:iCs/>
        </w:rPr>
        <w:t>affiliate, he shall</w:t>
      </w:r>
      <w:r>
        <w:rPr>
          <w:iCs/>
        </w:rPr>
        <w:t xml:space="preserve"> submit his written application with the original demit attached, and </w:t>
      </w:r>
      <w:r w:rsidR="000746B9">
        <w:rPr>
          <w:iCs/>
        </w:rPr>
        <w:t>shall</w:t>
      </w:r>
      <w:r>
        <w:rPr>
          <w:iCs/>
        </w:rPr>
        <w:t xml:space="preserve"> be returned to membership without a vote of the temple.  The application </w:t>
      </w:r>
      <w:r w:rsidR="000746B9">
        <w:rPr>
          <w:iCs/>
        </w:rPr>
        <w:t>shall</w:t>
      </w:r>
      <w:r>
        <w:rPr>
          <w:iCs/>
        </w:rPr>
        <w:t xml:space="preserve"> be accompanied by written evidence that he is in good standing in his prerequisite body.  The re</w:t>
      </w:r>
      <w:r w:rsidR="00173854">
        <w:rPr>
          <w:iCs/>
        </w:rPr>
        <w:t>-</w:t>
      </w:r>
      <w:r>
        <w:rPr>
          <w:iCs/>
        </w:rPr>
        <w:lastRenderedPageBreak/>
        <w:t>affiliation</w:t>
      </w:r>
      <w:r w:rsidR="000746B9">
        <w:rPr>
          <w:iCs/>
        </w:rPr>
        <w:t xml:space="preserve"> shall</w:t>
      </w:r>
      <w:r>
        <w:rPr>
          <w:iCs/>
        </w:rPr>
        <w:t xml:space="preserve"> be reported to the temple at its next stated meeting and recorded in the minutes.</w:t>
      </w:r>
    </w:p>
    <w:p w:rsidR="008F17E6" w:rsidRDefault="008F17E6" w:rsidP="00173854">
      <w:pPr>
        <w:pStyle w:val="p5"/>
        <w:tabs>
          <w:tab w:val="left" w:pos="1080"/>
        </w:tabs>
        <w:ind w:left="720" w:firstLine="0"/>
        <w:rPr>
          <w:b/>
          <w:bCs/>
          <w:iCs/>
          <w:szCs w:val="24"/>
        </w:rPr>
      </w:pPr>
      <w:r>
        <w:rPr>
          <w:b/>
          <w:bCs/>
          <w:iCs/>
          <w:szCs w:val="24"/>
        </w:rPr>
        <w:t xml:space="preserve"> </w:t>
      </w:r>
    </w:p>
    <w:p w:rsidR="00267D2A" w:rsidRDefault="008F17E6" w:rsidP="00173854">
      <w:pPr>
        <w:pStyle w:val="p26"/>
        <w:tabs>
          <w:tab w:val="clear" w:pos="731"/>
          <w:tab w:val="left" w:pos="226"/>
          <w:tab w:val="left" w:pos="1080"/>
        </w:tabs>
        <w:ind w:left="0" w:firstLine="0"/>
      </w:pPr>
      <w:proofErr w:type="gramStart"/>
      <w:r>
        <w:rPr>
          <w:b/>
          <w:bCs/>
          <w:iCs/>
        </w:rPr>
        <w:t>§2.</w:t>
      </w:r>
      <w:r w:rsidR="00267D2A">
        <w:rPr>
          <w:b/>
          <w:bCs/>
          <w:iCs/>
        </w:rPr>
        <w:t>8</w:t>
      </w:r>
      <w:r>
        <w:rPr>
          <w:b/>
          <w:bCs/>
          <w:iCs/>
        </w:rPr>
        <w:t xml:space="preserve"> Associate Membership</w:t>
      </w:r>
      <w:proofErr w:type="gramEnd"/>
      <w:r>
        <w:rPr>
          <w:iCs/>
        </w:rPr>
        <w:t>.</w:t>
      </w:r>
      <w:r w:rsidR="00267D2A">
        <w:rPr>
          <w:iCs/>
        </w:rPr>
        <w:t xml:space="preserve"> </w:t>
      </w:r>
      <w:r w:rsidR="00267D2A">
        <w:t>Any Noble may apply for membership by affiliation in a second temple and, if accepted by the second, thereafter hold associ</w:t>
      </w:r>
      <w:r w:rsidR="00267D2A">
        <w:softHyphen/>
        <w:t>ate membership subject to the provisions of this section.</w:t>
      </w:r>
    </w:p>
    <w:p w:rsidR="008F17E6" w:rsidRDefault="00267D2A" w:rsidP="00173854">
      <w:pPr>
        <w:pStyle w:val="p26"/>
        <w:tabs>
          <w:tab w:val="clear" w:pos="731"/>
          <w:tab w:val="left" w:pos="226"/>
          <w:tab w:val="left" w:pos="1080"/>
        </w:tabs>
        <w:ind w:left="1080" w:hanging="1080"/>
      </w:pPr>
      <w:r>
        <w:tab/>
      </w:r>
      <w:r>
        <w:tab/>
        <w:t xml:space="preserve">    </w:t>
      </w:r>
      <w:r w:rsidRPr="00FC28DB">
        <w:rPr>
          <w:b/>
        </w:rPr>
        <w:t>(a</w:t>
      </w:r>
      <w:r w:rsidR="008F17E6" w:rsidRPr="00FC28DB">
        <w:rPr>
          <w:b/>
        </w:rPr>
        <w:t>)</w:t>
      </w:r>
      <w:r w:rsidR="008F17E6">
        <w:tab/>
      </w:r>
      <w:r>
        <w:t>T</w:t>
      </w:r>
      <w:r w:rsidR="008F17E6">
        <w:t xml:space="preserve">he applicant need not hold </w:t>
      </w:r>
      <w:proofErr w:type="gramStart"/>
      <w:r w:rsidR="008F17E6">
        <w:t>a demit</w:t>
      </w:r>
      <w:proofErr w:type="gramEnd"/>
      <w:r w:rsidR="008F17E6">
        <w:t xml:space="preserve"> to make an application for associate </w:t>
      </w:r>
      <w:r>
        <w:t xml:space="preserve">membership. </w:t>
      </w:r>
      <w:r w:rsidR="008F17E6">
        <w:t>However, an application for associ</w:t>
      </w:r>
      <w:r w:rsidR="008F17E6">
        <w:softHyphen/>
        <w:t xml:space="preserve">ate membership </w:t>
      </w:r>
      <w:r w:rsidR="000746B9">
        <w:t>shall</w:t>
      </w:r>
      <w:r w:rsidR="008F17E6">
        <w:t xml:space="preserve"> be accompanied</w:t>
      </w:r>
      <w:r>
        <w:t xml:space="preserve"> </w:t>
      </w:r>
      <w:r w:rsidR="008F17E6">
        <w:t>by written evidence that the appli</w:t>
      </w:r>
      <w:r w:rsidR="008F17E6">
        <w:softHyphen/>
        <w:t>cant is in good standing and eligible for demit.</w:t>
      </w:r>
    </w:p>
    <w:p w:rsidR="008F17E6" w:rsidRDefault="00FC136D" w:rsidP="00173854">
      <w:pPr>
        <w:pStyle w:val="p26"/>
        <w:tabs>
          <w:tab w:val="clear" w:pos="731"/>
          <w:tab w:val="left" w:pos="1080"/>
        </w:tabs>
        <w:ind w:left="1080" w:hanging="360"/>
      </w:pPr>
      <w:r w:rsidRPr="00FC28DB">
        <w:rPr>
          <w:b/>
          <w:bCs/>
        </w:rPr>
        <w:t>(</w:t>
      </w:r>
      <w:r w:rsidR="00267D2A" w:rsidRPr="00FC28DB">
        <w:rPr>
          <w:b/>
          <w:bCs/>
        </w:rPr>
        <w:t>b</w:t>
      </w:r>
      <w:r w:rsidR="001C52F9" w:rsidRPr="00FC28DB">
        <w:rPr>
          <w:b/>
          <w:bCs/>
        </w:rPr>
        <w:t>)</w:t>
      </w:r>
      <w:r w:rsidR="001C52F9">
        <w:rPr>
          <w:bCs/>
        </w:rPr>
        <w:tab/>
      </w:r>
      <w:r w:rsidR="008F17E6" w:rsidRPr="00FC136D">
        <w:t>Upon election of an applicant for associate membership, the second temple shall notify the</w:t>
      </w:r>
      <w:r w:rsidR="008F17E6">
        <w:t xml:space="preserve"> other of which the Noble is a member that he has associate membership; and thereafter he shall be considered an active member of both temples.</w:t>
      </w:r>
    </w:p>
    <w:p w:rsidR="008F17E6" w:rsidRDefault="005B6E5A" w:rsidP="00173854">
      <w:pPr>
        <w:pStyle w:val="p26"/>
        <w:tabs>
          <w:tab w:val="clear" w:pos="731"/>
          <w:tab w:val="left" w:pos="1080"/>
        </w:tabs>
        <w:ind w:left="1080" w:hanging="360"/>
      </w:pPr>
      <w:r>
        <w:rPr>
          <w:b/>
          <w:bCs/>
        </w:rPr>
        <w:t>(c</w:t>
      </w:r>
      <w:r w:rsidR="001C52F9" w:rsidRPr="00FC28DB">
        <w:rPr>
          <w:b/>
          <w:bCs/>
        </w:rPr>
        <w:t>)</w:t>
      </w:r>
      <w:r w:rsidR="001C52F9" w:rsidRPr="00FC28DB">
        <w:rPr>
          <w:b/>
          <w:bCs/>
        </w:rPr>
        <w:tab/>
      </w:r>
      <w:r w:rsidR="008F17E6">
        <w:t xml:space="preserve">Suspension of a </w:t>
      </w:r>
      <w:r w:rsidR="008F17E6" w:rsidRPr="00FC136D">
        <w:t>N</w:t>
      </w:r>
      <w:r w:rsidR="008F17E6">
        <w:t>oble holding associate member</w:t>
      </w:r>
      <w:r w:rsidR="008F17E6">
        <w:softHyphen/>
        <w:t>ship for nonpayment of dues to the second temple shall not affect his membership in the temple to which he first belonged; but his suspension for nonpayment of dues to the first temple shall ipso facto affect his sus</w:t>
      </w:r>
      <w:r w:rsidR="008F17E6">
        <w:softHyphen/>
        <w:t>pension in the second. His suspension for any other cause or his expulsion from either temple shall ipso facto affect his suspension or expulsion, as the case may be, from the other. Immediate notice of his suspension or expulsion by either temple shall be given to the other temple and to the Imperial Recorder.</w:t>
      </w:r>
    </w:p>
    <w:p w:rsidR="008F17E6" w:rsidRDefault="005B6E5A" w:rsidP="00173854">
      <w:pPr>
        <w:pStyle w:val="p32"/>
        <w:tabs>
          <w:tab w:val="clear" w:pos="714"/>
          <w:tab w:val="left" w:pos="1080"/>
        </w:tabs>
        <w:ind w:left="1080" w:hanging="360"/>
      </w:pPr>
      <w:r>
        <w:rPr>
          <w:b/>
          <w:bCs/>
        </w:rPr>
        <w:t>(d</w:t>
      </w:r>
      <w:r w:rsidR="008F17E6" w:rsidRPr="00FC28DB">
        <w:rPr>
          <w:b/>
          <w:bCs/>
        </w:rPr>
        <w:t>)</w:t>
      </w:r>
      <w:r w:rsidR="008F17E6">
        <w:rPr>
          <w:b/>
          <w:bCs/>
        </w:rPr>
        <w:tab/>
      </w:r>
      <w:r w:rsidR="008F17E6">
        <w:t>Election of an associate member to life mem</w:t>
      </w:r>
      <w:r w:rsidR="008F17E6">
        <w:softHyphen/>
        <w:t>bership in one</w:t>
      </w:r>
      <w:r w:rsidR="00A616C9">
        <w:t xml:space="preserve"> temple does not constitute his </w:t>
      </w:r>
      <w:r w:rsidR="008F17E6">
        <w:t>election to life membership in the other.</w:t>
      </w:r>
    </w:p>
    <w:p w:rsidR="00446F77" w:rsidRDefault="00FC136D" w:rsidP="00173854">
      <w:pPr>
        <w:pStyle w:val="p41"/>
        <w:tabs>
          <w:tab w:val="clear" w:pos="226"/>
          <w:tab w:val="clear" w:pos="731"/>
          <w:tab w:val="left" w:pos="1080"/>
        </w:tabs>
        <w:ind w:left="453" w:firstLine="0"/>
        <w:jc w:val="both"/>
      </w:pPr>
      <w:r w:rsidRPr="00FC28DB">
        <w:rPr>
          <w:b/>
          <w:bCs/>
        </w:rPr>
        <w:t xml:space="preserve"> </w:t>
      </w:r>
      <w:r w:rsidR="001C52F9" w:rsidRPr="00FC28DB">
        <w:rPr>
          <w:b/>
          <w:bCs/>
        </w:rPr>
        <w:t xml:space="preserve"> </w:t>
      </w:r>
      <w:r w:rsidR="005B6E5A">
        <w:rPr>
          <w:b/>
          <w:bCs/>
        </w:rPr>
        <w:t xml:space="preserve">   (e)</w:t>
      </w:r>
      <w:r w:rsidR="008F17E6">
        <w:t xml:space="preserve"> An associate member shall have all the rights and privi</w:t>
      </w:r>
      <w:r w:rsidR="008F17E6">
        <w:softHyphen/>
        <w:t xml:space="preserve">leges of </w:t>
      </w:r>
      <w:r>
        <w:t xml:space="preserve">membership </w:t>
      </w:r>
      <w:r w:rsidR="008F17E6">
        <w:t xml:space="preserve">in both </w:t>
      </w:r>
    </w:p>
    <w:p w:rsidR="008F17E6" w:rsidRDefault="00446F77" w:rsidP="00173854">
      <w:pPr>
        <w:pStyle w:val="p41"/>
        <w:tabs>
          <w:tab w:val="clear" w:pos="226"/>
          <w:tab w:val="clear" w:pos="731"/>
          <w:tab w:val="left" w:pos="1080"/>
        </w:tabs>
        <w:ind w:left="453" w:firstLine="0"/>
        <w:jc w:val="both"/>
      </w:pPr>
      <w:r>
        <w:rPr>
          <w:b/>
          <w:bCs/>
        </w:rPr>
        <w:t xml:space="preserve">          </w:t>
      </w:r>
      <w:r w:rsidR="00173854" w:rsidRPr="00173854">
        <w:rPr>
          <w:bCs/>
        </w:rPr>
        <w:t>T</w:t>
      </w:r>
      <w:r w:rsidRPr="00173854">
        <w:t>e</w:t>
      </w:r>
      <w:r>
        <w:t>mple</w:t>
      </w:r>
      <w:r w:rsidR="00173854">
        <w:t>s</w:t>
      </w:r>
      <w:r>
        <w:t xml:space="preserve"> </w:t>
      </w:r>
      <w:r w:rsidR="008F17E6">
        <w:t>except that he may not hold elective office in the second.</w:t>
      </w:r>
    </w:p>
    <w:p w:rsidR="008F17E6" w:rsidRDefault="008F17E6" w:rsidP="00173854">
      <w:pPr>
        <w:pStyle w:val="p43"/>
        <w:tabs>
          <w:tab w:val="clear" w:pos="731"/>
          <w:tab w:val="left" w:pos="1080"/>
        </w:tabs>
        <w:ind w:left="720" w:firstLine="0"/>
        <w:jc w:val="both"/>
      </w:pPr>
    </w:p>
    <w:p w:rsidR="008F17E6" w:rsidRDefault="001C52F9" w:rsidP="00173854">
      <w:pPr>
        <w:pStyle w:val="p5"/>
        <w:ind w:left="0" w:firstLine="0"/>
      </w:pPr>
      <w:r>
        <w:rPr>
          <w:b/>
          <w:bCs/>
          <w:iCs/>
          <w:szCs w:val="24"/>
        </w:rPr>
        <w:t>§2.9</w:t>
      </w:r>
      <w:r w:rsidR="008F17E6">
        <w:rPr>
          <w:b/>
          <w:bCs/>
          <w:iCs/>
          <w:szCs w:val="24"/>
        </w:rPr>
        <w:t xml:space="preserve"> Retention of Membership. </w:t>
      </w:r>
      <w:r w:rsidR="009D26F6">
        <w:rPr>
          <w:b/>
          <w:bCs/>
          <w:iCs/>
          <w:szCs w:val="24"/>
        </w:rPr>
        <w:t xml:space="preserve"> </w:t>
      </w:r>
      <w:r w:rsidR="008F17E6">
        <w:t xml:space="preserve">In order to retain membership in </w:t>
      </w:r>
      <w:r w:rsidR="009D26F6">
        <w:t>the</w:t>
      </w:r>
      <w:r w:rsidR="008F17E6">
        <w:t xml:space="preserve"> temple, a Noble </w:t>
      </w:r>
      <w:r w:rsidR="000746B9">
        <w:t>shall</w:t>
      </w:r>
      <w:r w:rsidR="008F17E6">
        <w:t xml:space="preserve"> maintain the requirement of </w:t>
      </w:r>
      <w:r w:rsidR="008F17E6">
        <w:rPr>
          <w:b/>
          <w:bCs/>
        </w:rPr>
        <w:t>§</w:t>
      </w:r>
      <w:r w:rsidR="008F17E6">
        <w:t>2</w:t>
      </w:r>
      <w:r w:rsidR="009D26F6">
        <w:t xml:space="preserve">.3 </w:t>
      </w:r>
      <w:r w:rsidR="008F17E6">
        <w:t>unless otherwise provided</w:t>
      </w:r>
      <w:r w:rsidR="009D26F6">
        <w:t xml:space="preserve"> by the </w:t>
      </w:r>
      <w:r w:rsidR="004543B1">
        <w:t>b</w:t>
      </w:r>
      <w:r w:rsidR="009D26F6">
        <w:t>ylaws of Shriners International</w:t>
      </w:r>
      <w:r w:rsidR="008F17E6">
        <w:t>.</w:t>
      </w:r>
    </w:p>
    <w:p w:rsidR="008F17E6" w:rsidRDefault="008F17E6" w:rsidP="00173854">
      <w:pPr>
        <w:tabs>
          <w:tab w:val="left" w:pos="1080"/>
        </w:tabs>
        <w:snapToGrid w:val="0"/>
        <w:ind w:left="1080" w:hanging="360"/>
        <w:jc w:val="both"/>
      </w:pPr>
      <w:r w:rsidRPr="00FC28DB">
        <w:rPr>
          <w:b/>
          <w:bCs/>
        </w:rPr>
        <w:t>(</w:t>
      </w:r>
      <w:r w:rsidR="009D26F6" w:rsidRPr="00FC28DB">
        <w:rPr>
          <w:b/>
          <w:bCs/>
        </w:rPr>
        <w:t>a)</w:t>
      </w:r>
      <w:r w:rsidR="009D26F6">
        <w:rPr>
          <w:bCs/>
        </w:rPr>
        <w:tab/>
      </w:r>
      <w:r>
        <w:t>If a Noble loses his membership in the prerequisite body for any cause, except as provided</w:t>
      </w:r>
      <w:r w:rsidR="009D26F6">
        <w:t xml:space="preserve"> in the </w:t>
      </w:r>
      <w:r w:rsidR="004543B1">
        <w:t>b</w:t>
      </w:r>
      <w:r w:rsidR="009D26F6">
        <w:t>ylaws of Shriners International</w:t>
      </w:r>
      <w:r>
        <w:t>, he loses his member</w:t>
      </w:r>
      <w:r>
        <w:softHyphen/>
        <w:t xml:space="preserve">ship in </w:t>
      </w:r>
      <w:r w:rsidR="009D26F6">
        <w:t>the</w:t>
      </w:r>
      <w:r>
        <w:t xml:space="preserve"> temple until restored to good standing by the prerequisite body, whereupon he is restored to good standing in </w:t>
      </w:r>
      <w:r w:rsidR="00A57294">
        <w:t>the</w:t>
      </w:r>
      <w:r>
        <w:t xml:space="preserve"> temple without vote of the temple. He may not be charged with dues to the temple while deprived of membership.</w:t>
      </w:r>
    </w:p>
    <w:p w:rsidR="008F17E6" w:rsidRDefault="008F17E6" w:rsidP="00173854">
      <w:pPr>
        <w:tabs>
          <w:tab w:val="left" w:pos="204"/>
          <w:tab w:val="left" w:pos="1080"/>
        </w:tabs>
        <w:snapToGrid w:val="0"/>
        <w:ind w:left="1080" w:hanging="360"/>
        <w:jc w:val="both"/>
      </w:pPr>
      <w:r w:rsidRPr="00FC28DB">
        <w:rPr>
          <w:b/>
          <w:bCs/>
        </w:rPr>
        <w:t>(</w:t>
      </w:r>
      <w:r w:rsidR="009D26F6" w:rsidRPr="00FC28DB">
        <w:rPr>
          <w:b/>
          <w:bCs/>
        </w:rPr>
        <w:t>b)</w:t>
      </w:r>
      <w:r w:rsidR="009D26F6">
        <w:rPr>
          <w:bCs/>
        </w:rPr>
        <w:tab/>
      </w:r>
      <w:r>
        <w:t>Except as provided</w:t>
      </w:r>
      <w:r w:rsidR="009D26F6">
        <w:t xml:space="preserve"> in the </w:t>
      </w:r>
      <w:r w:rsidR="007E0CD9">
        <w:t>b</w:t>
      </w:r>
      <w:r w:rsidR="009D26F6">
        <w:t>ylaws of Shriners International,</w:t>
      </w:r>
      <w:r>
        <w:t xml:space="preserve"> </w:t>
      </w:r>
      <w:r w:rsidR="009D26F6">
        <w:t xml:space="preserve">the </w:t>
      </w:r>
      <w:r>
        <w:t xml:space="preserve">temple </w:t>
      </w:r>
      <w:r w:rsidR="000746B9">
        <w:t>shall</w:t>
      </w:r>
      <w:r>
        <w:t xml:space="preserve"> honor an official written notice from the prerequisite body concerning the loss of membership in that body by a member of the temple. Suspension from the temple is subject to the provisions of </w:t>
      </w:r>
      <w:r>
        <w:rPr>
          <w:b/>
          <w:bCs/>
        </w:rPr>
        <w:t>§</w:t>
      </w:r>
      <w:r>
        <w:t>323.11 (b</w:t>
      </w:r>
      <w:r w:rsidR="000A62E8">
        <w:t>) (</w:t>
      </w:r>
      <w:r>
        <w:t>1), (2), (3) and (4)</w:t>
      </w:r>
      <w:r w:rsidR="00226E5F">
        <w:t xml:space="preserve"> of the bylaws of Shriners International</w:t>
      </w:r>
      <w:r>
        <w:t>.</w:t>
      </w:r>
    </w:p>
    <w:p w:rsidR="00A57294" w:rsidRDefault="00A57294" w:rsidP="00173854">
      <w:pPr>
        <w:pStyle w:val="p5"/>
        <w:ind w:left="0" w:firstLine="0"/>
        <w:rPr>
          <w:b/>
          <w:bCs/>
          <w:iCs/>
          <w:szCs w:val="24"/>
        </w:rPr>
      </w:pPr>
    </w:p>
    <w:p w:rsidR="008F17E6" w:rsidRDefault="00BF12BE" w:rsidP="00173854">
      <w:pPr>
        <w:pStyle w:val="p5"/>
        <w:ind w:left="0" w:firstLine="0"/>
        <w:rPr>
          <w:iCs/>
          <w:szCs w:val="24"/>
        </w:rPr>
      </w:pPr>
      <w:r>
        <w:rPr>
          <w:b/>
          <w:bCs/>
          <w:iCs/>
          <w:szCs w:val="24"/>
        </w:rPr>
        <w:t>§2.10</w:t>
      </w:r>
      <w:r w:rsidR="008F17E6">
        <w:rPr>
          <w:b/>
          <w:bCs/>
          <w:iCs/>
          <w:szCs w:val="24"/>
        </w:rPr>
        <w:t xml:space="preserve"> Demit. </w:t>
      </w:r>
      <w:r w:rsidR="008F17E6">
        <w:rPr>
          <w:iCs/>
          <w:szCs w:val="24"/>
        </w:rPr>
        <w:t>The procedure for</w:t>
      </w:r>
      <w:r>
        <w:rPr>
          <w:iCs/>
          <w:szCs w:val="24"/>
        </w:rPr>
        <w:t xml:space="preserve"> the issuance of</w:t>
      </w:r>
      <w:r w:rsidR="00173854">
        <w:rPr>
          <w:iCs/>
          <w:szCs w:val="24"/>
        </w:rPr>
        <w:t xml:space="preserve"> </w:t>
      </w:r>
      <w:proofErr w:type="gramStart"/>
      <w:r w:rsidR="00173854">
        <w:rPr>
          <w:iCs/>
          <w:szCs w:val="24"/>
        </w:rPr>
        <w:t xml:space="preserve">a </w:t>
      </w:r>
      <w:r w:rsidR="008F17E6">
        <w:rPr>
          <w:iCs/>
          <w:szCs w:val="24"/>
        </w:rPr>
        <w:t>demit</w:t>
      </w:r>
      <w:proofErr w:type="gramEnd"/>
      <w:r w:rsidR="008F17E6">
        <w:rPr>
          <w:iCs/>
          <w:szCs w:val="24"/>
        </w:rPr>
        <w:t xml:space="preserve"> is governed by the bylaws of </w:t>
      </w:r>
      <w:r>
        <w:rPr>
          <w:iCs/>
          <w:szCs w:val="24"/>
        </w:rPr>
        <w:t>Shriners International</w:t>
      </w:r>
      <w:r w:rsidR="008F17E6">
        <w:rPr>
          <w:iCs/>
          <w:szCs w:val="24"/>
        </w:rPr>
        <w:t xml:space="preserve">. </w:t>
      </w:r>
    </w:p>
    <w:p w:rsidR="008F17E6" w:rsidRDefault="008F17E6" w:rsidP="00173854">
      <w:pPr>
        <w:pStyle w:val="p7"/>
        <w:jc w:val="both"/>
        <w:rPr>
          <w:b/>
          <w:bCs/>
          <w:iCs/>
        </w:rPr>
      </w:pPr>
    </w:p>
    <w:p w:rsidR="008F17E6" w:rsidRDefault="00BF12BE" w:rsidP="00173854">
      <w:pPr>
        <w:pStyle w:val="p5"/>
        <w:tabs>
          <w:tab w:val="left" w:pos="460"/>
        </w:tabs>
        <w:spacing w:line="220" w:lineRule="exact"/>
        <w:ind w:left="0" w:firstLine="0"/>
        <w:rPr>
          <w:iCs/>
          <w:szCs w:val="24"/>
        </w:rPr>
      </w:pPr>
      <w:proofErr w:type="gramStart"/>
      <w:r>
        <w:rPr>
          <w:b/>
          <w:bCs/>
          <w:iCs/>
          <w:szCs w:val="24"/>
        </w:rPr>
        <w:t>§2.11</w:t>
      </w:r>
      <w:r w:rsidR="008F17E6">
        <w:rPr>
          <w:b/>
          <w:bCs/>
          <w:iCs/>
          <w:szCs w:val="24"/>
        </w:rPr>
        <w:t xml:space="preserve"> Suspension</w:t>
      </w:r>
      <w:proofErr w:type="gramEnd"/>
      <w:r w:rsidR="008F17E6">
        <w:rPr>
          <w:b/>
          <w:bCs/>
          <w:iCs/>
          <w:szCs w:val="24"/>
        </w:rPr>
        <w:t xml:space="preserve"> or Termination of Membership.</w:t>
      </w:r>
      <w:r w:rsidR="008F17E6">
        <w:rPr>
          <w:b/>
          <w:bCs/>
          <w:szCs w:val="24"/>
        </w:rPr>
        <w:t xml:space="preserve"> </w:t>
      </w:r>
      <w:r>
        <w:rPr>
          <w:b/>
          <w:bCs/>
          <w:szCs w:val="24"/>
        </w:rPr>
        <w:t xml:space="preserve"> </w:t>
      </w:r>
      <w:r w:rsidR="008F17E6">
        <w:rPr>
          <w:szCs w:val="24"/>
        </w:rPr>
        <w:t>A member may be suspended at any stated session for fail</w:t>
      </w:r>
      <w:r w:rsidR="008F17E6">
        <w:rPr>
          <w:szCs w:val="24"/>
        </w:rPr>
        <w:softHyphen/>
        <w:t>ure to pay dues or asses</w:t>
      </w:r>
      <w:r w:rsidR="004C754E">
        <w:rPr>
          <w:szCs w:val="24"/>
        </w:rPr>
        <w:t xml:space="preserve">sments for a period of one year. </w:t>
      </w:r>
      <w:r w:rsidR="008F17E6">
        <w:rPr>
          <w:szCs w:val="24"/>
        </w:rPr>
        <w:t xml:space="preserve"> </w:t>
      </w:r>
      <w:r w:rsidR="008F17E6">
        <w:rPr>
          <w:iCs/>
          <w:szCs w:val="24"/>
        </w:rPr>
        <w:t xml:space="preserve">Suspension and termination of membership in this temple are governed </w:t>
      </w:r>
      <w:r w:rsidR="004C754E">
        <w:rPr>
          <w:iCs/>
          <w:szCs w:val="24"/>
        </w:rPr>
        <w:t>by the</w:t>
      </w:r>
      <w:r>
        <w:rPr>
          <w:iCs/>
          <w:szCs w:val="24"/>
        </w:rPr>
        <w:t xml:space="preserve"> follows.</w:t>
      </w:r>
    </w:p>
    <w:p w:rsidR="008F17E6" w:rsidRDefault="00CD7CA8" w:rsidP="00173854">
      <w:pPr>
        <w:pStyle w:val="p41"/>
        <w:numPr>
          <w:ilvl w:val="0"/>
          <w:numId w:val="17"/>
        </w:numPr>
        <w:tabs>
          <w:tab w:val="clear" w:pos="226"/>
          <w:tab w:val="left" w:pos="1080"/>
        </w:tabs>
        <w:jc w:val="both"/>
      </w:pPr>
      <w:r>
        <w:rPr>
          <w:bCs/>
        </w:rPr>
        <w:t xml:space="preserve"> </w:t>
      </w:r>
      <w:r w:rsidR="004C754E">
        <w:rPr>
          <w:bCs/>
        </w:rPr>
        <w:t>The r</w:t>
      </w:r>
      <w:r w:rsidR="008F17E6" w:rsidRPr="004C754E">
        <w:t>ights of membership in a temple are suspended by:</w:t>
      </w:r>
    </w:p>
    <w:p w:rsidR="00173854" w:rsidRDefault="00173854" w:rsidP="00173854">
      <w:pPr>
        <w:pStyle w:val="p41"/>
        <w:numPr>
          <w:ilvl w:val="1"/>
          <w:numId w:val="17"/>
        </w:numPr>
        <w:tabs>
          <w:tab w:val="clear" w:pos="226"/>
          <w:tab w:val="left" w:pos="1080"/>
        </w:tabs>
        <w:jc w:val="both"/>
      </w:pPr>
      <w:r>
        <w:t xml:space="preserve">Voluntary demission upon payment of all indebtedness, assessments and voluntary obligations to the </w:t>
      </w:r>
      <w:r w:rsidR="005602EC">
        <w:t>temples</w:t>
      </w:r>
      <w:r>
        <w:t>;</w:t>
      </w:r>
    </w:p>
    <w:p w:rsidR="00173854" w:rsidRDefault="00173854" w:rsidP="00173854">
      <w:pPr>
        <w:pStyle w:val="p41"/>
        <w:numPr>
          <w:ilvl w:val="1"/>
          <w:numId w:val="17"/>
        </w:numPr>
        <w:tabs>
          <w:tab w:val="clear" w:pos="226"/>
          <w:tab w:val="left" w:pos="1080"/>
        </w:tabs>
        <w:jc w:val="both"/>
      </w:pPr>
      <w:r>
        <w:t>Suspension for non-payment of dues; or</w:t>
      </w:r>
    </w:p>
    <w:p w:rsidR="00173854" w:rsidRPr="004C754E" w:rsidRDefault="00173854" w:rsidP="00173854">
      <w:pPr>
        <w:pStyle w:val="p41"/>
        <w:numPr>
          <w:ilvl w:val="1"/>
          <w:numId w:val="17"/>
        </w:numPr>
        <w:tabs>
          <w:tab w:val="clear" w:pos="226"/>
          <w:tab w:val="left" w:pos="1080"/>
        </w:tabs>
        <w:jc w:val="both"/>
      </w:pPr>
      <w:r>
        <w:lastRenderedPageBreak/>
        <w:t>Suspension for other cause.</w:t>
      </w:r>
    </w:p>
    <w:p w:rsidR="008F17E6" w:rsidRDefault="008F17E6" w:rsidP="00CD7CA8">
      <w:pPr>
        <w:pStyle w:val="p41"/>
        <w:numPr>
          <w:ilvl w:val="0"/>
          <w:numId w:val="17"/>
        </w:numPr>
        <w:tabs>
          <w:tab w:val="clear" w:pos="226"/>
          <w:tab w:val="left" w:pos="1080"/>
        </w:tabs>
        <w:jc w:val="both"/>
      </w:pPr>
      <w:r>
        <w:t>Membership is terminated by:</w:t>
      </w:r>
    </w:p>
    <w:p w:rsidR="00CD7CA8" w:rsidRDefault="00CD7CA8" w:rsidP="00CD7CA8">
      <w:pPr>
        <w:pStyle w:val="p41"/>
        <w:numPr>
          <w:ilvl w:val="1"/>
          <w:numId w:val="17"/>
        </w:numPr>
        <w:tabs>
          <w:tab w:val="clear" w:pos="226"/>
          <w:tab w:val="left" w:pos="1080"/>
        </w:tabs>
        <w:jc w:val="both"/>
      </w:pPr>
      <w:r>
        <w:t>Voluntary resignation upon payment of all indebtedness, assessments and voluntary obligations to the temple by a member who is in good standing and free from charges.</w:t>
      </w:r>
    </w:p>
    <w:p w:rsidR="00CD7CA8" w:rsidRDefault="00CD7CA8" w:rsidP="00CD7CA8">
      <w:pPr>
        <w:pStyle w:val="p41"/>
        <w:numPr>
          <w:ilvl w:val="1"/>
          <w:numId w:val="17"/>
        </w:numPr>
        <w:tabs>
          <w:tab w:val="clear" w:pos="226"/>
          <w:tab w:val="left" w:pos="1080"/>
        </w:tabs>
        <w:jc w:val="both"/>
      </w:pPr>
      <w:r>
        <w:t>Expulsion; or</w:t>
      </w:r>
    </w:p>
    <w:p w:rsidR="00CD7CA8" w:rsidRDefault="00CD7CA8" w:rsidP="00CD7CA8">
      <w:pPr>
        <w:pStyle w:val="p41"/>
        <w:numPr>
          <w:ilvl w:val="1"/>
          <w:numId w:val="17"/>
        </w:numPr>
        <w:tabs>
          <w:tab w:val="clear" w:pos="226"/>
          <w:tab w:val="left" w:pos="1080"/>
        </w:tabs>
        <w:jc w:val="both"/>
      </w:pPr>
      <w:r>
        <w:t>Death.</w:t>
      </w:r>
    </w:p>
    <w:p w:rsidR="008F17E6" w:rsidRDefault="00CD7CA8" w:rsidP="00CD7CA8">
      <w:pPr>
        <w:pStyle w:val="p50"/>
        <w:tabs>
          <w:tab w:val="left" w:pos="1080"/>
        </w:tabs>
        <w:jc w:val="both"/>
      </w:pPr>
      <w:r>
        <w:t xml:space="preserve">   </w:t>
      </w:r>
      <w:r w:rsidR="004C754E" w:rsidRPr="00FC28DB">
        <w:rPr>
          <w:b/>
          <w:bCs/>
        </w:rPr>
        <w:t>(c</w:t>
      </w:r>
      <w:r w:rsidR="008F17E6" w:rsidRPr="00FC28DB">
        <w:rPr>
          <w:b/>
          <w:bCs/>
        </w:rPr>
        <w:t>)</w:t>
      </w:r>
      <w:r w:rsidR="008F17E6">
        <w:rPr>
          <w:b/>
          <w:bCs/>
        </w:rPr>
        <w:t xml:space="preserve"> </w:t>
      </w:r>
      <w:r w:rsidR="008F17E6">
        <w:t>A Noble may be suspended for non</w:t>
      </w:r>
      <w:r w:rsidR="008F17E6">
        <w:softHyphen/>
        <w:t>payment of dues in the following manner:</w:t>
      </w:r>
    </w:p>
    <w:p w:rsidR="008F17E6" w:rsidRDefault="008F17E6" w:rsidP="00CD7CA8">
      <w:pPr>
        <w:pStyle w:val="p50"/>
        <w:tabs>
          <w:tab w:val="left" w:pos="1080"/>
        </w:tabs>
        <w:ind w:left="986" w:hanging="266"/>
        <w:jc w:val="both"/>
      </w:pPr>
      <w:r>
        <w:tab/>
      </w:r>
      <w:r>
        <w:tab/>
      </w:r>
      <w:r>
        <w:tab/>
        <w:t xml:space="preserve">(1) He </w:t>
      </w:r>
      <w:r w:rsidR="000746B9">
        <w:t>shall</w:t>
      </w:r>
      <w:r>
        <w:t xml:space="preserve"> be notified by first-class mail that he is in arrears;</w:t>
      </w:r>
    </w:p>
    <w:p w:rsidR="008F17E6" w:rsidRDefault="00446F77" w:rsidP="00CD7CA8">
      <w:pPr>
        <w:pStyle w:val="p50"/>
        <w:tabs>
          <w:tab w:val="left" w:pos="1080"/>
        </w:tabs>
        <w:ind w:left="986" w:hanging="266"/>
        <w:jc w:val="both"/>
      </w:pPr>
      <w:r>
        <w:t xml:space="preserve">  </w:t>
      </w:r>
      <w:r w:rsidR="008F17E6">
        <w:tab/>
      </w:r>
      <w:r w:rsidR="008F17E6">
        <w:tab/>
      </w:r>
      <w:r w:rsidR="008F17E6">
        <w:tab/>
        <w:t xml:space="preserve">(2) He </w:t>
      </w:r>
      <w:r w:rsidR="000746B9">
        <w:t>shall</w:t>
      </w:r>
      <w:r w:rsidR="008F17E6">
        <w:t xml:space="preserve"> be given an opportunity to be heard;</w:t>
      </w:r>
    </w:p>
    <w:p w:rsidR="00446F77" w:rsidRDefault="008F17E6" w:rsidP="00CD7CA8">
      <w:pPr>
        <w:pStyle w:val="p50"/>
        <w:tabs>
          <w:tab w:val="left" w:pos="1080"/>
        </w:tabs>
        <w:ind w:left="1440" w:hanging="266"/>
        <w:jc w:val="both"/>
      </w:pPr>
      <w:r>
        <w:tab/>
        <w:t xml:space="preserve">(3) He </w:t>
      </w:r>
      <w:r w:rsidR="000746B9">
        <w:t>shall</w:t>
      </w:r>
      <w:r>
        <w:t xml:space="preserve"> be admitted to the temp</w:t>
      </w:r>
      <w:r w:rsidR="00FE5F32">
        <w:t>le for this purpose even though</w:t>
      </w:r>
      <w:r w:rsidR="004C754E">
        <w:t xml:space="preserve"> </w:t>
      </w:r>
      <w:r w:rsidR="00CD7CA8">
        <w:t xml:space="preserve">he is in arrears; and </w:t>
      </w:r>
    </w:p>
    <w:p w:rsidR="008F17E6" w:rsidRDefault="008F17E6" w:rsidP="00CD7CA8">
      <w:pPr>
        <w:pStyle w:val="p50"/>
        <w:tabs>
          <w:tab w:val="left" w:pos="1080"/>
        </w:tabs>
        <w:ind w:left="1440" w:hanging="266"/>
        <w:jc w:val="both"/>
      </w:pPr>
      <w:r>
        <w:tab/>
        <w:t>(4) A majority of members present at a stated meeting must vote to</w:t>
      </w:r>
      <w:r w:rsidR="00FE5F32">
        <w:t xml:space="preserve"> </w:t>
      </w:r>
      <w:r w:rsidR="004C754E">
        <w:t>s</w:t>
      </w:r>
      <w:r>
        <w:t>uspend him.</w:t>
      </w:r>
    </w:p>
    <w:p w:rsidR="00927979" w:rsidRDefault="00927979" w:rsidP="00CD7CA8">
      <w:pPr>
        <w:pStyle w:val="p5"/>
        <w:ind w:left="0" w:firstLine="0"/>
        <w:rPr>
          <w:b/>
          <w:bCs/>
          <w:iCs/>
          <w:szCs w:val="24"/>
        </w:rPr>
      </w:pPr>
    </w:p>
    <w:p w:rsidR="008F17E6" w:rsidRDefault="008F17E6" w:rsidP="00CD7CA8">
      <w:pPr>
        <w:pStyle w:val="p5"/>
        <w:ind w:left="0" w:firstLine="0"/>
      </w:pPr>
      <w:proofErr w:type="gramStart"/>
      <w:r>
        <w:rPr>
          <w:b/>
          <w:bCs/>
          <w:iCs/>
          <w:szCs w:val="24"/>
        </w:rPr>
        <w:t>§2.</w:t>
      </w:r>
      <w:r w:rsidR="00FE5F32">
        <w:rPr>
          <w:b/>
          <w:bCs/>
          <w:iCs/>
          <w:szCs w:val="24"/>
        </w:rPr>
        <w:t>12</w:t>
      </w:r>
      <w:r>
        <w:rPr>
          <w:b/>
          <w:bCs/>
          <w:iCs/>
          <w:szCs w:val="24"/>
        </w:rPr>
        <w:t xml:space="preserve"> Life Membership</w:t>
      </w:r>
      <w:proofErr w:type="gramEnd"/>
      <w:r>
        <w:rPr>
          <w:b/>
          <w:bCs/>
          <w:iCs/>
          <w:szCs w:val="24"/>
        </w:rPr>
        <w:t xml:space="preserve">.  </w:t>
      </w:r>
      <w:r>
        <w:rPr>
          <w:bCs/>
          <w:iCs/>
          <w:szCs w:val="24"/>
        </w:rPr>
        <w:t> </w:t>
      </w:r>
      <w:r w:rsidR="00FE5F32">
        <w:rPr>
          <w:bCs/>
          <w:iCs/>
          <w:szCs w:val="24"/>
        </w:rPr>
        <w:t>The</w:t>
      </w:r>
      <w:r>
        <w:rPr>
          <w:b/>
          <w:bCs/>
        </w:rPr>
        <w:t xml:space="preserve"> </w:t>
      </w:r>
      <w:r>
        <w:t>temple may create life members, who will thereafter be exempt from the temple’s annual dues</w:t>
      </w:r>
      <w:r w:rsidR="00226E5F">
        <w:t>, by the following methods</w:t>
      </w:r>
      <w:r>
        <w:t xml:space="preserve">: </w:t>
      </w:r>
    </w:p>
    <w:p w:rsidR="008F17E6" w:rsidRDefault="008F17E6" w:rsidP="00CD7CA8">
      <w:pPr>
        <w:pStyle w:val="p50"/>
        <w:tabs>
          <w:tab w:val="left" w:pos="1080"/>
        </w:tabs>
        <w:jc w:val="both"/>
      </w:pPr>
      <w:r w:rsidRPr="00FC28DB">
        <w:rPr>
          <w:b/>
        </w:rPr>
        <w:t>(</w:t>
      </w:r>
      <w:r w:rsidR="00FE5F32" w:rsidRPr="00FC28DB">
        <w:rPr>
          <w:b/>
        </w:rPr>
        <w:t>a</w:t>
      </w:r>
      <w:r w:rsidRPr="00FC28DB">
        <w:rPr>
          <w:b/>
        </w:rPr>
        <w:t>)</w:t>
      </w:r>
      <w:r>
        <w:t xml:space="preserve"> </w:t>
      </w:r>
      <w:r w:rsidR="007A75B2">
        <w:t>By a vote of the temple f</w:t>
      </w:r>
      <w:r>
        <w:t>or meritorious service.</w:t>
      </w:r>
    </w:p>
    <w:p w:rsidR="008F17E6" w:rsidRDefault="008F17E6" w:rsidP="00CD7CA8">
      <w:pPr>
        <w:pStyle w:val="p50"/>
        <w:tabs>
          <w:tab w:val="left" w:pos="1080"/>
        </w:tabs>
        <w:jc w:val="both"/>
      </w:pPr>
      <w:r w:rsidRPr="00FC28DB">
        <w:rPr>
          <w:b/>
        </w:rPr>
        <w:t>(</w:t>
      </w:r>
      <w:r w:rsidR="00FE5F32" w:rsidRPr="00FC28DB">
        <w:rPr>
          <w:b/>
        </w:rPr>
        <w:t>b</w:t>
      </w:r>
      <w:r w:rsidRPr="00FC28DB">
        <w:rPr>
          <w:b/>
        </w:rPr>
        <w:t>)</w:t>
      </w:r>
      <w:r>
        <w:t xml:space="preserve"> </w:t>
      </w:r>
      <w:r w:rsidR="00B15C5C">
        <w:t>By p</w:t>
      </w:r>
      <w:r>
        <w:t xml:space="preserve">repayment of </w:t>
      </w:r>
      <w:r w:rsidR="00B15C5C">
        <w:t>d</w:t>
      </w:r>
      <w:r>
        <w:t>ues</w:t>
      </w:r>
      <w:r w:rsidR="00B15C5C">
        <w:t xml:space="preserve"> as follows:</w:t>
      </w:r>
    </w:p>
    <w:p w:rsidR="00FE5F32" w:rsidRDefault="008F17E6" w:rsidP="00CD7CA8">
      <w:pPr>
        <w:pStyle w:val="p50"/>
        <w:tabs>
          <w:tab w:val="clear" w:pos="453"/>
          <w:tab w:val="left" w:pos="1080"/>
          <w:tab w:val="left" w:pos="1620"/>
        </w:tabs>
        <w:ind w:left="1620" w:hanging="360"/>
      </w:pPr>
      <w:r>
        <w:t>(</w:t>
      </w:r>
      <w:r w:rsidR="00FE5F32">
        <w:t>1</w:t>
      </w:r>
      <w:r>
        <w:t xml:space="preserve">) When a member who is under 65 years of age pays the temple, in one lump sum, </w:t>
      </w:r>
      <w:r w:rsidR="00446F77">
        <w:t xml:space="preserve">                  </w:t>
      </w:r>
      <w:r>
        <w:t>not less than 20 times the temple’s current annual dues</w:t>
      </w:r>
      <w:r w:rsidR="00FE5F32">
        <w:t xml:space="preserve">; </w:t>
      </w:r>
      <w:r>
        <w:t>or</w:t>
      </w:r>
    </w:p>
    <w:p w:rsidR="008F17E6" w:rsidRDefault="008F17E6" w:rsidP="00CD7CA8">
      <w:pPr>
        <w:pStyle w:val="p50"/>
        <w:tabs>
          <w:tab w:val="clear" w:pos="453"/>
          <w:tab w:val="left" w:pos="1080"/>
          <w:tab w:val="left" w:pos="1620"/>
        </w:tabs>
        <w:ind w:left="1620" w:hanging="360"/>
        <w:jc w:val="both"/>
      </w:pPr>
      <w:r>
        <w:t>(</w:t>
      </w:r>
      <w:r w:rsidR="00FE5F32">
        <w:t>2</w:t>
      </w:r>
      <w:r>
        <w:t>) When a member who is 65 years of age or older pays the temple, in one</w:t>
      </w:r>
      <w:r w:rsidR="00CD7CA8">
        <w:t xml:space="preserve"> lump sum,</w:t>
      </w:r>
      <w:r w:rsidR="00446F77">
        <w:t xml:space="preserve"> not </w:t>
      </w:r>
      <w:r>
        <w:t>less than 10 times the temple’s current annual dues</w:t>
      </w:r>
      <w:r w:rsidR="00FE5F32">
        <w:t>.</w:t>
      </w:r>
    </w:p>
    <w:p w:rsidR="008F17E6" w:rsidRDefault="00BE4B2E" w:rsidP="00CD7CA8">
      <w:pPr>
        <w:pStyle w:val="p50"/>
        <w:tabs>
          <w:tab w:val="clear" w:pos="453"/>
          <w:tab w:val="left" w:pos="1080"/>
          <w:tab w:val="left" w:pos="1620"/>
        </w:tabs>
        <w:ind w:left="1620" w:hanging="360"/>
        <w:jc w:val="both"/>
      </w:pPr>
      <w:r>
        <w:t xml:space="preserve"> </w:t>
      </w:r>
      <w:r w:rsidR="008F17E6">
        <w:t>(</w:t>
      </w:r>
      <w:r>
        <w:t xml:space="preserve">3) </w:t>
      </w:r>
      <w:r w:rsidR="008F17E6">
        <w:t>All money received from life memberships shall be placed in a perpetual fund.</w:t>
      </w:r>
      <w:r w:rsidR="00CD7CA8">
        <w:t xml:space="preserve">  Only</w:t>
      </w:r>
      <w:r w:rsidR="008F17E6">
        <w:t xml:space="preserve"> the income from the fund may be withdrawn and used for </w:t>
      </w:r>
      <w:r w:rsidR="00EE4FC7">
        <w:t>the operating</w:t>
      </w:r>
      <w:r w:rsidR="008F17E6">
        <w:t xml:space="preserve"> </w:t>
      </w:r>
      <w:r w:rsidR="00446F77">
        <w:t xml:space="preserve">   </w:t>
      </w:r>
      <w:r w:rsidR="008F17E6">
        <w:t>expenses of the temple.   However, upon the death</w:t>
      </w:r>
      <w:r w:rsidR="007E7373">
        <w:t xml:space="preserve">, resignation or suspension </w:t>
      </w:r>
      <w:r w:rsidR="008F17E6">
        <w:t xml:space="preserve">of </w:t>
      </w:r>
      <w:r w:rsidR="00446F77">
        <w:t xml:space="preserve">       </w:t>
      </w:r>
      <w:r w:rsidR="008F17E6">
        <w:t xml:space="preserve">a life member, an amount equal to the sum paid by him may be </w:t>
      </w:r>
      <w:r>
        <w:t>t</w:t>
      </w:r>
      <w:r w:rsidR="008F17E6">
        <w:t xml:space="preserve">ransferred to </w:t>
      </w:r>
      <w:r>
        <w:t>t</w:t>
      </w:r>
      <w:r w:rsidR="008F17E6">
        <w:t xml:space="preserve">he </w:t>
      </w:r>
      <w:r w:rsidR="00446F77">
        <w:t>o</w:t>
      </w:r>
      <w:r>
        <w:t xml:space="preserve">perating fund of the temple.  The amount of the fund </w:t>
      </w:r>
      <w:r w:rsidR="008F17E6">
        <w:t>sh</w:t>
      </w:r>
      <w:r>
        <w:t xml:space="preserve">all be reported annually </w:t>
      </w:r>
      <w:r w:rsidR="00CD7CA8">
        <w:t>o</w:t>
      </w:r>
      <w:r>
        <w:t>n the temple’s statement of financial p</w:t>
      </w:r>
      <w:r w:rsidR="008F17E6">
        <w:t xml:space="preserve">osition. </w:t>
      </w:r>
      <w:r w:rsidR="00C36508">
        <w:t>F</w:t>
      </w:r>
      <w:r>
        <w:t xml:space="preserve">or investment purposes, the </w:t>
      </w:r>
      <w:r w:rsidR="008F17E6">
        <w:t>money in the fund may be placed in a</w:t>
      </w:r>
      <w:r w:rsidR="00C36508">
        <w:t xml:space="preserve"> </w:t>
      </w:r>
      <w:r w:rsidR="008F17E6">
        <w:t xml:space="preserve">common fund with other </w:t>
      </w:r>
      <w:r>
        <w:t xml:space="preserve">temple </w:t>
      </w:r>
      <w:r w:rsidR="008F17E6">
        <w:t>moneys.</w:t>
      </w:r>
    </w:p>
    <w:p w:rsidR="00B15C5C" w:rsidRPr="00726896" w:rsidRDefault="00143D0A" w:rsidP="00CD7CA8">
      <w:pPr>
        <w:pStyle w:val="p50"/>
        <w:tabs>
          <w:tab w:val="clear" w:pos="453"/>
          <w:tab w:val="left" w:pos="1080"/>
          <w:tab w:val="left" w:pos="1620"/>
        </w:tabs>
        <w:ind w:left="1620" w:hanging="360"/>
        <w:jc w:val="both"/>
      </w:pPr>
      <w:r>
        <w:t xml:space="preserve"> </w:t>
      </w:r>
      <w:r w:rsidR="00BE4B2E">
        <w:t>(4</w:t>
      </w:r>
      <w:r w:rsidR="00726896">
        <w:t xml:space="preserve">) </w:t>
      </w:r>
      <w:r w:rsidR="008F17E6">
        <w:t>In order to retain hi</w:t>
      </w:r>
      <w:r w:rsidR="000746B9">
        <w:t>s life membership, a member shall</w:t>
      </w:r>
      <w:r w:rsidR="008F17E6">
        <w:t xml:space="preserve"> maintain his prerequisite </w:t>
      </w:r>
      <w:r w:rsidR="00726896">
        <w:t xml:space="preserve">       </w:t>
      </w:r>
      <w:r w:rsidR="008F17E6">
        <w:t xml:space="preserve">membership pursuant to </w:t>
      </w:r>
      <w:r w:rsidR="008F17E6">
        <w:rPr>
          <w:iCs/>
        </w:rPr>
        <w:t>§2.3</w:t>
      </w:r>
      <w:r w:rsidR="00BE4B2E">
        <w:rPr>
          <w:iCs/>
        </w:rPr>
        <w:t xml:space="preserve"> of these </w:t>
      </w:r>
      <w:r w:rsidR="00BE4B2E" w:rsidRPr="00726896">
        <w:rPr>
          <w:iCs/>
        </w:rPr>
        <w:t>bylaws.</w:t>
      </w:r>
    </w:p>
    <w:p w:rsidR="008F17E6" w:rsidRDefault="008F17E6" w:rsidP="00173854">
      <w:pPr>
        <w:pStyle w:val="p50"/>
        <w:tabs>
          <w:tab w:val="left" w:pos="1080"/>
        </w:tabs>
        <w:ind w:left="1440" w:hanging="266"/>
        <w:jc w:val="both"/>
      </w:pPr>
    </w:p>
    <w:p w:rsidR="008F17E6" w:rsidRPr="00B15C5C" w:rsidRDefault="008F17E6" w:rsidP="00173854">
      <w:pPr>
        <w:pStyle w:val="p5"/>
        <w:ind w:left="0" w:firstLine="0"/>
        <w:rPr>
          <w:b/>
          <w:bCs/>
        </w:rPr>
      </w:pPr>
      <w:proofErr w:type="gramStart"/>
      <w:r>
        <w:rPr>
          <w:b/>
          <w:bCs/>
          <w:iCs/>
          <w:szCs w:val="24"/>
        </w:rPr>
        <w:t>§2.</w:t>
      </w:r>
      <w:r w:rsidR="00B15C5C">
        <w:rPr>
          <w:b/>
          <w:bCs/>
          <w:iCs/>
          <w:szCs w:val="24"/>
        </w:rPr>
        <w:t>13</w:t>
      </w:r>
      <w:r>
        <w:rPr>
          <w:b/>
          <w:bCs/>
          <w:iCs/>
          <w:szCs w:val="24"/>
        </w:rPr>
        <w:t xml:space="preserve"> Honorary Membership</w:t>
      </w:r>
      <w:proofErr w:type="gramEnd"/>
      <w:r w:rsidRPr="00B15C5C">
        <w:rPr>
          <w:b/>
          <w:bCs/>
          <w:iCs/>
          <w:szCs w:val="24"/>
        </w:rPr>
        <w:t>.</w:t>
      </w:r>
      <w:r>
        <w:rPr>
          <w:b/>
          <w:bCs/>
        </w:rPr>
        <w:t xml:space="preserve"> </w:t>
      </w:r>
      <w:r w:rsidR="00B15C5C" w:rsidRPr="00B15C5C">
        <w:rPr>
          <w:bCs/>
        </w:rPr>
        <w:t>The temple may</w:t>
      </w:r>
      <w:r w:rsidR="00B15C5C">
        <w:rPr>
          <w:bCs/>
        </w:rPr>
        <w:t xml:space="preserve"> confer honorary</w:t>
      </w:r>
      <w:r>
        <w:t xml:space="preserve"> membership</w:t>
      </w:r>
      <w:r w:rsidR="00B15C5C">
        <w:t xml:space="preserve"> </w:t>
      </w:r>
      <w:r>
        <w:t>upon any Noble, as a compliment, by a majority vote</w:t>
      </w:r>
      <w:r w:rsidR="00B15C5C">
        <w:t xml:space="preserve"> at any stated meeting of the temple</w:t>
      </w:r>
      <w:r w:rsidR="008C1945">
        <w:t>.  No membership card shall be issued.</w:t>
      </w:r>
    </w:p>
    <w:p w:rsidR="00FE36CC" w:rsidRDefault="00FE36CC" w:rsidP="00173854">
      <w:pPr>
        <w:pStyle w:val="p5"/>
        <w:ind w:left="0" w:firstLine="0"/>
        <w:rPr>
          <w:b/>
          <w:bCs/>
          <w:iCs/>
          <w:szCs w:val="24"/>
        </w:rPr>
      </w:pPr>
    </w:p>
    <w:p w:rsidR="008F17E6" w:rsidRDefault="00B15C5C" w:rsidP="00173854">
      <w:pPr>
        <w:pStyle w:val="p5"/>
        <w:ind w:left="0" w:firstLine="0"/>
        <w:rPr>
          <w:iCs/>
          <w:szCs w:val="24"/>
        </w:rPr>
      </w:pPr>
      <w:proofErr w:type="gramStart"/>
      <w:r>
        <w:rPr>
          <w:b/>
          <w:bCs/>
          <w:iCs/>
          <w:szCs w:val="24"/>
        </w:rPr>
        <w:t>§2.14</w:t>
      </w:r>
      <w:r w:rsidR="008F17E6">
        <w:rPr>
          <w:b/>
          <w:bCs/>
          <w:iCs/>
          <w:szCs w:val="24"/>
        </w:rPr>
        <w:t xml:space="preserve"> Discipline</w:t>
      </w:r>
      <w:proofErr w:type="gramEnd"/>
      <w:r w:rsidR="008F17E6">
        <w:rPr>
          <w:b/>
          <w:bCs/>
          <w:iCs/>
          <w:szCs w:val="24"/>
        </w:rPr>
        <w:t xml:space="preserve">. </w:t>
      </w:r>
      <w:r w:rsidR="008F17E6">
        <w:rPr>
          <w:iCs/>
          <w:szCs w:val="24"/>
        </w:rPr>
        <w:t xml:space="preserve">The discipline of a member of </w:t>
      </w:r>
      <w:r w:rsidR="00E07BDD">
        <w:rPr>
          <w:iCs/>
          <w:szCs w:val="24"/>
        </w:rPr>
        <w:t>the Aladdin Shriners</w:t>
      </w:r>
      <w:r w:rsidR="008F17E6">
        <w:rPr>
          <w:iCs/>
          <w:szCs w:val="24"/>
        </w:rPr>
        <w:t>, for any cause other than nonpayment</w:t>
      </w:r>
      <w:r w:rsidR="00E07BDD">
        <w:rPr>
          <w:iCs/>
          <w:szCs w:val="24"/>
        </w:rPr>
        <w:t xml:space="preserve"> of dues, is governed by Article</w:t>
      </w:r>
      <w:r w:rsidR="008F17E6">
        <w:rPr>
          <w:iCs/>
          <w:szCs w:val="24"/>
        </w:rPr>
        <w:t xml:space="preserve"> 30</w:t>
      </w:r>
      <w:r>
        <w:rPr>
          <w:iCs/>
          <w:szCs w:val="24"/>
        </w:rPr>
        <w:t xml:space="preserve"> of the bylaws of Shriners International.</w:t>
      </w:r>
    </w:p>
    <w:p w:rsidR="008F17E6" w:rsidRDefault="008F17E6" w:rsidP="00173854">
      <w:pPr>
        <w:tabs>
          <w:tab w:val="left" w:pos="204"/>
        </w:tabs>
        <w:snapToGrid w:val="0"/>
        <w:jc w:val="both"/>
      </w:pPr>
      <w:r>
        <w:rPr>
          <w:b/>
          <w:bCs/>
          <w:iCs/>
        </w:rPr>
        <w:t> </w:t>
      </w:r>
      <w:r>
        <w:t> </w:t>
      </w:r>
    </w:p>
    <w:p w:rsidR="008F17E6" w:rsidRDefault="008F17E6" w:rsidP="00173854">
      <w:pPr>
        <w:pStyle w:val="p7"/>
        <w:jc w:val="both"/>
        <w:rPr>
          <w:iCs/>
        </w:rPr>
      </w:pPr>
      <w:r>
        <w:rPr>
          <w:b/>
          <w:bCs/>
          <w:iCs/>
        </w:rPr>
        <w:t>§2.1</w:t>
      </w:r>
      <w:r w:rsidR="00CD46B9">
        <w:rPr>
          <w:b/>
          <w:bCs/>
          <w:iCs/>
        </w:rPr>
        <w:t>5</w:t>
      </w:r>
      <w:r>
        <w:rPr>
          <w:b/>
          <w:bCs/>
          <w:iCs/>
        </w:rPr>
        <w:t xml:space="preserve"> Copies of Temple Bylaws and Bylaws</w:t>
      </w:r>
      <w:r w:rsidR="00EC2985">
        <w:rPr>
          <w:b/>
          <w:bCs/>
          <w:iCs/>
        </w:rPr>
        <w:t xml:space="preserve"> of Shriners International</w:t>
      </w:r>
      <w:r>
        <w:rPr>
          <w:b/>
          <w:bCs/>
          <w:iCs/>
        </w:rPr>
        <w:t xml:space="preserve">. </w:t>
      </w:r>
      <w:r>
        <w:rPr>
          <w:iCs/>
        </w:rPr>
        <w:t xml:space="preserve">Each member of </w:t>
      </w:r>
      <w:r w:rsidR="00C52D31">
        <w:rPr>
          <w:iCs/>
        </w:rPr>
        <w:t xml:space="preserve">the Aladdin </w:t>
      </w:r>
      <w:r w:rsidR="00EE4FC7">
        <w:rPr>
          <w:iCs/>
        </w:rPr>
        <w:t>Shriners shall</w:t>
      </w:r>
      <w:r>
        <w:rPr>
          <w:iCs/>
        </w:rPr>
        <w:t xml:space="preserve"> receive a copy of these temple bylaws upon request; and the recorder </w:t>
      </w:r>
      <w:r w:rsidR="003B6869">
        <w:rPr>
          <w:iCs/>
        </w:rPr>
        <w:t>s</w:t>
      </w:r>
      <w:r>
        <w:rPr>
          <w:iCs/>
        </w:rPr>
        <w:t>hall allow each member access to a copy of the bylaws</w:t>
      </w:r>
      <w:r w:rsidR="00CD46B9">
        <w:rPr>
          <w:iCs/>
        </w:rPr>
        <w:t xml:space="preserve"> of Shriners International </w:t>
      </w:r>
      <w:r>
        <w:rPr>
          <w:iCs/>
        </w:rPr>
        <w:t>so that they may be read and understood.</w:t>
      </w:r>
    </w:p>
    <w:p w:rsidR="00B85A89" w:rsidRDefault="00B85A89" w:rsidP="00173854">
      <w:pPr>
        <w:ind w:left="720"/>
        <w:jc w:val="both"/>
      </w:pPr>
    </w:p>
    <w:p w:rsidR="008C74F6" w:rsidRDefault="008C74F6" w:rsidP="00173854">
      <w:pPr>
        <w:ind w:left="720"/>
        <w:jc w:val="both"/>
      </w:pPr>
    </w:p>
    <w:p w:rsidR="00B85A89" w:rsidRDefault="00B85A89" w:rsidP="00CD7CA8">
      <w:pPr>
        <w:pStyle w:val="BodyTextIndent3"/>
        <w:ind w:left="0"/>
        <w:rPr>
          <w:b/>
          <w:bCs/>
        </w:rPr>
      </w:pPr>
      <w:r>
        <w:rPr>
          <w:b/>
          <w:bCs/>
        </w:rPr>
        <w:lastRenderedPageBreak/>
        <w:t xml:space="preserve">ARTICLE </w:t>
      </w:r>
      <w:r w:rsidR="00CD46B9">
        <w:rPr>
          <w:b/>
          <w:bCs/>
        </w:rPr>
        <w:t>III</w:t>
      </w:r>
    </w:p>
    <w:p w:rsidR="00B85A89" w:rsidRDefault="00B85A89" w:rsidP="00CD7CA8">
      <w:pPr>
        <w:pStyle w:val="BodyTextIndent3"/>
        <w:ind w:left="0"/>
      </w:pPr>
      <w:r>
        <w:rPr>
          <w:b/>
          <w:bCs/>
        </w:rPr>
        <w:t>Temple Meetings &amp; Ceremonials</w:t>
      </w:r>
    </w:p>
    <w:p w:rsidR="005C2821" w:rsidRDefault="005C2821" w:rsidP="00173854">
      <w:pPr>
        <w:pStyle w:val="p5"/>
        <w:ind w:left="0" w:firstLine="0"/>
        <w:rPr>
          <w:b/>
          <w:bCs/>
          <w:szCs w:val="24"/>
        </w:rPr>
      </w:pPr>
    </w:p>
    <w:p w:rsidR="00AA3A50" w:rsidRDefault="005C2821" w:rsidP="00173854">
      <w:pPr>
        <w:pStyle w:val="p5"/>
        <w:ind w:left="0" w:firstLine="0"/>
        <w:rPr>
          <w:szCs w:val="24"/>
        </w:rPr>
      </w:pPr>
      <w:r>
        <w:rPr>
          <w:b/>
          <w:bCs/>
          <w:szCs w:val="24"/>
        </w:rPr>
        <w:t xml:space="preserve">§3.1 Stated Meetings. </w:t>
      </w:r>
      <w:r>
        <w:rPr>
          <w:szCs w:val="24"/>
        </w:rPr>
        <w:t>A stated</w:t>
      </w:r>
      <w:r>
        <w:rPr>
          <w:b/>
          <w:bCs/>
          <w:szCs w:val="24"/>
        </w:rPr>
        <w:t xml:space="preserve"> </w:t>
      </w:r>
      <w:r>
        <w:rPr>
          <w:szCs w:val="24"/>
        </w:rPr>
        <w:t xml:space="preserve">meeting shall be held each month except January, June, July and August.  </w:t>
      </w:r>
      <w:r w:rsidR="00C52D31">
        <w:rPr>
          <w:szCs w:val="24"/>
        </w:rPr>
        <w:t xml:space="preserve">Unless otherwise ordered by the Potentate the stated meeting shall be on the third Monday of the month.  </w:t>
      </w:r>
      <w:r>
        <w:rPr>
          <w:szCs w:val="24"/>
        </w:rPr>
        <w:t>The exact hour of all meetings, including the annual meeting, shall be designated by the Potentate.</w:t>
      </w:r>
      <w:r w:rsidR="00AA3A50">
        <w:rPr>
          <w:szCs w:val="24"/>
        </w:rPr>
        <w:tab/>
        <w:t xml:space="preserve">         </w:t>
      </w:r>
    </w:p>
    <w:p w:rsidR="005C2821" w:rsidRPr="00CD7CA8" w:rsidRDefault="005C2821" w:rsidP="00173854">
      <w:pPr>
        <w:pStyle w:val="p5"/>
        <w:numPr>
          <w:ilvl w:val="0"/>
          <w:numId w:val="12"/>
        </w:numPr>
        <w:ind w:left="1080" w:firstLine="0"/>
        <w:rPr>
          <w:szCs w:val="24"/>
        </w:rPr>
      </w:pPr>
      <w:r w:rsidRPr="00CD7CA8">
        <w:rPr>
          <w:szCs w:val="24"/>
        </w:rPr>
        <w:t xml:space="preserve">At the December stated meeting the </w:t>
      </w:r>
      <w:r w:rsidR="00C52D31" w:rsidRPr="00CD7CA8">
        <w:rPr>
          <w:szCs w:val="24"/>
        </w:rPr>
        <w:t>o</w:t>
      </w:r>
      <w:r w:rsidRPr="00CD7CA8">
        <w:rPr>
          <w:szCs w:val="24"/>
        </w:rPr>
        <w:t xml:space="preserve">fficers and </w:t>
      </w:r>
      <w:r w:rsidR="00ED5E4A" w:rsidRPr="00CD7CA8">
        <w:rPr>
          <w:szCs w:val="24"/>
        </w:rPr>
        <w:t>R</w:t>
      </w:r>
      <w:r w:rsidRPr="00CD7CA8">
        <w:rPr>
          <w:szCs w:val="24"/>
        </w:rPr>
        <w:t>epresentatives</w:t>
      </w:r>
      <w:r w:rsidR="000C04AE" w:rsidRPr="00CD7CA8">
        <w:rPr>
          <w:szCs w:val="24"/>
        </w:rPr>
        <w:t xml:space="preserve"> to Shriners International </w:t>
      </w:r>
      <w:r w:rsidRPr="00CD7CA8">
        <w:rPr>
          <w:szCs w:val="24"/>
        </w:rPr>
        <w:t xml:space="preserve">for the </w:t>
      </w:r>
      <w:r w:rsidR="00446F77" w:rsidRPr="00CD7CA8">
        <w:rPr>
          <w:szCs w:val="24"/>
        </w:rPr>
        <w:t>e</w:t>
      </w:r>
      <w:r w:rsidRPr="00CD7CA8">
        <w:rPr>
          <w:szCs w:val="24"/>
        </w:rPr>
        <w:t>nsuing year shall be elected.</w:t>
      </w:r>
    </w:p>
    <w:p w:rsidR="005C2821" w:rsidRPr="00CD7CA8" w:rsidRDefault="005C2821" w:rsidP="00173854">
      <w:pPr>
        <w:pStyle w:val="p5"/>
        <w:numPr>
          <w:ilvl w:val="0"/>
          <w:numId w:val="12"/>
        </w:numPr>
        <w:tabs>
          <w:tab w:val="left" w:pos="360"/>
        </w:tabs>
        <w:ind w:left="1080" w:firstLine="0"/>
        <w:rPr>
          <w:szCs w:val="24"/>
        </w:rPr>
      </w:pPr>
      <w:r w:rsidRPr="00CD7CA8">
        <w:rPr>
          <w:szCs w:val="24"/>
        </w:rPr>
        <w:t xml:space="preserve">The annual meeting shall be held on either </w:t>
      </w:r>
      <w:r w:rsidR="00191426">
        <w:rPr>
          <w:szCs w:val="24"/>
        </w:rPr>
        <w:t>2</w:t>
      </w:r>
      <w:r w:rsidR="00191426" w:rsidRPr="00191426">
        <w:rPr>
          <w:szCs w:val="24"/>
          <w:vertAlign w:val="superscript"/>
        </w:rPr>
        <w:t>nd</w:t>
      </w:r>
      <w:r w:rsidR="00191426">
        <w:rPr>
          <w:szCs w:val="24"/>
        </w:rPr>
        <w:t xml:space="preserve"> or 3</w:t>
      </w:r>
      <w:r w:rsidR="00191426" w:rsidRPr="00191426">
        <w:rPr>
          <w:szCs w:val="24"/>
          <w:vertAlign w:val="superscript"/>
        </w:rPr>
        <w:t>rd</w:t>
      </w:r>
      <w:r w:rsidR="00191426">
        <w:rPr>
          <w:szCs w:val="24"/>
        </w:rPr>
        <w:t xml:space="preserve"> Saturday in January </w:t>
      </w:r>
      <w:r w:rsidRPr="00CD7CA8">
        <w:rPr>
          <w:szCs w:val="24"/>
        </w:rPr>
        <w:t xml:space="preserve">each year, with proper notice to be given as to the </w:t>
      </w:r>
      <w:r w:rsidR="00191426">
        <w:rPr>
          <w:szCs w:val="24"/>
        </w:rPr>
        <w:t xml:space="preserve">day </w:t>
      </w:r>
      <w:r w:rsidRPr="00CD7CA8">
        <w:rPr>
          <w:szCs w:val="24"/>
        </w:rPr>
        <w:t xml:space="preserve">selected </w:t>
      </w:r>
      <w:r w:rsidR="00191426">
        <w:rPr>
          <w:szCs w:val="24"/>
        </w:rPr>
        <w:t>by the Potentate</w:t>
      </w:r>
      <w:r w:rsidR="00885C1F" w:rsidRPr="00CD7CA8">
        <w:rPr>
          <w:szCs w:val="24"/>
        </w:rPr>
        <w:t>,</w:t>
      </w:r>
      <w:r w:rsidRPr="00CD7CA8">
        <w:rPr>
          <w:szCs w:val="24"/>
        </w:rPr>
        <w:t xml:space="preserve"> </w:t>
      </w:r>
      <w:r w:rsidR="009D0184" w:rsidRPr="00CD7CA8">
        <w:rPr>
          <w:szCs w:val="24"/>
        </w:rPr>
        <w:t>and shall</w:t>
      </w:r>
      <w:r w:rsidRPr="00CD7CA8">
        <w:rPr>
          <w:szCs w:val="24"/>
        </w:rPr>
        <w:t xml:space="preserve"> include the</w:t>
      </w:r>
      <w:r w:rsidR="00985484" w:rsidRPr="00CD7CA8">
        <w:rPr>
          <w:szCs w:val="24"/>
        </w:rPr>
        <w:t xml:space="preserve"> </w:t>
      </w:r>
      <w:r w:rsidRPr="00CD7CA8">
        <w:rPr>
          <w:szCs w:val="24"/>
        </w:rPr>
        <w:t>installation of officers. No Ceremonial Session shall be exemplified at the Annual Meeting.</w:t>
      </w:r>
    </w:p>
    <w:p w:rsidR="005C2821" w:rsidRDefault="005C2821" w:rsidP="00173854">
      <w:pPr>
        <w:pStyle w:val="p5"/>
        <w:tabs>
          <w:tab w:val="left" w:pos="460"/>
        </w:tabs>
        <w:spacing w:line="220" w:lineRule="exact"/>
        <w:ind w:left="0" w:firstLine="0"/>
        <w:rPr>
          <w:szCs w:val="24"/>
        </w:rPr>
      </w:pPr>
      <w:r>
        <w:rPr>
          <w:szCs w:val="24"/>
        </w:rPr>
        <w:t> </w:t>
      </w:r>
    </w:p>
    <w:p w:rsidR="005C2821" w:rsidRDefault="005C2821" w:rsidP="00173854">
      <w:pPr>
        <w:pStyle w:val="p5"/>
        <w:ind w:left="0" w:firstLine="0"/>
        <w:rPr>
          <w:iCs/>
          <w:szCs w:val="24"/>
        </w:rPr>
      </w:pPr>
      <w:r>
        <w:rPr>
          <w:b/>
          <w:bCs/>
          <w:iCs/>
          <w:szCs w:val="24"/>
        </w:rPr>
        <w:t>§3.2 Ceremonial Sessions</w:t>
      </w:r>
      <w:r>
        <w:rPr>
          <w:iCs/>
          <w:szCs w:val="24"/>
        </w:rPr>
        <w:t>. Ceremonial sessions may be called by the Potentate at any time.</w:t>
      </w:r>
    </w:p>
    <w:p w:rsidR="005C2821" w:rsidRDefault="005C2821" w:rsidP="00173854">
      <w:pPr>
        <w:pStyle w:val="p5"/>
        <w:tabs>
          <w:tab w:val="left" w:pos="460"/>
        </w:tabs>
        <w:spacing w:line="220" w:lineRule="exact"/>
        <w:ind w:left="0"/>
        <w:rPr>
          <w:szCs w:val="24"/>
        </w:rPr>
      </w:pPr>
      <w:r>
        <w:rPr>
          <w:szCs w:val="24"/>
        </w:rPr>
        <w:t> </w:t>
      </w:r>
    </w:p>
    <w:p w:rsidR="005C2821" w:rsidRDefault="005C2821" w:rsidP="00173854">
      <w:pPr>
        <w:pStyle w:val="p6"/>
        <w:spacing w:line="220" w:lineRule="exact"/>
        <w:rPr>
          <w:iCs/>
          <w:szCs w:val="24"/>
        </w:rPr>
      </w:pPr>
      <w:r>
        <w:rPr>
          <w:b/>
          <w:bCs/>
          <w:szCs w:val="24"/>
        </w:rPr>
        <w:t>§3.3 Special Meetings</w:t>
      </w:r>
      <w:r>
        <w:rPr>
          <w:szCs w:val="24"/>
        </w:rPr>
        <w:t>. Special meetings may be called by the Potentate at any time, and they shall be called upon the written request of twenty-five member</w:t>
      </w:r>
      <w:r w:rsidR="00C52D31">
        <w:rPr>
          <w:szCs w:val="24"/>
        </w:rPr>
        <w:t>s of the</w:t>
      </w:r>
      <w:r>
        <w:rPr>
          <w:szCs w:val="24"/>
        </w:rPr>
        <w:t xml:space="preserve"> temple, but notice </w:t>
      </w:r>
      <w:r w:rsidR="000746B9">
        <w:rPr>
          <w:szCs w:val="24"/>
        </w:rPr>
        <w:t>shall</w:t>
      </w:r>
      <w:r>
        <w:rPr>
          <w:szCs w:val="24"/>
        </w:rPr>
        <w:t xml:space="preserve"> be given to each member stating the business to be considered </w:t>
      </w:r>
      <w:r>
        <w:rPr>
          <w:iCs/>
          <w:szCs w:val="24"/>
        </w:rPr>
        <w:t>and no other business than that specified in the call may be transacted.</w:t>
      </w:r>
    </w:p>
    <w:p w:rsidR="005C2821" w:rsidRDefault="005C2821" w:rsidP="00173854">
      <w:pPr>
        <w:pStyle w:val="p5"/>
        <w:tabs>
          <w:tab w:val="left" w:pos="460"/>
        </w:tabs>
        <w:spacing w:line="220" w:lineRule="exact"/>
        <w:ind w:left="0"/>
        <w:rPr>
          <w:szCs w:val="24"/>
        </w:rPr>
      </w:pPr>
      <w:r>
        <w:rPr>
          <w:szCs w:val="24"/>
        </w:rPr>
        <w:t> </w:t>
      </w:r>
    </w:p>
    <w:p w:rsidR="005C2821" w:rsidRDefault="005C2821" w:rsidP="00173854">
      <w:pPr>
        <w:pStyle w:val="p5"/>
        <w:ind w:left="0" w:firstLine="0"/>
        <w:rPr>
          <w:iCs/>
          <w:szCs w:val="24"/>
        </w:rPr>
      </w:pPr>
      <w:r>
        <w:rPr>
          <w:b/>
          <w:bCs/>
          <w:iCs/>
          <w:szCs w:val="24"/>
        </w:rPr>
        <w:t xml:space="preserve">§3.4 Sunday Meetings. </w:t>
      </w:r>
      <w:r>
        <w:rPr>
          <w:iCs/>
          <w:szCs w:val="24"/>
        </w:rPr>
        <w:t>No business meeting or ceremonial session shall be held on Sunday, except upon special dispensation of the Imperial Potentate for good and sufficient cause.</w:t>
      </w:r>
    </w:p>
    <w:p w:rsidR="005C2821" w:rsidRDefault="005C2821" w:rsidP="00173854">
      <w:pPr>
        <w:pStyle w:val="p5"/>
        <w:ind w:left="0" w:firstLine="0"/>
        <w:rPr>
          <w:szCs w:val="24"/>
        </w:rPr>
      </w:pPr>
      <w:r>
        <w:rPr>
          <w:szCs w:val="24"/>
        </w:rPr>
        <w:t> </w:t>
      </w:r>
    </w:p>
    <w:p w:rsidR="005C2821" w:rsidRDefault="005C2821" w:rsidP="00173854">
      <w:pPr>
        <w:pStyle w:val="p5"/>
        <w:ind w:left="0" w:firstLine="0"/>
        <w:rPr>
          <w:iCs/>
          <w:szCs w:val="24"/>
        </w:rPr>
      </w:pPr>
      <w:r>
        <w:rPr>
          <w:b/>
          <w:bCs/>
          <w:iCs/>
          <w:szCs w:val="24"/>
        </w:rPr>
        <w:t xml:space="preserve">§3.5 Place of Meetings. </w:t>
      </w:r>
      <w:r>
        <w:rPr>
          <w:iCs/>
          <w:szCs w:val="24"/>
        </w:rPr>
        <w:t>The place of all meetings shall be determined by the Potentate except as may be otherwise required or restricted by the bylaws of Shriners International.</w:t>
      </w:r>
    </w:p>
    <w:p w:rsidR="005C2821" w:rsidRDefault="005C2821" w:rsidP="00173854">
      <w:pPr>
        <w:pStyle w:val="p5"/>
        <w:ind w:left="0" w:firstLine="0"/>
        <w:rPr>
          <w:b/>
          <w:bCs/>
          <w:iCs/>
          <w:szCs w:val="24"/>
        </w:rPr>
      </w:pPr>
      <w:r>
        <w:rPr>
          <w:b/>
          <w:bCs/>
          <w:iCs/>
          <w:szCs w:val="24"/>
        </w:rPr>
        <w:t> </w:t>
      </w:r>
    </w:p>
    <w:p w:rsidR="005C2821" w:rsidRDefault="005C2821" w:rsidP="00173854">
      <w:pPr>
        <w:pStyle w:val="p5"/>
        <w:ind w:left="0" w:firstLine="0"/>
        <w:rPr>
          <w:iCs/>
          <w:szCs w:val="24"/>
        </w:rPr>
      </w:pPr>
      <w:proofErr w:type="gramStart"/>
      <w:r>
        <w:rPr>
          <w:b/>
          <w:bCs/>
          <w:iCs/>
          <w:szCs w:val="24"/>
        </w:rPr>
        <w:t>§3.6 Notice</w:t>
      </w:r>
      <w:proofErr w:type="gramEnd"/>
      <w:r>
        <w:rPr>
          <w:b/>
          <w:bCs/>
          <w:iCs/>
          <w:szCs w:val="24"/>
        </w:rPr>
        <w:t xml:space="preserve"> of Meetings. </w:t>
      </w:r>
      <w:r w:rsidR="000746B9">
        <w:rPr>
          <w:iCs/>
          <w:szCs w:val="24"/>
        </w:rPr>
        <w:t>At least one week’s notice shall</w:t>
      </w:r>
      <w:r>
        <w:rPr>
          <w:iCs/>
          <w:szCs w:val="24"/>
        </w:rPr>
        <w:t xml:space="preserve"> be given of the time and place of all meetings and ceremonial sessions. The notice may be given in the official temple publication or by letter.</w:t>
      </w:r>
    </w:p>
    <w:p w:rsidR="005C2821" w:rsidRDefault="005C2821" w:rsidP="00173854">
      <w:pPr>
        <w:pStyle w:val="p5"/>
        <w:ind w:left="0" w:firstLine="0"/>
        <w:rPr>
          <w:b/>
          <w:bCs/>
          <w:iCs/>
          <w:szCs w:val="24"/>
        </w:rPr>
      </w:pPr>
      <w:r>
        <w:rPr>
          <w:b/>
          <w:bCs/>
          <w:iCs/>
          <w:szCs w:val="24"/>
        </w:rPr>
        <w:t> </w:t>
      </w:r>
    </w:p>
    <w:p w:rsidR="005C2821" w:rsidRDefault="005C2821" w:rsidP="00173854">
      <w:pPr>
        <w:pStyle w:val="p5"/>
        <w:ind w:left="0" w:firstLine="0"/>
        <w:rPr>
          <w:iCs/>
          <w:szCs w:val="24"/>
        </w:rPr>
      </w:pPr>
      <w:r>
        <w:rPr>
          <w:b/>
          <w:bCs/>
          <w:iCs/>
          <w:szCs w:val="24"/>
        </w:rPr>
        <w:t xml:space="preserve">§3.7 Rules of Order. </w:t>
      </w:r>
      <w:r>
        <w:rPr>
          <w:iCs/>
          <w:szCs w:val="24"/>
        </w:rPr>
        <w:t xml:space="preserve">Unless otherwise provided by the bylaws of Shriners </w:t>
      </w:r>
      <w:r w:rsidR="00E07BDD">
        <w:rPr>
          <w:iCs/>
          <w:szCs w:val="24"/>
        </w:rPr>
        <w:t>International</w:t>
      </w:r>
      <w:r>
        <w:rPr>
          <w:iCs/>
          <w:szCs w:val="24"/>
        </w:rPr>
        <w:t>, the temple bylaws or resolution, parliamentary procedures shall be governed by Robert’s Rules of Order.</w:t>
      </w:r>
    </w:p>
    <w:p w:rsidR="005C2821" w:rsidRDefault="005C2821" w:rsidP="00173854">
      <w:pPr>
        <w:pStyle w:val="p5"/>
        <w:ind w:left="0" w:firstLine="0"/>
        <w:rPr>
          <w:iCs/>
          <w:szCs w:val="24"/>
        </w:rPr>
      </w:pPr>
      <w:r>
        <w:rPr>
          <w:iCs/>
          <w:szCs w:val="24"/>
        </w:rPr>
        <w:t> </w:t>
      </w:r>
    </w:p>
    <w:p w:rsidR="005C2821" w:rsidRDefault="005C2821" w:rsidP="00173854">
      <w:pPr>
        <w:pStyle w:val="p5"/>
        <w:ind w:left="0" w:firstLine="0"/>
        <w:rPr>
          <w:szCs w:val="24"/>
        </w:rPr>
      </w:pPr>
      <w:proofErr w:type="gramStart"/>
      <w:r>
        <w:rPr>
          <w:b/>
          <w:bCs/>
          <w:szCs w:val="24"/>
        </w:rPr>
        <w:t>§3.8 Admission</w:t>
      </w:r>
      <w:proofErr w:type="gramEnd"/>
      <w:r>
        <w:rPr>
          <w:b/>
          <w:bCs/>
          <w:szCs w:val="24"/>
        </w:rPr>
        <w:t xml:space="preserve">. </w:t>
      </w:r>
      <w:r>
        <w:rPr>
          <w:szCs w:val="24"/>
        </w:rPr>
        <w:t>A N</w:t>
      </w:r>
      <w:r w:rsidR="00C52D31">
        <w:rPr>
          <w:szCs w:val="24"/>
        </w:rPr>
        <w:t>oble may not be admitted to the</w:t>
      </w:r>
      <w:r>
        <w:rPr>
          <w:szCs w:val="24"/>
        </w:rPr>
        <w:t xml:space="preserve"> temple unless he exhibits to the temple an official Shrine card for the current year.</w:t>
      </w:r>
    </w:p>
    <w:p w:rsidR="005C2821" w:rsidRDefault="005C2821" w:rsidP="00173854">
      <w:pPr>
        <w:pStyle w:val="p9"/>
        <w:spacing w:line="220" w:lineRule="exact"/>
        <w:ind w:left="0" w:firstLine="0"/>
        <w:rPr>
          <w:szCs w:val="24"/>
        </w:rPr>
      </w:pPr>
      <w:r>
        <w:rPr>
          <w:szCs w:val="24"/>
        </w:rPr>
        <w:t> </w:t>
      </w:r>
    </w:p>
    <w:p w:rsidR="005C2821" w:rsidRDefault="005C2821" w:rsidP="00173854">
      <w:pPr>
        <w:pStyle w:val="p5"/>
        <w:ind w:left="0" w:firstLine="0"/>
        <w:rPr>
          <w:szCs w:val="24"/>
        </w:rPr>
      </w:pPr>
      <w:proofErr w:type="gramStart"/>
      <w:r>
        <w:rPr>
          <w:b/>
          <w:bCs/>
          <w:szCs w:val="24"/>
        </w:rPr>
        <w:t>§3.9 Quorum</w:t>
      </w:r>
      <w:proofErr w:type="gramEnd"/>
      <w:r>
        <w:rPr>
          <w:b/>
          <w:bCs/>
          <w:szCs w:val="24"/>
        </w:rPr>
        <w:t xml:space="preserve">. </w:t>
      </w:r>
      <w:r>
        <w:rPr>
          <w:szCs w:val="24"/>
        </w:rPr>
        <w:t>A quorum consists of seven members of the temple en</w:t>
      </w:r>
      <w:r w:rsidR="000746B9">
        <w:rPr>
          <w:szCs w:val="24"/>
        </w:rPr>
        <w:t>titled to vote, one of whom shall</w:t>
      </w:r>
      <w:r>
        <w:rPr>
          <w:szCs w:val="24"/>
        </w:rPr>
        <w:t xml:space="preserve"> be the Potentate, Chief Rabban,</w:t>
      </w:r>
      <w:r w:rsidR="004B0F3C">
        <w:rPr>
          <w:szCs w:val="24"/>
        </w:rPr>
        <w:t xml:space="preserve"> A</w:t>
      </w:r>
      <w:r>
        <w:rPr>
          <w:szCs w:val="24"/>
        </w:rPr>
        <w:t xml:space="preserve">ssistant Rabban or a Past Potentate of the </w:t>
      </w:r>
      <w:r w:rsidR="00C52D31">
        <w:rPr>
          <w:szCs w:val="24"/>
        </w:rPr>
        <w:t>t</w:t>
      </w:r>
      <w:r>
        <w:rPr>
          <w:szCs w:val="24"/>
        </w:rPr>
        <w:t>emple.</w:t>
      </w:r>
    </w:p>
    <w:p w:rsidR="008C6AA2" w:rsidRDefault="008C6AA2" w:rsidP="00173854">
      <w:pPr>
        <w:pStyle w:val="p5"/>
        <w:ind w:left="0" w:firstLine="0"/>
        <w:rPr>
          <w:szCs w:val="24"/>
        </w:rPr>
      </w:pPr>
    </w:p>
    <w:p w:rsidR="008C6AA2" w:rsidRDefault="008C6AA2" w:rsidP="00173854">
      <w:pPr>
        <w:pStyle w:val="p5"/>
        <w:ind w:left="0" w:firstLine="0"/>
        <w:rPr>
          <w:bCs/>
        </w:rPr>
      </w:pPr>
      <w:r>
        <w:rPr>
          <w:b/>
          <w:bCs/>
        </w:rPr>
        <w:t xml:space="preserve">§3.10 Presiding Officer.  </w:t>
      </w:r>
      <w:r w:rsidRPr="008C6AA2">
        <w:rPr>
          <w:bCs/>
        </w:rPr>
        <w:t>The Potentate shall open and preside at all</w:t>
      </w:r>
      <w:r>
        <w:rPr>
          <w:bCs/>
        </w:rPr>
        <w:t xml:space="preserve"> meeting</w:t>
      </w:r>
      <w:r w:rsidR="00C46FB1">
        <w:rPr>
          <w:bCs/>
        </w:rPr>
        <w:t>s</w:t>
      </w:r>
      <w:r>
        <w:rPr>
          <w:bCs/>
        </w:rPr>
        <w:t xml:space="preserve"> and sessions of the temple.  In the absence of the Potentate, the Chief Rabban shall preside. In the absence of both the Potentate and the Chief Rabban, the Assistant Rabban shall preside.  In the absence of all three of these officers, a Past Potentate shall preside.</w:t>
      </w:r>
    </w:p>
    <w:p w:rsidR="008C6AA2" w:rsidRDefault="008C6AA2" w:rsidP="00173854">
      <w:pPr>
        <w:pStyle w:val="p5"/>
        <w:ind w:left="0" w:firstLine="0"/>
        <w:rPr>
          <w:szCs w:val="24"/>
        </w:rPr>
      </w:pPr>
      <w:r>
        <w:rPr>
          <w:b/>
          <w:bCs/>
        </w:rPr>
        <w:t xml:space="preserve"> </w:t>
      </w:r>
    </w:p>
    <w:p w:rsidR="005C2821" w:rsidRDefault="008C6AA2" w:rsidP="00173854">
      <w:pPr>
        <w:pStyle w:val="p5"/>
        <w:ind w:left="0" w:firstLine="0"/>
        <w:rPr>
          <w:szCs w:val="24"/>
        </w:rPr>
      </w:pPr>
      <w:proofErr w:type="gramStart"/>
      <w:r>
        <w:rPr>
          <w:b/>
          <w:bCs/>
        </w:rPr>
        <w:t xml:space="preserve">§3.11 </w:t>
      </w:r>
      <w:r w:rsidR="00EE5482">
        <w:rPr>
          <w:b/>
          <w:bCs/>
        </w:rPr>
        <w:t>Order O</w:t>
      </w:r>
      <w:r w:rsidR="005C2821">
        <w:rPr>
          <w:b/>
          <w:bCs/>
          <w:szCs w:val="24"/>
        </w:rPr>
        <w:t>f Business</w:t>
      </w:r>
      <w:proofErr w:type="gramEnd"/>
      <w:r w:rsidR="005C2821">
        <w:rPr>
          <w:b/>
          <w:bCs/>
          <w:szCs w:val="24"/>
        </w:rPr>
        <w:t xml:space="preserve">. </w:t>
      </w:r>
      <w:r w:rsidR="005C2821">
        <w:rPr>
          <w:szCs w:val="24"/>
        </w:rPr>
        <w:t>The order of business shall be as follows:</w:t>
      </w:r>
    </w:p>
    <w:p w:rsidR="005C2821" w:rsidRDefault="005C2821" w:rsidP="00173854">
      <w:pPr>
        <w:pStyle w:val="p9"/>
        <w:tabs>
          <w:tab w:val="clear" w:pos="260"/>
          <w:tab w:val="left" w:pos="1440"/>
        </w:tabs>
        <w:ind w:left="0" w:firstLine="0"/>
        <w:rPr>
          <w:szCs w:val="24"/>
        </w:rPr>
      </w:pPr>
      <w:r>
        <w:rPr>
          <w:szCs w:val="24"/>
        </w:rPr>
        <w:t xml:space="preserve">        (a) Opening ceremony.</w:t>
      </w:r>
    </w:p>
    <w:p w:rsidR="005C2821" w:rsidRDefault="005C2821" w:rsidP="00173854">
      <w:pPr>
        <w:pStyle w:val="p9"/>
        <w:tabs>
          <w:tab w:val="clear" w:pos="260"/>
          <w:tab w:val="left" w:pos="1440"/>
        </w:tabs>
        <w:ind w:left="0" w:firstLine="0"/>
        <w:rPr>
          <w:szCs w:val="24"/>
        </w:rPr>
      </w:pPr>
      <w:r>
        <w:rPr>
          <w:szCs w:val="24"/>
        </w:rPr>
        <w:lastRenderedPageBreak/>
        <w:t xml:space="preserve">        (b) Reading of minutes of previous session.</w:t>
      </w:r>
    </w:p>
    <w:p w:rsidR="005C2821" w:rsidRDefault="005C2821" w:rsidP="00173854">
      <w:pPr>
        <w:pStyle w:val="p9"/>
        <w:tabs>
          <w:tab w:val="clear" w:pos="260"/>
          <w:tab w:val="left" w:pos="1440"/>
        </w:tabs>
        <w:ind w:left="0" w:firstLine="0"/>
        <w:rPr>
          <w:szCs w:val="24"/>
        </w:rPr>
      </w:pPr>
      <w:r>
        <w:rPr>
          <w:szCs w:val="24"/>
        </w:rPr>
        <w:t xml:space="preserve">        (c) Reading of communications.</w:t>
      </w:r>
    </w:p>
    <w:p w:rsidR="005C2821" w:rsidRDefault="005C2821" w:rsidP="00173854">
      <w:pPr>
        <w:pStyle w:val="p9"/>
        <w:tabs>
          <w:tab w:val="clear" w:pos="260"/>
          <w:tab w:val="left" w:pos="1440"/>
        </w:tabs>
        <w:ind w:left="0" w:firstLine="0"/>
        <w:rPr>
          <w:szCs w:val="24"/>
        </w:rPr>
      </w:pPr>
      <w:r>
        <w:rPr>
          <w:szCs w:val="24"/>
        </w:rPr>
        <w:t xml:space="preserve">        (d) Reading financial statements.</w:t>
      </w:r>
    </w:p>
    <w:p w:rsidR="005C2821" w:rsidRDefault="005C2821" w:rsidP="00173854">
      <w:pPr>
        <w:pStyle w:val="p9"/>
        <w:tabs>
          <w:tab w:val="clear" w:pos="260"/>
          <w:tab w:val="left" w:pos="1440"/>
        </w:tabs>
        <w:ind w:left="0" w:firstLine="0"/>
        <w:rPr>
          <w:szCs w:val="24"/>
        </w:rPr>
      </w:pPr>
      <w:r>
        <w:rPr>
          <w:szCs w:val="24"/>
        </w:rPr>
        <w:t xml:space="preserve">        (e) Reading of petitions for membership</w:t>
      </w:r>
    </w:p>
    <w:p w:rsidR="005C2821" w:rsidRDefault="005C2821" w:rsidP="00173854">
      <w:pPr>
        <w:pStyle w:val="p9"/>
        <w:tabs>
          <w:tab w:val="clear" w:pos="260"/>
          <w:tab w:val="left" w:pos="1440"/>
        </w:tabs>
        <w:ind w:left="0" w:firstLine="0"/>
        <w:rPr>
          <w:szCs w:val="24"/>
        </w:rPr>
      </w:pPr>
      <w:r>
        <w:rPr>
          <w:szCs w:val="24"/>
        </w:rPr>
        <w:t xml:space="preserve">        (f) Balloting on candidates.</w:t>
      </w:r>
    </w:p>
    <w:p w:rsidR="005C2821" w:rsidRDefault="005C2821" w:rsidP="00173854">
      <w:pPr>
        <w:pStyle w:val="p9"/>
        <w:tabs>
          <w:tab w:val="clear" w:pos="260"/>
          <w:tab w:val="left" w:pos="1440"/>
        </w:tabs>
        <w:ind w:left="0" w:firstLine="0"/>
        <w:rPr>
          <w:szCs w:val="24"/>
        </w:rPr>
      </w:pPr>
      <w:r>
        <w:rPr>
          <w:szCs w:val="24"/>
        </w:rPr>
        <w:t xml:space="preserve">        (g) Reports of standing and special committees.</w:t>
      </w:r>
    </w:p>
    <w:p w:rsidR="005C2821" w:rsidRDefault="005C2821" w:rsidP="00173854">
      <w:pPr>
        <w:pStyle w:val="p9"/>
        <w:tabs>
          <w:tab w:val="clear" w:pos="260"/>
          <w:tab w:val="left" w:pos="1440"/>
        </w:tabs>
        <w:ind w:left="0" w:firstLine="0"/>
        <w:rPr>
          <w:szCs w:val="24"/>
        </w:rPr>
      </w:pPr>
      <w:r>
        <w:rPr>
          <w:szCs w:val="24"/>
        </w:rPr>
        <w:t xml:space="preserve">        (h) Unfinished business.</w:t>
      </w:r>
    </w:p>
    <w:p w:rsidR="005C2821" w:rsidRDefault="005C2821" w:rsidP="00173854">
      <w:pPr>
        <w:pStyle w:val="p9"/>
        <w:tabs>
          <w:tab w:val="clear" w:pos="260"/>
          <w:tab w:val="left" w:pos="1440"/>
        </w:tabs>
        <w:ind w:left="0" w:firstLine="0"/>
        <w:rPr>
          <w:szCs w:val="24"/>
        </w:rPr>
      </w:pPr>
      <w:r>
        <w:rPr>
          <w:szCs w:val="24"/>
        </w:rPr>
        <w:t xml:space="preserve">        (</w:t>
      </w:r>
      <w:proofErr w:type="spellStart"/>
      <w:r>
        <w:rPr>
          <w:szCs w:val="24"/>
        </w:rPr>
        <w:t>i</w:t>
      </w:r>
      <w:proofErr w:type="spellEnd"/>
      <w:r>
        <w:rPr>
          <w:szCs w:val="24"/>
        </w:rPr>
        <w:t>) New business.</w:t>
      </w:r>
    </w:p>
    <w:p w:rsidR="005C2821" w:rsidRDefault="005C2821" w:rsidP="00173854">
      <w:pPr>
        <w:pStyle w:val="p9"/>
        <w:tabs>
          <w:tab w:val="clear" w:pos="260"/>
          <w:tab w:val="left" w:pos="1440"/>
        </w:tabs>
        <w:ind w:left="0" w:firstLine="0"/>
        <w:rPr>
          <w:szCs w:val="24"/>
        </w:rPr>
      </w:pPr>
      <w:r>
        <w:rPr>
          <w:szCs w:val="24"/>
        </w:rPr>
        <w:t xml:space="preserve">        (j) Conferring the ceremonial.</w:t>
      </w:r>
    </w:p>
    <w:p w:rsidR="005C2821" w:rsidRDefault="005C2821" w:rsidP="00173854">
      <w:pPr>
        <w:pStyle w:val="p9"/>
        <w:tabs>
          <w:tab w:val="clear" w:pos="260"/>
          <w:tab w:val="left" w:pos="1440"/>
        </w:tabs>
        <w:ind w:left="0" w:firstLine="0"/>
        <w:rPr>
          <w:szCs w:val="24"/>
        </w:rPr>
      </w:pPr>
      <w:r>
        <w:rPr>
          <w:szCs w:val="24"/>
        </w:rPr>
        <w:t xml:space="preserve">   </w:t>
      </w:r>
      <w:r w:rsidR="00AF5F75">
        <w:rPr>
          <w:szCs w:val="24"/>
        </w:rPr>
        <w:t xml:space="preserve"> </w:t>
      </w:r>
      <w:r>
        <w:rPr>
          <w:szCs w:val="24"/>
        </w:rPr>
        <w:t xml:space="preserve">  </w:t>
      </w:r>
      <w:r w:rsidR="008C6AA2">
        <w:rPr>
          <w:szCs w:val="24"/>
        </w:rPr>
        <w:t xml:space="preserve"> </w:t>
      </w:r>
      <w:r w:rsidR="000B0012">
        <w:rPr>
          <w:szCs w:val="24"/>
        </w:rPr>
        <w:t xml:space="preserve"> (k</w:t>
      </w:r>
      <w:r>
        <w:rPr>
          <w:szCs w:val="24"/>
        </w:rPr>
        <w:t>)</w:t>
      </w:r>
      <w:r w:rsidR="000B0012">
        <w:rPr>
          <w:szCs w:val="24"/>
        </w:rPr>
        <w:t xml:space="preserve"> </w:t>
      </w:r>
      <w:r>
        <w:rPr>
          <w:szCs w:val="24"/>
        </w:rPr>
        <w:t>Closing ceremony.</w:t>
      </w:r>
    </w:p>
    <w:p w:rsidR="005C2821" w:rsidRDefault="005C2821" w:rsidP="00173854">
      <w:pPr>
        <w:pStyle w:val="p4"/>
        <w:ind w:firstLine="0"/>
        <w:jc w:val="both"/>
      </w:pPr>
      <w:r>
        <w:t>The order of business may be changed or suspended whenever it is in the best interest of the temple.</w:t>
      </w:r>
    </w:p>
    <w:p w:rsidR="005C2821" w:rsidRDefault="005C2821" w:rsidP="00173854">
      <w:pPr>
        <w:pStyle w:val="p9"/>
        <w:spacing w:line="220" w:lineRule="exact"/>
        <w:ind w:left="0"/>
        <w:rPr>
          <w:szCs w:val="24"/>
        </w:rPr>
      </w:pPr>
      <w:r>
        <w:rPr>
          <w:szCs w:val="24"/>
        </w:rPr>
        <w:t> </w:t>
      </w:r>
    </w:p>
    <w:p w:rsidR="000C04AE" w:rsidRDefault="000C04AE" w:rsidP="00173854">
      <w:pPr>
        <w:pStyle w:val="c2"/>
        <w:tabs>
          <w:tab w:val="left" w:pos="748"/>
        </w:tabs>
        <w:jc w:val="both"/>
        <w:rPr>
          <w:b/>
          <w:bCs/>
          <w:iCs/>
          <w:szCs w:val="24"/>
        </w:rPr>
      </w:pPr>
    </w:p>
    <w:p w:rsidR="005C2821" w:rsidRDefault="005C2821" w:rsidP="00CD7CA8">
      <w:pPr>
        <w:pStyle w:val="c2"/>
        <w:tabs>
          <w:tab w:val="left" w:pos="748"/>
        </w:tabs>
        <w:rPr>
          <w:b/>
          <w:bCs/>
          <w:iCs/>
          <w:szCs w:val="24"/>
        </w:rPr>
      </w:pPr>
      <w:r>
        <w:rPr>
          <w:b/>
          <w:bCs/>
          <w:iCs/>
          <w:szCs w:val="24"/>
        </w:rPr>
        <w:t>ARTICLE IV</w:t>
      </w:r>
    </w:p>
    <w:p w:rsidR="005C2821" w:rsidRDefault="005C2821" w:rsidP="00CD7CA8">
      <w:pPr>
        <w:pStyle w:val="c2"/>
        <w:tabs>
          <w:tab w:val="left" w:pos="748"/>
        </w:tabs>
        <w:rPr>
          <w:b/>
          <w:bCs/>
          <w:iCs/>
          <w:szCs w:val="24"/>
        </w:rPr>
      </w:pPr>
      <w:r>
        <w:rPr>
          <w:b/>
          <w:bCs/>
          <w:iCs/>
          <w:szCs w:val="24"/>
        </w:rPr>
        <w:t>Officers</w:t>
      </w:r>
      <w:r w:rsidR="00354B4A">
        <w:rPr>
          <w:b/>
          <w:bCs/>
          <w:iCs/>
          <w:szCs w:val="24"/>
        </w:rPr>
        <w:t xml:space="preserve"> – Their Election and Duties</w:t>
      </w:r>
    </w:p>
    <w:p w:rsidR="005C2821" w:rsidRDefault="005C2821" w:rsidP="00173854">
      <w:pPr>
        <w:pStyle w:val="p5"/>
        <w:ind w:left="0" w:firstLine="0"/>
        <w:rPr>
          <w:b/>
          <w:bCs/>
          <w:szCs w:val="24"/>
        </w:rPr>
      </w:pPr>
    </w:p>
    <w:p w:rsidR="005C2821" w:rsidRPr="004C0122" w:rsidRDefault="005C2821" w:rsidP="00173854">
      <w:pPr>
        <w:pStyle w:val="p5"/>
        <w:ind w:left="0" w:firstLine="0"/>
        <w:rPr>
          <w:szCs w:val="24"/>
        </w:rPr>
      </w:pPr>
      <w:r>
        <w:rPr>
          <w:b/>
          <w:bCs/>
          <w:szCs w:val="24"/>
        </w:rPr>
        <w:t xml:space="preserve">§4.1 Officers. </w:t>
      </w:r>
      <w:r w:rsidR="004C0122" w:rsidRPr="004C0122">
        <w:rPr>
          <w:bCs/>
          <w:szCs w:val="24"/>
        </w:rPr>
        <w:t xml:space="preserve">The officers of </w:t>
      </w:r>
      <w:r w:rsidR="003C3552">
        <w:rPr>
          <w:bCs/>
          <w:szCs w:val="24"/>
        </w:rPr>
        <w:t xml:space="preserve">the </w:t>
      </w:r>
      <w:r w:rsidR="004C0122" w:rsidRPr="004C0122">
        <w:rPr>
          <w:bCs/>
          <w:szCs w:val="24"/>
        </w:rPr>
        <w:t>Aladdin Shriners are:</w:t>
      </w:r>
    </w:p>
    <w:p w:rsidR="004C0122" w:rsidRDefault="004C0122" w:rsidP="00173854">
      <w:pPr>
        <w:pStyle w:val="p5"/>
        <w:ind w:left="0" w:firstLine="0"/>
        <w:rPr>
          <w:szCs w:val="24"/>
        </w:rPr>
      </w:pPr>
      <w:r>
        <w:rPr>
          <w:szCs w:val="24"/>
        </w:rPr>
        <w:tab/>
        <w:t xml:space="preserve"> </w:t>
      </w:r>
      <w:r>
        <w:rPr>
          <w:szCs w:val="24"/>
        </w:rPr>
        <w:tab/>
      </w:r>
      <w:r>
        <w:rPr>
          <w:szCs w:val="24"/>
        </w:rPr>
        <w:tab/>
        <w:t>(1</w:t>
      </w:r>
      <w:r w:rsidR="005C2821">
        <w:rPr>
          <w:szCs w:val="24"/>
        </w:rPr>
        <w:t>) Potentate</w:t>
      </w:r>
      <w:r w:rsidR="005C2821">
        <w:rPr>
          <w:szCs w:val="24"/>
        </w:rPr>
        <w:tab/>
      </w:r>
      <w:r w:rsidR="005C2821">
        <w:rPr>
          <w:szCs w:val="24"/>
        </w:rPr>
        <w:tab/>
      </w:r>
      <w:r w:rsidR="005C2821">
        <w:rPr>
          <w:szCs w:val="24"/>
        </w:rPr>
        <w:tab/>
      </w:r>
      <w:r w:rsidR="005C2821">
        <w:rPr>
          <w:szCs w:val="24"/>
        </w:rPr>
        <w:tab/>
      </w:r>
      <w:proofErr w:type="spellStart"/>
      <w:r w:rsidR="005C2821">
        <w:rPr>
          <w:szCs w:val="24"/>
        </w:rPr>
        <w:t>Shayk</w:t>
      </w:r>
      <w:proofErr w:type="spellEnd"/>
    </w:p>
    <w:p w:rsidR="004C0122" w:rsidRDefault="004C0122" w:rsidP="00173854">
      <w:pPr>
        <w:pStyle w:val="p5"/>
        <w:ind w:left="0" w:firstLine="0"/>
        <w:rPr>
          <w:szCs w:val="24"/>
        </w:rPr>
      </w:pPr>
      <w:r>
        <w:rPr>
          <w:szCs w:val="24"/>
        </w:rPr>
        <w:tab/>
      </w:r>
      <w:r>
        <w:rPr>
          <w:szCs w:val="24"/>
        </w:rPr>
        <w:tab/>
      </w:r>
      <w:r>
        <w:rPr>
          <w:szCs w:val="24"/>
        </w:rPr>
        <w:tab/>
      </w:r>
      <w:r w:rsidR="005C2821">
        <w:rPr>
          <w:szCs w:val="24"/>
        </w:rPr>
        <w:t>(</w:t>
      </w:r>
      <w:r>
        <w:rPr>
          <w:szCs w:val="24"/>
        </w:rPr>
        <w:t>2</w:t>
      </w:r>
      <w:r w:rsidR="005C2821">
        <w:rPr>
          <w:szCs w:val="24"/>
        </w:rPr>
        <w:t>) Chief Rabban</w:t>
      </w:r>
      <w:r w:rsidR="005C2821">
        <w:rPr>
          <w:szCs w:val="24"/>
        </w:rPr>
        <w:tab/>
      </w:r>
      <w:r w:rsidR="005C2821">
        <w:rPr>
          <w:szCs w:val="24"/>
        </w:rPr>
        <w:tab/>
      </w:r>
      <w:r>
        <w:rPr>
          <w:szCs w:val="24"/>
        </w:rPr>
        <w:tab/>
      </w:r>
      <w:proofErr w:type="spellStart"/>
      <w:r w:rsidR="005C2821">
        <w:rPr>
          <w:szCs w:val="24"/>
        </w:rPr>
        <w:t>Emeer</w:t>
      </w:r>
      <w:proofErr w:type="spellEnd"/>
    </w:p>
    <w:p w:rsidR="004C0122" w:rsidRDefault="004C0122" w:rsidP="00173854">
      <w:pPr>
        <w:pStyle w:val="p5"/>
        <w:ind w:left="0" w:firstLine="0"/>
        <w:rPr>
          <w:szCs w:val="24"/>
        </w:rPr>
      </w:pPr>
      <w:r>
        <w:rPr>
          <w:szCs w:val="24"/>
        </w:rPr>
        <w:tab/>
      </w:r>
      <w:r>
        <w:rPr>
          <w:szCs w:val="24"/>
        </w:rPr>
        <w:tab/>
      </w:r>
      <w:r>
        <w:rPr>
          <w:szCs w:val="24"/>
        </w:rPr>
        <w:tab/>
      </w:r>
      <w:r w:rsidR="005C2821">
        <w:rPr>
          <w:szCs w:val="24"/>
        </w:rPr>
        <w:t>(</w:t>
      </w:r>
      <w:r>
        <w:rPr>
          <w:szCs w:val="24"/>
        </w:rPr>
        <w:t>3</w:t>
      </w:r>
      <w:r w:rsidR="005C2821">
        <w:rPr>
          <w:szCs w:val="24"/>
        </w:rPr>
        <w:t>) Assistant Rabban</w:t>
      </w:r>
      <w:r w:rsidR="005C2821">
        <w:rPr>
          <w:szCs w:val="24"/>
        </w:rPr>
        <w:tab/>
      </w:r>
      <w:r w:rsidR="005C2821">
        <w:rPr>
          <w:szCs w:val="24"/>
        </w:rPr>
        <w:tab/>
      </w:r>
      <w:r w:rsidR="005C2821">
        <w:rPr>
          <w:szCs w:val="24"/>
        </w:rPr>
        <w:tab/>
        <w:t>Sahib</w:t>
      </w:r>
    </w:p>
    <w:p w:rsidR="004C0122" w:rsidRDefault="004C0122" w:rsidP="00173854">
      <w:pPr>
        <w:pStyle w:val="p5"/>
        <w:ind w:left="0" w:firstLine="0"/>
        <w:rPr>
          <w:szCs w:val="24"/>
        </w:rPr>
      </w:pPr>
      <w:r>
        <w:rPr>
          <w:szCs w:val="24"/>
        </w:rPr>
        <w:tab/>
      </w:r>
      <w:r>
        <w:rPr>
          <w:szCs w:val="24"/>
        </w:rPr>
        <w:tab/>
      </w:r>
      <w:r>
        <w:rPr>
          <w:szCs w:val="24"/>
        </w:rPr>
        <w:tab/>
        <w:t>(4</w:t>
      </w:r>
      <w:r w:rsidR="005C2821">
        <w:rPr>
          <w:szCs w:val="24"/>
        </w:rPr>
        <w:t>) High Priest and Prophet</w:t>
      </w:r>
      <w:r w:rsidR="005C2821">
        <w:rPr>
          <w:szCs w:val="24"/>
        </w:rPr>
        <w:tab/>
      </w:r>
      <w:r w:rsidR="005C2821">
        <w:rPr>
          <w:szCs w:val="24"/>
        </w:rPr>
        <w:tab/>
      </w:r>
      <w:proofErr w:type="spellStart"/>
      <w:r w:rsidR="005C2821">
        <w:rPr>
          <w:szCs w:val="24"/>
        </w:rPr>
        <w:t>Iman</w:t>
      </w:r>
      <w:proofErr w:type="spellEnd"/>
    </w:p>
    <w:p w:rsidR="004C0122" w:rsidRDefault="004C0122" w:rsidP="00173854">
      <w:pPr>
        <w:pStyle w:val="p5"/>
        <w:ind w:left="0" w:firstLine="0"/>
        <w:rPr>
          <w:szCs w:val="24"/>
        </w:rPr>
      </w:pPr>
      <w:r>
        <w:rPr>
          <w:szCs w:val="24"/>
        </w:rPr>
        <w:tab/>
      </w:r>
      <w:r>
        <w:rPr>
          <w:szCs w:val="24"/>
        </w:rPr>
        <w:tab/>
      </w:r>
      <w:r>
        <w:rPr>
          <w:szCs w:val="24"/>
        </w:rPr>
        <w:tab/>
      </w:r>
      <w:r w:rsidR="005C2821">
        <w:rPr>
          <w:szCs w:val="24"/>
        </w:rPr>
        <w:t>(</w:t>
      </w:r>
      <w:r>
        <w:rPr>
          <w:szCs w:val="24"/>
        </w:rPr>
        <w:t>5</w:t>
      </w:r>
      <w:r w:rsidR="005C2821">
        <w:rPr>
          <w:szCs w:val="24"/>
        </w:rPr>
        <w:t>) Oriental Guide</w:t>
      </w:r>
      <w:r w:rsidR="005C2821">
        <w:rPr>
          <w:szCs w:val="24"/>
        </w:rPr>
        <w:tab/>
        <w:t xml:space="preserve">   </w:t>
      </w:r>
      <w:r w:rsidR="005C2821">
        <w:rPr>
          <w:szCs w:val="24"/>
        </w:rPr>
        <w:tab/>
      </w:r>
      <w:r w:rsidR="005C2821">
        <w:rPr>
          <w:szCs w:val="24"/>
        </w:rPr>
        <w:tab/>
      </w:r>
      <w:proofErr w:type="spellStart"/>
      <w:r w:rsidR="005C2821">
        <w:rPr>
          <w:szCs w:val="24"/>
        </w:rPr>
        <w:t>Ayn</w:t>
      </w:r>
      <w:proofErr w:type="spellEnd"/>
    </w:p>
    <w:p w:rsidR="004C0122" w:rsidRDefault="004C0122" w:rsidP="00173854">
      <w:pPr>
        <w:pStyle w:val="p5"/>
        <w:ind w:left="0" w:firstLine="0"/>
        <w:rPr>
          <w:szCs w:val="24"/>
        </w:rPr>
      </w:pPr>
      <w:r>
        <w:rPr>
          <w:szCs w:val="24"/>
        </w:rPr>
        <w:tab/>
      </w:r>
      <w:r>
        <w:rPr>
          <w:szCs w:val="24"/>
        </w:rPr>
        <w:tab/>
      </w:r>
      <w:r>
        <w:rPr>
          <w:szCs w:val="24"/>
        </w:rPr>
        <w:tab/>
        <w:t>(6</w:t>
      </w:r>
      <w:r w:rsidR="005C2821">
        <w:rPr>
          <w:szCs w:val="24"/>
        </w:rPr>
        <w:t>) Treasurer</w:t>
      </w:r>
      <w:r w:rsidR="005C2821">
        <w:rPr>
          <w:szCs w:val="24"/>
        </w:rPr>
        <w:tab/>
      </w:r>
      <w:r w:rsidR="005C2821">
        <w:rPr>
          <w:szCs w:val="24"/>
        </w:rPr>
        <w:tab/>
      </w:r>
      <w:r w:rsidR="005C2821">
        <w:rPr>
          <w:szCs w:val="24"/>
        </w:rPr>
        <w:tab/>
      </w:r>
      <w:r w:rsidR="005C2821">
        <w:rPr>
          <w:szCs w:val="24"/>
        </w:rPr>
        <w:tab/>
      </w:r>
      <w:proofErr w:type="spellStart"/>
      <w:r w:rsidR="005C2821">
        <w:rPr>
          <w:szCs w:val="24"/>
        </w:rPr>
        <w:t>Chayzin</w:t>
      </w:r>
      <w:proofErr w:type="spellEnd"/>
      <w:r>
        <w:rPr>
          <w:szCs w:val="24"/>
        </w:rPr>
        <w:t xml:space="preserve"> </w:t>
      </w:r>
    </w:p>
    <w:p w:rsidR="004C0122" w:rsidRDefault="004C0122" w:rsidP="00173854">
      <w:pPr>
        <w:pStyle w:val="p5"/>
        <w:ind w:left="0" w:firstLine="0"/>
        <w:rPr>
          <w:szCs w:val="24"/>
        </w:rPr>
      </w:pPr>
      <w:r>
        <w:rPr>
          <w:szCs w:val="24"/>
        </w:rPr>
        <w:tab/>
      </w:r>
      <w:r>
        <w:rPr>
          <w:szCs w:val="24"/>
        </w:rPr>
        <w:tab/>
      </w:r>
      <w:r>
        <w:rPr>
          <w:szCs w:val="24"/>
        </w:rPr>
        <w:tab/>
      </w:r>
      <w:r w:rsidR="005C2821">
        <w:rPr>
          <w:szCs w:val="24"/>
        </w:rPr>
        <w:t>(</w:t>
      </w:r>
      <w:r>
        <w:rPr>
          <w:szCs w:val="24"/>
        </w:rPr>
        <w:t>7</w:t>
      </w:r>
      <w:r w:rsidR="005C2821">
        <w:rPr>
          <w:szCs w:val="24"/>
        </w:rPr>
        <w:t>) Recorder</w:t>
      </w:r>
      <w:r w:rsidR="005C2821">
        <w:rPr>
          <w:szCs w:val="24"/>
        </w:rPr>
        <w:tab/>
        <w:t xml:space="preserve">  </w:t>
      </w:r>
      <w:r w:rsidR="005C2821">
        <w:rPr>
          <w:szCs w:val="24"/>
        </w:rPr>
        <w:tab/>
      </w:r>
      <w:r w:rsidR="005C2821">
        <w:rPr>
          <w:szCs w:val="24"/>
        </w:rPr>
        <w:tab/>
      </w:r>
      <w:r w:rsidR="005C2821">
        <w:rPr>
          <w:szCs w:val="24"/>
        </w:rPr>
        <w:tab/>
      </w:r>
      <w:proofErr w:type="spellStart"/>
      <w:r w:rsidR="005C2821">
        <w:rPr>
          <w:szCs w:val="24"/>
        </w:rPr>
        <w:t>Katib</w:t>
      </w:r>
      <w:proofErr w:type="spellEnd"/>
    </w:p>
    <w:p w:rsidR="004C0122" w:rsidRDefault="004C0122" w:rsidP="00173854">
      <w:pPr>
        <w:pStyle w:val="p5"/>
        <w:ind w:left="0" w:firstLine="0"/>
        <w:rPr>
          <w:szCs w:val="24"/>
        </w:rPr>
      </w:pPr>
      <w:r>
        <w:rPr>
          <w:szCs w:val="24"/>
        </w:rPr>
        <w:tab/>
      </w:r>
      <w:r>
        <w:rPr>
          <w:szCs w:val="24"/>
        </w:rPr>
        <w:tab/>
      </w:r>
      <w:r>
        <w:rPr>
          <w:szCs w:val="24"/>
        </w:rPr>
        <w:tab/>
      </w:r>
      <w:r w:rsidR="005C2821">
        <w:rPr>
          <w:szCs w:val="24"/>
        </w:rPr>
        <w:t>(</w:t>
      </w:r>
      <w:r>
        <w:rPr>
          <w:szCs w:val="24"/>
        </w:rPr>
        <w:t>8) First Ceremonial Master</w:t>
      </w:r>
      <w:r>
        <w:rPr>
          <w:szCs w:val="24"/>
        </w:rPr>
        <w:tab/>
      </w:r>
      <w:r>
        <w:rPr>
          <w:szCs w:val="24"/>
        </w:rPr>
        <w:tab/>
      </w:r>
      <w:proofErr w:type="spellStart"/>
      <w:r>
        <w:rPr>
          <w:szCs w:val="24"/>
        </w:rPr>
        <w:t>Wakil</w:t>
      </w:r>
      <w:proofErr w:type="spellEnd"/>
    </w:p>
    <w:p w:rsidR="005C2821" w:rsidRDefault="004C0122" w:rsidP="00173854">
      <w:pPr>
        <w:pStyle w:val="p5"/>
        <w:ind w:left="0" w:firstLine="0"/>
        <w:rPr>
          <w:szCs w:val="24"/>
        </w:rPr>
      </w:pPr>
      <w:r>
        <w:rPr>
          <w:szCs w:val="24"/>
        </w:rPr>
        <w:tab/>
      </w:r>
      <w:r>
        <w:rPr>
          <w:szCs w:val="24"/>
        </w:rPr>
        <w:tab/>
      </w:r>
      <w:r>
        <w:rPr>
          <w:szCs w:val="24"/>
        </w:rPr>
        <w:tab/>
      </w:r>
      <w:r w:rsidR="005C2821">
        <w:rPr>
          <w:szCs w:val="24"/>
        </w:rPr>
        <w:t>(9) Second Ceremonial Master</w:t>
      </w:r>
      <w:r w:rsidR="005C2821">
        <w:rPr>
          <w:szCs w:val="24"/>
        </w:rPr>
        <w:tab/>
      </w:r>
      <w:proofErr w:type="spellStart"/>
      <w:r w:rsidR="005C2821">
        <w:rPr>
          <w:szCs w:val="24"/>
        </w:rPr>
        <w:t>Alam</w:t>
      </w:r>
      <w:proofErr w:type="spellEnd"/>
    </w:p>
    <w:p w:rsidR="004C0122" w:rsidRDefault="005C2821" w:rsidP="00173854">
      <w:pPr>
        <w:pStyle w:val="p5"/>
        <w:ind w:left="0" w:firstLine="0"/>
        <w:rPr>
          <w:szCs w:val="24"/>
        </w:rPr>
      </w:pPr>
      <w:r>
        <w:rPr>
          <w:szCs w:val="24"/>
        </w:rPr>
        <w:tab/>
      </w:r>
      <w:r>
        <w:rPr>
          <w:szCs w:val="24"/>
        </w:rPr>
        <w:tab/>
      </w:r>
      <w:r w:rsidR="004C0122">
        <w:rPr>
          <w:szCs w:val="24"/>
        </w:rPr>
        <w:tab/>
      </w:r>
      <w:r>
        <w:rPr>
          <w:szCs w:val="24"/>
        </w:rPr>
        <w:t xml:space="preserve">(10) </w:t>
      </w:r>
      <w:r w:rsidR="007E7373">
        <w:rPr>
          <w:szCs w:val="24"/>
        </w:rPr>
        <w:t>Director</w:t>
      </w:r>
      <w:r>
        <w:rPr>
          <w:szCs w:val="24"/>
        </w:rPr>
        <w:tab/>
        <w:t xml:space="preserve">  </w:t>
      </w:r>
      <w:r>
        <w:rPr>
          <w:szCs w:val="24"/>
        </w:rPr>
        <w:tab/>
      </w:r>
      <w:r>
        <w:rPr>
          <w:szCs w:val="24"/>
        </w:rPr>
        <w:tab/>
      </w:r>
      <w:r>
        <w:rPr>
          <w:szCs w:val="24"/>
        </w:rPr>
        <w:tab/>
      </w:r>
      <w:proofErr w:type="spellStart"/>
      <w:r w:rsidR="007E7373">
        <w:rPr>
          <w:szCs w:val="24"/>
        </w:rPr>
        <w:t>Malah</w:t>
      </w:r>
      <w:proofErr w:type="spellEnd"/>
    </w:p>
    <w:p w:rsidR="007E7373" w:rsidRDefault="007E7373" w:rsidP="00173854">
      <w:pPr>
        <w:pStyle w:val="p5"/>
        <w:ind w:left="0" w:firstLine="0"/>
        <w:rPr>
          <w:szCs w:val="24"/>
        </w:rPr>
      </w:pPr>
      <w:r>
        <w:rPr>
          <w:szCs w:val="24"/>
        </w:rPr>
        <w:tab/>
      </w:r>
      <w:r>
        <w:rPr>
          <w:szCs w:val="24"/>
        </w:rPr>
        <w:tab/>
      </w:r>
      <w:r>
        <w:rPr>
          <w:szCs w:val="24"/>
        </w:rPr>
        <w:tab/>
        <w:t xml:space="preserve">(11) Marshal                                       </w:t>
      </w:r>
      <w:proofErr w:type="spellStart"/>
      <w:r>
        <w:rPr>
          <w:szCs w:val="24"/>
        </w:rPr>
        <w:t>Amal</w:t>
      </w:r>
      <w:proofErr w:type="spellEnd"/>
    </w:p>
    <w:p w:rsidR="004C0122" w:rsidRDefault="004C0122" w:rsidP="00173854">
      <w:pPr>
        <w:pStyle w:val="p5"/>
        <w:ind w:left="0" w:firstLine="0"/>
        <w:rPr>
          <w:szCs w:val="24"/>
        </w:rPr>
      </w:pPr>
      <w:r>
        <w:rPr>
          <w:szCs w:val="24"/>
        </w:rPr>
        <w:tab/>
      </w:r>
      <w:r>
        <w:rPr>
          <w:szCs w:val="24"/>
        </w:rPr>
        <w:tab/>
      </w:r>
      <w:r>
        <w:rPr>
          <w:szCs w:val="24"/>
        </w:rPr>
        <w:tab/>
      </w:r>
      <w:r w:rsidR="005C2821">
        <w:rPr>
          <w:szCs w:val="24"/>
        </w:rPr>
        <w:t>(1</w:t>
      </w:r>
      <w:r w:rsidR="007E7373">
        <w:rPr>
          <w:szCs w:val="24"/>
        </w:rPr>
        <w:t>2</w:t>
      </w:r>
      <w:r w:rsidR="005C2821">
        <w:rPr>
          <w:szCs w:val="24"/>
        </w:rPr>
        <w:t>) Captain of the Guard</w:t>
      </w:r>
      <w:r w:rsidR="005C2821">
        <w:rPr>
          <w:szCs w:val="24"/>
        </w:rPr>
        <w:tab/>
        <w:t xml:space="preserve">  </w:t>
      </w:r>
      <w:r w:rsidR="005C2821">
        <w:rPr>
          <w:szCs w:val="24"/>
        </w:rPr>
        <w:tab/>
        <w:t>Rays</w:t>
      </w:r>
    </w:p>
    <w:p w:rsidR="004C0122" w:rsidRDefault="004C0122" w:rsidP="00173854">
      <w:pPr>
        <w:pStyle w:val="p5"/>
        <w:ind w:left="0" w:firstLine="0"/>
        <w:rPr>
          <w:szCs w:val="24"/>
        </w:rPr>
      </w:pPr>
      <w:r>
        <w:rPr>
          <w:szCs w:val="24"/>
        </w:rPr>
        <w:tab/>
      </w:r>
      <w:r>
        <w:rPr>
          <w:szCs w:val="24"/>
        </w:rPr>
        <w:tab/>
      </w:r>
      <w:r>
        <w:rPr>
          <w:szCs w:val="24"/>
        </w:rPr>
        <w:tab/>
      </w:r>
      <w:r w:rsidR="007E7373">
        <w:rPr>
          <w:szCs w:val="24"/>
        </w:rPr>
        <w:t>(13</w:t>
      </w:r>
      <w:r w:rsidR="005C2821">
        <w:rPr>
          <w:szCs w:val="24"/>
        </w:rPr>
        <w:t>) Outer Guard</w:t>
      </w:r>
      <w:r w:rsidR="005C2821">
        <w:rPr>
          <w:szCs w:val="24"/>
        </w:rPr>
        <w:tab/>
        <w:t xml:space="preserve">  </w:t>
      </w:r>
      <w:r w:rsidR="005C2821">
        <w:rPr>
          <w:szCs w:val="24"/>
        </w:rPr>
        <w:tab/>
      </w:r>
      <w:r w:rsidR="005C2821">
        <w:rPr>
          <w:szCs w:val="24"/>
        </w:rPr>
        <w:tab/>
        <w:t>Hafiz</w:t>
      </w:r>
    </w:p>
    <w:p w:rsidR="005C2821" w:rsidRDefault="004C0122" w:rsidP="00173854">
      <w:pPr>
        <w:pStyle w:val="p5"/>
        <w:ind w:left="260" w:firstLine="0"/>
        <w:rPr>
          <w:szCs w:val="24"/>
        </w:rPr>
      </w:pPr>
      <w:r>
        <w:rPr>
          <w:szCs w:val="24"/>
        </w:rPr>
        <w:tab/>
      </w:r>
      <w:r w:rsidR="005C2821" w:rsidRPr="00FC28DB">
        <w:rPr>
          <w:b/>
          <w:szCs w:val="24"/>
        </w:rPr>
        <w:t>(</w:t>
      </w:r>
      <w:r w:rsidRPr="00FC28DB">
        <w:rPr>
          <w:b/>
          <w:szCs w:val="24"/>
        </w:rPr>
        <w:t>a</w:t>
      </w:r>
      <w:r w:rsidR="005C2821" w:rsidRPr="00FC28DB">
        <w:rPr>
          <w:b/>
          <w:szCs w:val="24"/>
        </w:rPr>
        <w:t>)</w:t>
      </w:r>
      <w:r w:rsidR="005C2821" w:rsidRPr="004C0122">
        <w:rPr>
          <w:b/>
          <w:szCs w:val="24"/>
        </w:rPr>
        <w:t xml:space="preserve"> </w:t>
      </w:r>
      <w:r w:rsidR="005C2821">
        <w:rPr>
          <w:szCs w:val="24"/>
        </w:rPr>
        <w:t>No person may hold more than one of the foregoing offices at the</w:t>
      </w:r>
      <w:r w:rsidR="003C3552">
        <w:rPr>
          <w:szCs w:val="24"/>
        </w:rPr>
        <w:t xml:space="preserve"> </w:t>
      </w:r>
      <w:r w:rsidR="005C2821">
        <w:rPr>
          <w:szCs w:val="24"/>
        </w:rPr>
        <w:t>same</w:t>
      </w:r>
      <w:r w:rsidR="003C3552">
        <w:rPr>
          <w:b/>
          <w:szCs w:val="24"/>
        </w:rPr>
        <w:t xml:space="preserve"> </w:t>
      </w:r>
      <w:r w:rsidR="005C2821">
        <w:rPr>
          <w:szCs w:val="24"/>
        </w:rPr>
        <w:t>time.</w:t>
      </w:r>
    </w:p>
    <w:p w:rsidR="008A6DBD" w:rsidRDefault="008A6DBD" w:rsidP="00173854">
      <w:pPr>
        <w:pStyle w:val="p5"/>
        <w:ind w:left="0" w:firstLine="0"/>
        <w:rPr>
          <w:b/>
          <w:bCs/>
          <w:szCs w:val="24"/>
        </w:rPr>
      </w:pPr>
    </w:p>
    <w:p w:rsidR="004C2A95" w:rsidRPr="00A81F92" w:rsidRDefault="008A6DBD" w:rsidP="00CD7CA8">
      <w:pPr>
        <w:pStyle w:val="p5"/>
        <w:ind w:left="0" w:firstLine="0"/>
      </w:pPr>
      <w:proofErr w:type="gramStart"/>
      <w:r>
        <w:rPr>
          <w:b/>
          <w:bCs/>
          <w:szCs w:val="24"/>
        </w:rPr>
        <w:t>§4.2</w:t>
      </w:r>
      <w:r>
        <w:rPr>
          <w:b/>
          <w:bCs/>
        </w:rPr>
        <w:t xml:space="preserve"> Election</w:t>
      </w:r>
      <w:proofErr w:type="gramEnd"/>
      <w:r>
        <w:rPr>
          <w:b/>
          <w:bCs/>
        </w:rPr>
        <w:t xml:space="preserve"> and Qualification.</w:t>
      </w:r>
      <w:r w:rsidR="00B0118D">
        <w:rPr>
          <w:b/>
          <w:bCs/>
        </w:rPr>
        <w:t xml:space="preserve"> </w:t>
      </w:r>
      <w:r w:rsidR="004C2A95">
        <w:t>T</w:t>
      </w:r>
      <w:r>
        <w:t>he first</w:t>
      </w:r>
      <w:r w:rsidR="001408B0">
        <w:t xml:space="preserve"> seven (</w:t>
      </w:r>
      <w:r>
        <w:t>7</w:t>
      </w:r>
      <w:r w:rsidR="001408B0">
        <w:t>)</w:t>
      </w:r>
      <w:r>
        <w:t xml:space="preserve"> officers shall be elected annually, in the order in which they appear in </w:t>
      </w:r>
      <w:r w:rsidRPr="00A81F92">
        <w:rPr>
          <w:bCs/>
        </w:rPr>
        <w:t>§4.</w:t>
      </w:r>
      <w:r>
        <w:t>1</w:t>
      </w:r>
      <w:r w:rsidR="00A81F92">
        <w:t>,</w:t>
      </w:r>
      <w:r>
        <w:t xml:space="preserve"> by ballot and</w:t>
      </w:r>
      <w:r w:rsidR="00B546FB">
        <w:t xml:space="preserve"> shall</w:t>
      </w:r>
      <w:r>
        <w:t xml:space="preserve"> constitute the </w:t>
      </w:r>
      <w:r w:rsidR="001408B0">
        <w:t xml:space="preserve">temple’s </w:t>
      </w:r>
      <w:r>
        <w:t>official divan.</w:t>
      </w:r>
      <w:r w:rsidR="000C04AE">
        <w:t xml:space="preserve"> </w:t>
      </w:r>
      <w:r w:rsidR="00A81F92">
        <w:t>Candidates for el</w:t>
      </w:r>
      <w:r w:rsidR="000746B9">
        <w:t>ective office in the temple shall</w:t>
      </w:r>
      <w:r w:rsidR="00A81F92">
        <w:t xml:space="preserve"> be members in good standing of the temple.</w:t>
      </w:r>
    </w:p>
    <w:p w:rsidR="004C2A95" w:rsidRDefault="00A81F92" w:rsidP="00CD7CA8">
      <w:pPr>
        <w:pStyle w:val="p73"/>
        <w:tabs>
          <w:tab w:val="left" w:pos="900"/>
          <w:tab w:val="left" w:pos="1080"/>
        </w:tabs>
        <w:jc w:val="both"/>
      </w:pPr>
      <w:r w:rsidRPr="00FC28DB">
        <w:rPr>
          <w:b/>
          <w:bCs/>
        </w:rPr>
        <w:t xml:space="preserve">     </w:t>
      </w:r>
      <w:r w:rsidR="004C2A95" w:rsidRPr="00FC28DB">
        <w:rPr>
          <w:b/>
          <w:bCs/>
        </w:rPr>
        <w:t>(</w:t>
      </w:r>
      <w:r w:rsidR="00B0118D" w:rsidRPr="00FC28DB">
        <w:rPr>
          <w:b/>
          <w:bCs/>
        </w:rPr>
        <w:t>a</w:t>
      </w:r>
      <w:r w:rsidR="004C2A95" w:rsidRPr="00FC28DB">
        <w:rPr>
          <w:b/>
          <w:bCs/>
        </w:rPr>
        <w:t>)</w:t>
      </w:r>
      <w:r w:rsidR="004C2A95" w:rsidRPr="004C2A95">
        <w:rPr>
          <w:bCs/>
        </w:rPr>
        <w:t xml:space="preserve"> </w:t>
      </w:r>
      <w:r w:rsidR="004C2A95" w:rsidRPr="008A6DBD">
        <w:t xml:space="preserve">A Noble may not serve as Potentate of </w:t>
      </w:r>
      <w:r w:rsidR="007E0CD9">
        <w:t>the</w:t>
      </w:r>
      <w:r w:rsidR="004C2A95" w:rsidRPr="008A6DBD">
        <w:t xml:space="preserve"> temple for more than 2 </w:t>
      </w:r>
      <w:r w:rsidR="004C2A95">
        <w:t>years.</w:t>
      </w:r>
    </w:p>
    <w:p w:rsidR="00C52D31" w:rsidRDefault="00B0118D" w:rsidP="00CD7CA8">
      <w:pPr>
        <w:pStyle w:val="p70"/>
        <w:tabs>
          <w:tab w:val="left" w:pos="1080"/>
        </w:tabs>
        <w:ind w:left="1080" w:hanging="360"/>
        <w:jc w:val="both"/>
      </w:pPr>
      <w:r w:rsidRPr="00FC28DB">
        <w:rPr>
          <w:b/>
        </w:rPr>
        <w:t>(b</w:t>
      </w:r>
      <w:r w:rsidR="004C2A95" w:rsidRPr="00FC28DB">
        <w:rPr>
          <w:b/>
        </w:rPr>
        <w:t>)</w:t>
      </w:r>
      <w:r w:rsidR="004C2A95">
        <w:t xml:space="preserve"> </w:t>
      </w:r>
      <w:r w:rsidR="004C2A95" w:rsidRPr="004C2A95">
        <w:t>A</w:t>
      </w:r>
      <w:r w:rsidR="004C2A95">
        <w:t xml:space="preserve"> Noble may not serve as Potentate of </w:t>
      </w:r>
      <w:r w:rsidR="00C52D31">
        <w:t>the</w:t>
      </w:r>
      <w:r w:rsidR="004C2A95">
        <w:t xml:space="preserve"> temple unless he shall have first served a</w:t>
      </w:r>
      <w:r w:rsidR="00CD7CA8">
        <w:t xml:space="preserve">t least </w:t>
      </w:r>
      <w:r w:rsidR="004C2A95">
        <w:t>one term as either Chief Rabban or Assistant Rabban of a temple</w:t>
      </w:r>
      <w:r w:rsidR="00C52D31">
        <w:t>.</w:t>
      </w:r>
    </w:p>
    <w:p w:rsidR="00A81F92" w:rsidRDefault="004C2A95" w:rsidP="00CD7CA8">
      <w:pPr>
        <w:pStyle w:val="p27"/>
        <w:numPr>
          <w:ilvl w:val="0"/>
          <w:numId w:val="12"/>
        </w:numPr>
      </w:pPr>
      <w:r>
        <w:t xml:space="preserve">Upon a showing of good and sufficient cause, in writing and at least 60 days prior to the </w:t>
      </w:r>
      <w:r w:rsidR="00AA3A50">
        <w:t xml:space="preserve">temple </w:t>
      </w:r>
      <w:r>
        <w:t xml:space="preserve">election, the Imperial Potentate may waive the provisions of </w:t>
      </w:r>
      <w:r w:rsidR="00B0118D">
        <w:t>s</w:t>
      </w:r>
      <w:r>
        <w:t xml:space="preserve">ubsection </w:t>
      </w:r>
      <w:r w:rsidR="000C04AE">
        <w:t>(b</w:t>
      </w:r>
      <w:r>
        <w:t>) with</w:t>
      </w:r>
      <w:r w:rsidR="008F7AF6">
        <w:t xml:space="preserve"> </w:t>
      </w:r>
      <w:r>
        <w:t xml:space="preserve">respect to candidates for the office of Potentate at such </w:t>
      </w:r>
      <w:r w:rsidR="00A81F92">
        <w:t>temple election.</w:t>
      </w:r>
    </w:p>
    <w:p w:rsidR="008F7AF6" w:rsidRDefault="008F7AF6" w:rsidP="00173854">
      <w:pPr>
        <w:pStyle w:val="p5"/>
        <w:ind w:left="0" w:firstLine="0"/>
        <w:rPr>
          <w:b/>
          <w:bCs/>
          <w:szCs w:val="24"/>
        </w:rPr>
      </w:pPr>
    </w:p>
    <w:p w:rsidR="00B0118D" w:rsidRDefault="00B0118D" w:rsidP="00173854">
      <w:pPr>
        <w:pStyle w:val="p5"/>
        <w:ind w:left="0" w:firstLine="0"/>
        <w:rPr>
          <w:b/>
          <w:bCs/>
          <w:szCs w:val="24"/>
        </w:rPr>
      </w:pPr>
      <w:proofErr w:type="gramStart"/>
      <w:r>
        <w:rPr>
          <w:b/>
          <w:bCs/>
          <w:szCs w:val="24"/>
        </w:rPr>
        <w:t>§4.3</w:t>
      </w:r>
      <w:r>
        <w:rPr>
          <w:b/>
          <w:bCs/>
        </w:rPr>
        <w:t xml:space="preserve"> Nomination</w:t>
      </w:r>
      <w:proofErr w:type="gramEnd"/>
      <w:r w:rsidRPr="00B0118D">
        <w:rPr>
          <w:b/>
          <w:bCs/>
        </w:rPr>
        <w:t>.</w:t>
      </w:r>
      <w:r>
        <w:rPr>
          <w:b/>
          <w:bCs/>
        </w:rPr>
        <w:t xml:space="preserve"> </w:t>
      </w:r>
      <w:r>
        <w:rPr>
          <w:bCs/>
        </w:rPr>
        <w:t xml:space="preserve">Candidates </w:t>
      </w:r>
      <w:r w:rsidR="001408B0">
        <w:rPr>
          <w:bCs/>
        </w:rPr>
        <w:t>for</w:t>
      </w:r>
      <w:r w:rsidR="00B546FB">
        <w:rPr>
          <w:bCs/>
        </w:rPr>
        <w:t xml:space="preserve"> elective office </w:t>
      </w:r>
      <w:r>
        <w:rPr>
          <w:bCs/>
        </w:rPr>
        <w:t>and for Representativ</w:t>
      </w:r>
      <w:r w:rsidR="000746B9">
        <w:rPr>
          <w:bCs/>
        </w:rPr>
        <w:t>e to Shriners International shall</w:t>
      </w:r>
      <w:r>
        <w:rPr>
          <w:bCs/>
        </w:rPr>
        <w:t xml:space="preserve"> </w:t>
      </w:r>
      <w:r w:rsidR="001B3D9C">
        <w:rPr>
          <w:bCs/>
        </w:rPr>
        <w:t xml:space="preserve">be </w:t>
      </w:r>
      <w:r w:rsidR="00572895">
        <w:rPr>
          <w:bCs/>
        </w:rPr>
        <w:t>individually</w:t>
      </w:r>
      <w:r>
        <w:rPr>
          <w:bCs/>
        </w:rPr>
        <w:t xml:space="preserve"> nominated from the floor.  There shall not be more than one nomination speech for a candidate and the speech may not exceed thr</w:t>
      </w:r>
      <w:r w:rsidR="004B0F3C">
        <w:rPr>
          <w:bCs/>
        </w:rPr>
        <w:t>e</w:t>
      </w:r>
      <w:r>
        <w:rPr>
          <w:bCs/>
        </w:rPr>
        <w:t>e (3) minutes.  Seconding speeches are not required nor permitted.</w:t>
      </w:r>
    </w:p>
    <w:p w:rsidR="00B0118D" w:rsidRDefault="00B0118D" w:rsidP="00173854">
      <w:pPr>
        <w:pStyle w:val="p5"/>
        <w:ind w:left="0" w:firstLine="0"/>
        <w:rPr>
          <w:b/>
          <w:bCs/>
          <w:szCs w:val="24"/>
        </w:rPr>
      </w:pPr>
    </w:p>
    <w:p w:rsidR="008A6DBD" w:rsidRDefault="008F7AF6" w:rsidP="00173854">
      <w:pPr>
        <w:pStyle w:val="p5"/>
        <w:ind w:left="260" w:hanging="260"/>
      </w:pPr>
      <w:proofErr w:type="gramStart"/>
      <w:r>
        <w:rPr>
          <w:b/>
          <w:bCs/>
          <w:szCs w:val="24"/>
        </w:rPr>
        <w:t>§4.4</w:t>
      </w:r>
      <w:r w:rsidR="00B0118D">
        <w:rPr>
          <w:b/>
          <w:bCs/>
          <w:szCs w:val="24"/>
        </w:rPr>
        <w:t xml:space="preserve"> Appointment</w:t>
      </w:r>
      <w:proofErr w:type="gramEnd"/>
      <w:r w:rsidR="00B0118D">
        <w:rPr>
          <w:b/>
          <w:bCs/>
          <w:szCs w:val="24"/>
        </w:rPr>
        <w:t xml:space="preserve">.  </w:t>
      </w:r>
      <w:r w:rsidRPr="008F7AF6">
        <w:rPr>
          <w:bCs/>
        </w:rPr>
        <w:t>T</w:t>
      </w:r>
      <w:r w:rsidR="008A6DBD" w:rsidRPr="008F7AF6">
        <w:t>he other</w:t>
      </w:r>
      <w:r w:rsidR="008A6DBD">
        <w:t xml:space="preserve"> officers named in §</w:t>
      </w:r>
      <w:r>
        <w:t>4.1</w:t>
      </w:r>
      <w:r w:rsidR="008A6DBD">
        <w:t xml:space="preserve"> shall be appointed by the Potentate.</w:t>
      </w:r>
    </w:p>
    <w:p w:rsidR="000C04AE" w:rsidRDefault="000C04AE" w:rsidP="00173854">
      <w:pPr>
        <w:pStyle w:val="p22"/>
        <w:ind w:left="720" w:firstLine="0"/>
        <w:rPr>
          <w:b/>
          <w:bCs/>
        </w:rPr>
      </w:pPr>
    </w:p>
    <w:p w:rsidR="008A6DBD" w:rsidRDefault="000C04AE" w:rsidP="00CD7CA8">
      <w:pPr>
        <w:pStyle w:val="p5"/>
        <w:ind w:left="0" w:firstLine="0"/>
      </w:pPr>
      <w:proofErr w:type="gramStart"/>
      <w:r>
        <w:rPr>
          <w:b/>
          <w:bCs/>
          <w:szCs w:val="24"/>
        </w:rPr>
        <w:t>§4.5</w:t>
      </w:r>
      <w:r>
        <w:rPr>
          <w:b/>
          <w:bCs/>
        </w:rPr>
        <w:t xml:space="preserve"> </w:t>
      </w:r>
      <w:r w:rsidR="008A6DBD">
        <w:rPr>
          <w:b/>
          <w:bCs/>
        </w:rPr>
        <w:t>Ballot</w:t>
      </w:r>
      <w:proofErr w:type="gramEnd"/>
      <w:r w:rsidR="008A6DBD">
        <w:rPr>
          <w:b/>
          <w:bCs/>
        </w:rPr>
        <w:t>.</w:t>
      </w:r>
      <w:r>
        <w:rPr>
          <w:b/>
          <w:bCs/>
        </w:rPr>
        <w:t xml:space="preserve">  </w:t>
      </w:r>
      <w:r>
        <w:rPr>
          <w:bCs/>
        </w:rPr>
        <w:t>The e</w:t>
      </w:r>
      <w:r w:rsidR="008A6DBD">
        <w:t>lection of officers shall be by separate written ballot and by a majority vote of those present and voting. A blanket ballot is prohibited.</w:t>
      </w:r>
    </w:p>
    <w:p w:rsidR="008A6DBD" w:rsidRPr="00CD7CA8" w:rsidRDefault="008A6DBD" w:rsidP="00CD7CA8">
      <w:pPr>
        <w:pStyle w:val="p34"/>
        <w:numPr>
          <w:ilvl w:val="0"/>
          <w:numId w:val="18"/>
        </w:numPr>
        <w:tabs>
          <w:tab w:val="left" w:pos="204"/>
        </w:tabs>
        <w:rPr>
          <w:iCs/>
        </w:rPr>
      </w:pPr>
      <w:r>
        <w:t xml:space="preserve">The ballots cast in any contested election for temple </w:t>
      </w:r>
      <w:r w:rsidR="00CD7CA8">
        <w:t xml:space="preserve">office shall be retained in the custody </w:t>
      </w:r>
      <w:r>
        <w:t xml:space="preserve">of the </w:t>
      </w:r>
      <w:r w:rsidR="00C36508">
        <w:t>R</w:t>
      </w:r>
      <w:r>
        <w:t xml:space="preserve">ecorder for a period of 90 days following the election, after which they may be destroyed </w:t>
      </w:r>
      <w:r w:rsidR="007D65E7">
        <w:t>unless the</w:t>
      </w:r>
      <w:r>
        <w:t xml:space="preserve"> Imperial Potentate otherwise orders.</w:t>
      </w:r>
    </w:p>
    <w:p w:rsidR="008A6DBD" w:rsidRDefault="008A6DBD" w:rsidP="00173854">
      <w:pPr>
        <w:tabs>
          <w:tab w:val="left" w:pos="204"/>
        </w:tabs>
        <w:snapToGrid w:val="0"/>
        <w:ind w:left="720"/>
        <w:jc w:val="both"/>
        <w:rPr>
          <w:iCs/>
        </w:rPr>
      </w:pPr>
      <w:r>
        <w:rPr>
          <w:iCs/>
        </w:rPr>
        <w:t> </w:t>
      </w:r>
    </w:p>
    <w:p w:rsidR="008A6DBD" w:rsidRDefault="000C04AE" w:rsidP="00173854">
      <w:pPr>
        <w:pStyle w:val="p5"/>
        <w:ind w:left="0" w:firstLine="0"/>
      </w:pPr>
      <w:r>
        <w:rPr>
          <w:b/>
          <w:bCs/>
          <w:szCs w:val="24"/>
        </w:rPr>
        <w:t>§4.6</w:t>
      </w:r>
      <w:r>
        <w:rPr>
          <w:b/>
          <w:bCs/>
        </w:rPr>
        <w:t xml:space="preserve"> </w:t>
      </w:r>
      <w:r w:rsidR="008A6DBD">
        <w:rPr>
          <w:b/>
          <w:bCs/>
        </w:rPr>
        <w:t>Time of Election</w:t>
      </w:r>
      <w:r w:rsidR="008A6DBD">
        <w:t xml:space="preserve">. </w:t>
      </w:r>
      <w:r>
        <w:t>The n</w:t>
      </w:r>
      <w:r w:rsidR="000746B9">
        <w:t>ominations shall</w:t>
      </w:r>
      <w:r w:rsidR="008A6DBD">
        <w:t xml:space="preserve"> commence not later than 9:00 p.m. and when that hour</w:t>
      </w:r>
      <w:r w:rsidR="000746B9">
        <w:t xml:space="preserve"> arrives all other business shall</w:t>
      </w:r>
      <w:r w:rsidR="008A6DBD">
        <w:t xml:space="preserve"> cease and none may be transacted until the election is concluded.</w:t>
      </w:r>
    </w:p>
    <w:p w:rsidR="008A6DBD" w:rsidRDefault="008A6DBD" w:rsidP="00173854">
      <w:pPr>
        <w:tabs>
          <w:tab w:val="left" w:pos="204"/>
        </w:tabs>
        <w:snapToGrid w:val="0"/>
        <w:ind w:left="720"/>
        <w:jc w:val="both"/>
        <w:rPr>
          <w:iCs/>
        </w:rPr>
      </w:pPr>
      <w:r>
        <w:rPr>
          <w:iCs/>
        </w:rPr>
        <w:t> </w:t>
      </w:r>
    </w:p>
    <w:p w:rsidR="008A6DBD" w:rsidRDefault="000C04AE" w:rsidP="00173854">
      <w:pPr>
        <w:pStyle w:val="p5"/>
        <w:ind w:left="0" w:firstLine="0"/>
      </w:pPr>
      <w:r>
        <w:rPr>
          <w:b/>
          <w:bCs/>
          <w:szCs w:val="24"/>
        </w:rPr>
        <w:t>§4.7</w:t>
      </w:r>
      <w:r>
        <w:rPr>
          <w:b/>
          <w:bCs/>
        </w:rPr>
        <w:t xml:space="preserve"> </w:t>
      </w:r>
      <w:r w:rsidR="008A6DBD">
        <w:rPr>
          <w:b/>
          <w:bCs/>
        </w:rPr>
        <w:t xml:space="preserve">Other Officers. </w:t>
      </w:r>
      <w:r w:rsidR="008A6DBD">
        <w:t>The temple may elect</w:t>
      </w:r>
      <w:r w:rsidR="00E13C6F">
        <w:t xml:space="preserve"> or appoint</w:t>
      </w:r>
      <w:r w:rsidR="008A6DBD">
        <w:t xml:space="preserve"> such other officers as </w:t>
      </w:r>
      <w:r>
        <w:t>these</w:t>
      </w:r>
      <w:r w:rsidR="008A6DBD">
        <w:t xml:space="preserve"> bylaws provide.</w:t>
      </w:r>
    </w:p>
    <w:p w:rsidR="008A6DBD" w:rsidRDefault="008A6DBD" w:rsidP="00173854">
      <w:pPr>
        <w:pStyle w:val="p23"/>
        <w:tabs>
          <w:tab w:val="left" w:pos="226"/>
        </w:tabs>
        <w:ind w:left="720" w:firstLine="0"/>
      </w:pPr>
      <w:r>
        <w:t> </w:t>
      </w:r>
    </w:p>
    <w:p w:rsidR="008A6DBD" w:rsidRDefault="00045B98" w:rsidP="00173854">
      <w:pPr>
        <w:pStyle w:val="p5"/>
        <w:ind w:left="0" w:firstLine="0"/>
        <w:rPr>
          <w:iCs/>
        </w:rPr>
      </w:pPr>
      <w:proofErr w:type="gramStart"/>
      <w:r>
        <w:rPr>
          <w:b/>
          <w:bCs/>
          <w:szCs w:val="24"/>
        </w:rPr>
        <w:t>§4.8 L</w:t>
      </w:r>
      <w:r w:rsidR="008A6DBD">
        <w:rPr>
          <w:b/>
          <w:bCs/>
        </w:rPr>
        <w:t>eadership Search Committee.</w:t>
      </w:r>
      <w:proofErr w:type="gramEnd"/>
      <w:r w:rsidR="008A6DBD">
        <w:t xml:space="preserve"> The Board of Directors may appoint a committee consisting of not more than five (5) Nobles to study the qualifications of possible candidates for elective office in the temple. This committee may report their findings to the Board of Directors and/or to the temple members in the form of a nomination at a temple election. This committee may also consult with the Chief Rabban on his appointments if so requested.</w:t>
      </w:r>
      <w:r w:rsidR="008A6DBD">
        <w:rPr>
          <w:iCs/>
        </w:rPr>
        <w:t xml:space="preserve"> </w:t>
      </w:r>
    </w:p>
    <w:p w:rsidR="00045B98" w:rsidRDefault="00045B98" w:rsidP="00173854">
      <w:pPr>
        <w:tabs>
          <w:tab w:val="left" w:pos="204"/>
        </w:tabs>
        <w:snapToGrid w:val="0"/>
        <w:ind w:left="720"/>
        <w:jc w:val="both"/>
        <w:rPr>
          <w:iCs/>
        </w:rPr>
      </w:pPr>
    </w:p>
    <w:p w:rsidR="00214F53" w:rsidRDefault="00045B98" w:rsidP="00173854">
      <w:pPr>
        <w:pStyle w:val="p5"/>
        <w:ind w:left="0" w:firstLine="0"/>
        <w:rPr>
          <w:b/>
          <w:bCs/>
        </w:rPr>
      </w:pPr>
      <w:proofErr w:type="gramStart"/>
      <w:r>
        <w:rPr>
          <w:b/>
          <w:bCs/>
          <w:szCs w:val="24"/>
        </w:rPr>
        <w:t>§4.9</w:t>
      </w:r>
      <w:r>
        <w:rPr>
          <w:b/>
          <w:bCs/>
        </w:rPr>
        <w:t xml:space="preserve"> Election</w:t>
      </w:r>
      <w:proofErr w:type="gramEnd"/>
      <w:r>
        <w:rPr>
          <w:b/>
          <w:bCs/>
        </w:rPr>
        <w:t xml:space="preserve"> of Representatives to Shriners International</w:t>
      </w:r>
    </w:p>
    <w:p w:rsidR="00F475F6" w:rsidRPr="005602EC" w:rsidRDefault="00045B98" w:rsidP="005602EC">
      <w:pPr>
        <w:pStyle w:val="p5"/>
        <w:numPr>
          <w:ilvl w:val="0"/>
          <w:numId w:val="14"/>
        </w:numPr>
        <w:tabs>
          <w:tab w:val="left" w:pos="1080"/>
        </w:tabs>
        <w:rPr>
          <w:b/>
          <w:bCs/>
        </w:rPr>
      </w:pPr>
      <w:r>
        <w:t>When the</w:t>
      </w:r>
      <w:r w:rsidR="008A6DBD">
        <w:t xml:space="preserve"> temple elects more than one Represen</w:t>
      </w:r>
      <w:r w:rsidR="008A6DBD">
        <w:softHyphen/>
        <w:t>tative</w:t>
      </w:r>
      <w:r>
        <w:t xml:space="preserve"> to Shriners International</w:t>
      </w:r>
      <w:r w:rsidR="008A6DBD">
        <w:t>, all</w:t>
      </w:r>
      <w:r w:rsidR="005602EC">
        <w:t xml:space="preserve"> candidates </w:t>
      </w:r>
      <w:r w:rsidR="000746B9">
        <w:t>shall</w:t>
      </w:r>
      <w:r w:rsidR="008A6DBD">
        <w:t xml:space="preserve"> be balloted for on one written ballot</w:t>
      </w:r>
      <w:r w:rsidR="00F475F6">
        <w:t>.</w:t>
      </w:r>
    </w:p>
    <w:p w:rsidR="00214F53" w:rsidRDefault="00F475F6" w:rsidP="005602EC">
      <w:pPr>
        <w:pStyle w:val="p36"/>
        <w:numPr>
          <w:ilvl w:val="0"/>
          <w:numId w:val="14"/>
        </w:numPr>
        <w:tabs>
          <w:tab w:val="left" w:pos="1080"/>
        </w:tabs>
      </w:pPr>
      <w:r>
        <w:t>E</w:t>
      </w:r>
      <w:r w:rsidR="008A6DBD">
        <w:t xml:space="preserve">ach member voting must vote only for the total number of </w:t>
      </w:r>
      <w:r w:rsidR="00ED5E4A">
        <w:t>R</w:t>
      </w:r>
      <w:r w:rsidR="008A6DBD">
        <w:t xml:space="preserve">epresentatives to be </w:t>
      </w:r>
      <w:r w:rsidR="00214F53">
        <w:t>elec</w:t>
      </w:r>
      <w:r w:rsidR="008A6DBD">
        <w:t>ted,</w:t>
      </w:r>
      <w:r w:rsidR="00C36508">
        <w:t xml:space="preserve"> </w:t>
      </w:r>
      <w:r w:rsidR="008A6DBD">
        <w:t xml:space="preserve">otherwise his ballot cannot be counted as a </w:t>
      </w:r>
      <w:r w:rsidR="00214F53">
        <w:t>vote</w:t>
      </w:r>
    </w:p>
    <w:p w:rsidR="00214F53" w:rsidRDefault="00214F53" w:rsidP="005602EC">
      <w:pPr>
        <w:pStyle w:val="p36"/>
        <w:numPr>
          <w:ilvl w:val="0"/>
          <w:numId w:val="14"/>
        </w:numPr>
        <w:tabs>
          <w:tab w:val="left" w:pos="1080"/>
        </w:tabs>
      </w:pPr>
      <w:r>
        <w:t>A majority vote of those present and voting is necessary to elect each Representative.</w:t>
      </w:r>
    </w:p>
    <w:p w:rsidR="000A45C7" w:rsidRDefault="000A45C7" w:rsidP="005602EC">
      <w:pPr>
        <w:pStyle w:val="p36"/>
        <w:numPr>
          <w:ilvl w:val="0"/>
          <w:numId w:val="14"/>
        </w:numPr>
        <w:tabs>
          <w:tab w:val="left" w:pos="1080"/>
        </w:tabs>
      </w:pPr>
      <w:r>
        <w:t>Only those candidates who receive a majority vote shell be declared elected.</w:t>
      </w:r>
    </w:p>
    <w:p w:rsidR="000A45C7" w:rsidRDefault="000A45C7" w:rsidP="005602EC">
      <w:pPr>
        <w:pStyle w:val="p36"/>
        <w:numPr>
          <w:ilvl w:val="0"/>
          <w:numId w:val="14"/>
        </w:numPr>
        <w:tabs>
          <w:tab w:val="left" w:pos="1080"/>
        </w:tabs>
      </w:pPr>
      <w:r>
        <w:t>Successive written ballots shall be taken in the same manner on other candidates until all Representatives are elected.</w:t>
      </w:r>
    </w:p>
    <w:p w:rsidR="000A45C7" w:rsidRDefault="000A45C7" w:rsidP="005602EC">
      <w:pPr>
        <w:pStyle w:val="p36"/>
        <w:numPr>
          <w:ilvl w:val="0"/>
          <w:numId w:val="14"/>
        </w:numPr>
        <w:tabs>
          <w:tab w:val="left" w:pos="1080"/>
        </w:tabs>
      </w:pPr>
      <w:r>
        <w:t>If more candidates receive a majority vote than the number of representative to be elected, then those receiving the greatest number of votes shall be declared elected.</w:t>
      </w:r>
    </w:p>
    <w:p w:rsidR="000A45C7" w:rsidRDefault="000A45C7" w:rsidP="005602EC">
      <w:pPr>
        <w:pStyle w:val="p36"/>
        <w:numPr>
          <w:ilvl w:val="0"/>
          <w:numId w:val="14"/>
        </w:numPr>
        <w:tabs>
          <w:tab w:val="left" w:pos="1080"/>
        </w:tabs>
      </w:pPr>
      <w:r>
        <w:t>Blan</w:t>
      </w:r>
      <w:r w:rsidR="00DF7E82">
        <w:t>k</w:t>
      </w:r>
      <w:r>
        <w:t xml:space="preserve"> ballots containing any markings other than the name of a candidate nominated from the floor are not votes and are not to be considered for any </w:t>
      </w:r>
      <w:r w:rsidR="007D65E7">
        <w:t>purpose</w:t>
      </w:r>
      <w:r>
        <w:t>.</w:t>
      </w:r>
    </w:p>
    <w:p w:rsidR="00ED5E4A" w:rsidRDefault="00ED5E4A" w:rsidP="00173854">
      <w:pPr>
        <w:pStyle w:val="p71"/>
        <w:snapToGrid w:val="0"/>
        <w:ind w:left="1134" w:firstLine="0"/>
      </w:pPr>
    </w:p>
    <w:p w:rsidR="008A6DBD" w:rsidRDefault="00ED5E4A" w:rsidP="00173854">
      <w:pPr>
        <w:pStyle w:val="p5"/>
        <w:ind w:left="0" w:firstLine="0"/>
      </w:pPr>
      <w:r>
        <w:rPr>
          <w:b/>
          <w:bCs/>
          <w:szCs w:val="24"/>
        </w:rPr>
        <w:t>§4.10</w:t>
      </w:r>
      <w:r w:rsidR="008A6DBD">
        <w:rPr>
          <w:b/>
          <w:bCs/>
        </w:rPr>
        <w:t xml:space="preserve"> Election Regulations.</w:t>
      </w:r>
      <w:r>
        <w:rPr>
          <w:b/>
          <w:bCs/>
        </w:rPr>
        <w:t xml:space="preserve">  </w:t>
      </w:r>
      <w:r w:rsidR="0012194B">
        <w:rPr>
          <w:bCs/>
        </w:rPr>
        <w:t>A candidate for an elected office in a temple may print, publish and circulate</w:t>
      </w:r>
      <w:r w:rsidR="004B0F3C">
        <w:rPr>
          <w:bCs/>
        </w:rPr>
        <w:t>,</w:t>
      </w:r>
      <w:r w:rsidR="0012194B">
        <w:rPr>
          <w:bCs/>
        </w:rPr>
        <w:t xml:space="preserve"> during the year </w:t>
      </w:r>
      <w:r w:rsidR="00395D38">
        <w:rPr>
          <w:bCs/>
        </w:rPr>
        <w:t>he i</w:t>
      </w:r>
      <w:r w:rsidR="0012194B">
        <w:rPr>
          <w:bCs/>
        </w:rPr>
        <w:t>s seeking the elected office, a resume consisting of his educational background, his vocational history, and his Masonic and Shrine record.  Except as provided in the prior sentence, t</w:t>
      </w:r>
      <w:r w:rsidR="008A6DBD">
        <w:t>he printing, publication, circulating or distribu</w:t>
      </w:r>
      <w:r w:rsidR="008A6DBD">
        <w:softHyphen/>
        <w:t xml:space="preserve">tion of resolutions, letters, telegrams, tickets or other devices, by a </w:t>
      </w:r>
      <w:r w:rsidR="0012194B">
        <w:t xml:space="preserve">unit, club, </w:t>
      </w:r>
      <w:r w:rsidR="008A6DBD">
        <w:t>Noble,</w:t>
      </w:r>
      <w:r w:rsidR="0012194B">
        <w:t xml:space="preserve"> or group of Nobles</w:t>
      </w:r>
      <w:r w:rsidR="008A6DBD">
        <w:t xml:space="preserve"> suggesting, recommending, opposing or containing the names of pro</w:t>
      </w:r>
      <w:r w:rsidR="008A6DBD">
        <w:softHyphen/>
        <w:t>posed candidates for office in the temple</w:t>
      </w:r>
      <w:r w:rsidR="004B7456">
        <w:t>, or the expenditure of money for gifts, favors, or entertainment on behalf of a candidate for elected offices</w:t>
      </w:r>
      <w:r w:rsidR="008A6DBD">
        <w:t xml:space="preserve"> is prohibited.</w:t>
      </w:r>
    </w:p>
    <w:p w:rsidR="008A6DBD" w:rsidRDefault="008A6DBD" w:rsidP="005602EC">
      <w:pPr>
        <w:pStyle w:val="p71"/>
        <w:numPr>
          <w:ilvl w:val="0"/>
          <w:numId w:val="13"/>
        </w:numPr>
        <w:tabs>
          <w:tab w:val="clear" w:pos="731"/>
          <w:tab w:val="left" w:pos="1440"/>
        </w:tabs>
        <w:ind w:hanging="408"/>
      </w:pPr>
      <w:r>
        <w:t xml:space="preserve">For any violation of </w:t>
      </w:r>
      <w:r w:rsidR="004B7456">
        <w:t>these prohibitions</w:t>
      </w:r>
      <w:r>
        <w:t xml:space="preserve"> the Imperial Potentate may suspend any</w:t>
      </w:r>
      <w:r w:rsidR="00C36508">
        <w:t xml:space="preserve"> offending Noble,</w:t>
      </w:r>
      <w:r w:rsidR="00AA3A50">
        <w:t xml:space="preserve"> a</w:t>
      </w:r>
      <w:r>
        <w:t>nd he may declare the election of the offi</w:t>
      </w:r>
      <w:r>
        <w:softHyphen/>
        <w:t>cer</w:t>
      </w:r>
      <w:r w:rsidR="009D283A">
        <w:t>’</w:t>
      </w:r>
      <w:r>
        <w:t xml:space="preserve">s void and order a </w:t>
      </w:r>
      <w:r>
        <w:lastRenderedPageBreak/>
        <w:t>new election.</w:t>
      </w:r>
    </w:p>
    <w:p w:rsidR="008A6DBD" w:rsidRDefault="004B7456" w:rsidP="005602EC">
      <w:pPr>
        <w:pStyle w:val="p71"/>
        <w:tabs>
          <w:tab w:val="clear" w:pos="731"/>
          <w:tab w:val="left" w:pos="1440"/>
        </w:tabs>
        <w:ind w:left="1080" w:hanging="360"/>
      </w:pPr>
      <w:r w:rsidRPr="00FC28DB">
        <w:rPr>
          <w:b/>
        </w:rPr>
        <w:t>(b)</w:t>
      </w:r>
      <w:r>
        <w:t xml:space="preserve"> </w:t>
      </w:r>
      <w:r w:rsidR="008A6DBD">
        <w:t>At least one week prior to the annual meeting or any elec</w:t>
      </w:r>
      <w:r w:rsidR="008A6DBD">
        <w:softHyphen/>
        <w:t>tion the temple</w:t>
      </w:r>
      <w:r w:rsidR="00C36508">
        <w:t xml:space="preserve"> Recorder </w:t>
      </w:r>
      <w:r w:rsidR="005602EC">
        <w:t xml:space="preserve">shall </w:t>
      </w:r>
      <w:r w:rsidR="00C36508">
        <w:t>mail to</w:t>
      </w:r>
      <w:r w:rsidR="008A6DBD">
        <w:t xml:space="preserve"> each member a notice thereof con</w:t>
      </w:r>
      <w:r w:rsidR="008A6DBD">
        <w:softHyphen/>
        <w:t>taining this section.</w:t>
      </w:r>
    </w:p>
    <w:p w:rsidR="008A6DBD" w:rsidRDefault="008A6DBD" w:rsidP="00173854">
      <w:pPr>
        <w:tabs>
          <w:tab w:val="left" w:pos="209"/>
          <w:tab w:val="left" w:pos="402"/>
          <w:tab w:val="left" w:pos="731"/>
        </w:tabs>
        <w:snapToGrid w:val="0"/>
        <w:ind w:left="720"/>
        <w:jc w:val="both"/>
      </w:pPr>
      <w:r>
        <w:t> </w:t>
      </w:r>
    </w:p>
    <w:p w:rsidR="008F5578" w:rsidRDefault="008F5578" w:rsidP="00173854">
      <w:pPr>
        <w:pStyle w:val="p5"/>
        <w:ind w:left="0" w:firstLine="0"/>
        <w:rPr>
          <w:b/>
          <w:bCs/>
        </w:rPr>
      </w:pPr>
      <w:proofErr w:type="gramStart"/>
      <w:r>
        <w:rPr>
          <w:b/>
          <w:bCs/>
          <w:szCs w:val="24"/>
        </w:rPr>
        <w:t>§4.11 Enthronement</w:t>
      </w:r>
      <w:proofErr w:type="gramEnd"/>
      <w:r>
        <w:rPr>
          <w:b/>
          <w:bCs/>
          <w:szCs w:val="24"/>
        </w:rPr>
        <w:t xml:space="preserve"> and Installation. </w:t>
      </w:r>
      <w:r>
        <w:rPr>
          <w:szCs w:val="24"/>
        </w:rPr>
        <w:t>The officers shall be installed at the annual meeting of the temple,</w:t>
      </w:r>
      <w:r w:rsidR="0089488E">
        <w:rPr>
          <w:szCs w:val="24"/>
        </w:rPr>
        <w:t xml:space="preserve"> or </w:t>
      </w:r>
      <w:r>
        <w:rPr>
          <w:szCs w:val="24"/>
        </w:rPr>
        <w:t>immediately after their election or appointment if so elected or appointed following the annual meeting, in accordance with the ceremony of installation proscribed by Shriners International.  They shall assume their duties upon installation.</w:t>
      </w:r>
    </w:p>
    <w:p w:rsidR="008F5578" w:rsidRDefault="008F5578" w:rsidP="00173854">
      <w:pPr>
        <w:pStyle w:val="p5"/>
        <w:ind w:left="0" w:firstLine="0"/>
        <w:rPr>
          <w:b/>
          <w:bCs/>
          <w:szCs w:val="24"/>
        </w:rPr>
      </w:pPr>
      <w:r>
        <w:rPr>
          <w:b/>
          <w:bCs/>
          <w:szCs w:val="24"/>
        </w:rPr>
        <w:t xml:space="preserve"> </w:t>
      </w:r>
    </w:p>
    <w:p w:rsidR="005C2821" w:rsidRDefault="00651972" w:rsidP="00173854">
      <w:pPr>
        <w:pStyle w:val="p5"/>
        <w:ind w:left="0" w:firstLine="0"/>
        <w:rPr>
          <w:szCs w:val="24"/>
        </w:rPr>
      </w:pPr>
      <w:r>
        <w:rPr>
          <w:b/>
          <w:bCs/>
          <w:szCs w:val="24"/>
        </w:rPr>
        <w:t>§4.1</w:t>
      </w:r>
      <w:r w:rsidR="008F5578">
        <w:rPr>
          <w:b/>
          <w:bCs/>
          <w:szCs w:val="24"/>
        </w:rPr>
        <w:t>2</w:t>
      </w:r>
      <w:r w:rsidR="005C2821">
        <w:rPr>
          <w:b/>
          <w:bCs/>
          <w:szCs w:val="24"/>
        </w:rPr>
        <w:t xml:space="preserve"> Duties</w:t>
      </w:r>
      <w:r w:rsidR="001408B0">
        <w:rPr>
          <w:b/>
          <w:bCs/>
          <w:szCs w:val="24"/>
        </w:rPr>
        <w:t xml:space="preserve"> of Temple Officers</w:t>
      </w:r>
      <w:r w:rsidR="001408B0">
        <w:rPr>
          <w:b/>
          <w:bCs/>
          <w:szCs w:val="24"/>
        </w:rPr>
        <w:tab/>
      </w:r>
    </w:p>
    <w:p w:rsidR="005C2821" w:rsidRDefault="001408B0" w:rsidP="009D283A">
      <w:pPr>
        <w:pStyle w:val="p5"/>
        <w:ind w:left="260" w:firstLine="0"/>
        <w:rPr>
          <w:b/>
          <w:bCs/>
        </w:rPr>
      </w:pPr>
      <w:r>
        <w:rPr>
          <w:szCs w:val="24"/>
        </w:rPr>
        <w:tab/>
      </w:r>
      <w:r w:rsidR="005C2821" w:rsidRPr="009D283A">
        <w:rPr>
          <w:b/>
          <w:szCs w:val="24"/>
        </w:rPr>
        <w:t>(a)</w:t>
      </w:r>
      <w:r w:rsidR="005C2821">
        <w:rPr>
          <w:szCs w:val="24"/>
        </w:rPr>
        <w:t xml:space="preserve"> </w:t>
      </w:r>
      <w:r w:rsidR="005C2821">
        <w:rPr>
          <w:b/>
          <w:bCs/>
        </w:rPr>
        <w:t>Potentate.</w:t>
      </w:r>
    </w:p>
    <w:p w:rsidR="009D283A" w:rsidRDefault="009D283A" w:rsidP="009D283A">
      <w:pPr>
        <w:pStyle w:val="p71"/>
        <w:numPr>
          <w:ilvl w:val="1"/>
          <w:numId w:val="20"/>
        </w:numPr>
        <w:tabs>
          <w:tab w:val="clear" w:pos="731"/>
          <w:tab w:val="left" w:pos="1890"/>
        </w:tabs>
        <w:ind w:left="1890" w:hanging="450"/>
        <w:rPr>
          <w:bCs/>
        </w:rPr>
      </w:pPr>
      <w:r>
        <w:rPr>
          <w:bCs/>
        </w:rPr>
        <w:t>He is the Chief Executive Officer of the temple and he shall exercise general supervision over the temple.</w:t>
      </w:r>
    </w:p>
    <w:p w:rsidR="009D283A" w:rsidRDefault="009D283A" w:rsidP="009D283A">
      <w:pPr>
        <w:pStyle w:val="p71"/>
        <w:numPr>
          <w:ilvl w:val="1"/>
          <w:numId w:val="20"/>
        </w:numPr>
        <w:tabs>
          <w:tab w:val="clear" w:pos="731"/>
          <w:tab w:val="left" w:pos="1890"/>
        </w:tabs>
        <w:ind w:left="1890" w:hanging="450"/>
        <w:rPr>
          <w:bCs/>
        </w:rPr>
      </w:pPr>
      <w:r>
        <w:rPr>
          <w:bCs/>
        </w:rPr>
        <w:t xml:space="preserve">He is responsible to Shriners International for the government of his temple. </w:t>
      </w:r>
    </w:p>
    <w:p w:rsidR="009D283A" w:rsidRDefault="009D283A" w:rsidP="009D283A">
      <w:pPr>
        <w:pStyle w:val="p71"/>
        <w:numPr>
          <w:ilvl w:val="1"/>
          <w:numId w:val="20"/>
        </w:numPr>
        <w:tabs>
          <w:tab w:val="clear" w:pos="731"/>
          <w:tab w:val="left" w:pos="1890"/>
        </w:tabs>
        <w:ind w:left="1890" w:hanging="450"/>
        <w:rPr>
          <w:bCs/>
        </w:rPr>
      </w:pPr>
      <w:r>
        <w:rPr>
          <w:bCs/>
        </w:rPr>
        <w:t>He shall require the temple, its officers and members, to observe Shrine law and the temple bylaws at all times.</w:t>
      </w:r>
    </w:p>
    <w:p w:rsidR="009D283A" w:rsidRDefault="009D283A" w:rsidP="009D283A">
      <w:pPr>
        <w:pStyle w:val="p71"/>
        <w:numPr>
          <w:ilvl w:val="1"/>
          <w:numId w:val="20"/>
        </w:numPr>
        <w:tabs>
          <w:tab w:val="clear" w:pos="731"/>
          <w:tab w:val="left" w:pos="1890"/>
        </w:tabs>
        <w:ind w:left="1890" w:hanging="450"/>
        <w:rPr>
          <w:bCs/>
        </w:rPr>
      </w:pPr>
      <w:r>
        <w:rPr>
          <w:bCs/>
        </w:rPr>
        <w:t>He shall appoint the temple officers and committee members to be appointed.</w:t>
      </w:r>
    </w:p>
    <w:p w:rsidR="009D283A" w:rsidRDefault="009D283A" w:rsidP="009D283A">
      <w:pPr>
        <w:pStyle w:val="p71"/>
        <w:numPr>
          <w:ilvl w:val="1"/>
          <w:numId w:val="20"/>
        </w:numPr>
        <w:tabs>
          <w:tab w:val="clear" w:pos="731"/>
          <w:tab w:val="left" w:pos="1890"/>
        </w:tabs>
        <w:ind w:left="1890" w:hanging="450"/>
        <w:rPr>
          <w:bCs/>
        </w:rPr>
      </w:pPr>
      <w:r>
        <w:rPr>
          <w:bCs/>
        </w:rPr>
        <w:t>He shall require that accurate records are kept and just accounts rendered.</w:t>
      </w:r>
    </w:p>
    <w:p w:rsidR="009D283A" w:rsidRDefault="009D283A" w:rsidP="009D283A">
      <w:pPr>
        <w:pStyle w:val="p71"/>
        <w:numPr>
          <w:ilvl w:val="1"/>
          <w:numId w:val="20"/>
        </w:numPr>
        <w:tabs>
          <w:tab w:val="clear" w:pos="731"/>
          <w:tab w:val="left" w:pos="1890"/>
        </w:tabs>
        <w:ind w:left="1890" w:hanging="450"/>
        <w:rPr>
          <w:bCs/>
        </w:rPr>
      </w:pPr>
      <w:r>
        <w:rPr>
          <w:bCs/>
        </w:rPr>
        <w:t>He shall require that regular returns are made to Shriners International and that candidate fees, annual per capita taxes, hospital levies and assessments are promptly paid.</w:t>
      </w:r>
    </w:p>
    <w:p w:rsidR="005C2821" w:rsidRDefault="009D283A" w:rsidP="009D283A">
      <w:pPr>
        <w:pStyle w:val="p71"/>
        <w:numPr>
          <w:ilvl w:val="1"/>
          <w:numId w:val="20"/>
        </w:numPr>
        <w:tabs>
          <w:tab w:val="clear" w:pos="731"/>
          <w:tab w:val="left" w:pos="1890"/>
        </w:tabs>
        <w:ind w:left="1890" w:hanging="450"/>
      </w:pPr>
      <w:r w:rsidRPr="009D283A">
        <w:rPr>
          <w:bCs/>
        </w:rPr>
        <w:t xml:space="preserve">He shall require that the requisite stated meetings are held annually, of which one shall be the annual meeting to be held in January as provided in </w:t>
      </w:r>
      <w:r w:rsidR="005C2821" w:rsidRPr="00EE5482">
        <w:t>§3</w:t>
      </w:r>
      <w:r w:rsidR="007D53FF" w:rsidRPr="00EE5482">
        <w:t>.</w:t>
      </w:r>
      <w:r w:rsidR="005C2821" w:rsidRPr="00EE5482">
        <w:t>1</w:t>
      </w:r>
      <w:r w:rsidR="007D53FF" w:rsidRPr="00EE5482">
        <w:t>(b)</w:t>
      </w:r>
      <w:r w:rsidR="005C2821" w:rsidRPr="00EE5482">
        <w:t>.</w:t>
      </w:r>
    </w:p>
    <w:p w:rsidR="009D283A" w:rsidRDefault="009D283A" w:rsidP="009D283A">
      <w:pPr>
        <w:pStyle w:val="p71"/>
        <w:numPr>
          <w:ilvl w:val="1"/>
          <w:numId w:val="20"/>
        </w:numPr>
        <w:tabs>
          <w:tab w:val="clear" w:pos="731"/>
          <w:tab w:val="left" w:pos="1890"/>
        </w:tabs>
        <w:ind w:left="1890" w:hanging="450"/>
      </w:pPr>
      <w:r>
        <w:t>He may issue orders to Nobles, clubs, units, and organizations within his jurisdiction to comply with matters over which he has authority.  All such orders shall be confirmed in writing and mailed to the affected Noble or Nobles.</w:t>
      </w:r>
    </w:p>
    <w:p w:rsidR="009D283A" w:rsidRDefault="009D283A" w:rsidP="009D283A">
      <w:pPr>
        <w:pStyle w:val="p71"/>
        <w:numPr>
          <w:ilvl w:val="1"/>
          <w:numId w:val="20"/>
        </w:numPr>
        <w:tabs>
          <w:tab w:val="clear" w:pos="731"/>
          <w:tab w:val="left" w:pos="1890"/>
        </w:tabs>
        <w:ind w:left="1890" w:hanging="450"/>
      </w:pPr>
      <w:r>
        <w:t>He shall, with the approval of the Board of Directors, appoint a temple attorney.  The temple attorney shall be a Noble and a member of the Bar who is learned and experienced in the law regarding the nature of the Shrine and its activities.</w:t>
      </w:r>
    </w:p>
    <w:p w:rsidR="005C2821" w:rsidRDefault="005C2821" w:rsidP="009D283A">
      <w:pPr>
        <w:pStyle w:val="p71"/>
        <w:tabs>
          <w:tab w:val="clear" w:pos="731"/>
          <w:tab w:val="left" w:pos="1440"/>
        </w:tabs>
        <w:ind w:left="1890" w:hanging="450"/>
      </w:pPr>
      <w:r>
        <w:t> </w:t>
      </w:r>
    </w:p>
    <w:p w:rsidR="005C2821" w:rsidRDefault="000B23CE" w:rsidP="00173854">
      <w:pPr>
        <w:pStyle w:val="p37"/>
        <w:ind w:left="720" w:firstLine="0"/>
        <w:rPr>
          <w:b/>
          <w:bCs/>
        </w:rPr>
      </w:pPr>
      <w:r>
        <w:rPr>
          <w:b/>
          <w:bCs/>
        </w:rPr>
        <w:t>(b) C</w:t>
      </w:r>
      <w:r w:rsidR="005C2821">
        <w:rPr>
          <w:b/>
          <w:bCs/>
        </w:rPr>
        <w:t>hief Rabban.</w:t>
      </w:r>
    </w:p>
    <w:p w:rsidR="005C2821" w:rsidRPr="00EE5482" w:rsidRDefault="005C2821" w:rsidP="0082267B">
      <w:pPr>
        <w:pStyle w:val="p71"/>
        <w:tabs>
          <w:tab w:val="clear" w:pos="731"/>
        </w:tabs>
        <w:ind w:left="1800" w:hanging="360"/>
      </w:pPr>
      <w:r w:rsidRPr="00EE5482">
        <w:rPr>
          <w:bCs/>
        </w:rPr>
        <w:t>(</w:t>
      </w:r>
      <w:r w:rsidR="000B23CE" w:rsidRPr="00EE5482">
        <w:rPr>
          <w:bCs/>
        </w:rPr>
        <w:t>1</w:t>
      </w:r>
      <w:r w:rsidRPr="00EE5482">
        <w:rPr>
          <w:bCs/>
        </w:rPr>
        <w:t xml:space="preserve">) </w:t>
      </w:r>
      <w:r w:rsidRPr="00EE5482">
        <w:t>In addition to his other duties, the Chief Rabban, in conjunc</w:t>
      </w:r>
      <w:r w:rsidRPr="00EE5482">
        <w:softHyphen/>
        <w:t xml:space="preserve">tion with the Board </w:t>
      </w:r>
      <w:r w:rsidR="00AA3A50">
        <w:t xml:space="preserve"> </w:t>
      </w:r>
      <w:r w:rsidRPr="00EE5482">
        <w:t xml:space="preserve">of </w:t>
      </w:r>
      <w:r w:rsidR="00AA3A50">
        <w:t>D</w:t>
      </w:r>
      <w:r w:rsidR="000746B9">
        <w:t>irectors, shall</w:t>
      </w:r>
      <w:r w:rsidRPr="00EE5482">
        <w:t xml:space="preserve"> prepare and complete the proposed annual budget</w:t>
      </w:r>
      <w:r w:rsidR="008E36B1">
        <w:t>s</w:t>
      </w:r>
      <w:r w:rsidRPr="00EE5482">
        <w:t xml:space="preserve"> of the temple required</w:t>
      </w:r>
      <w:r w:rsidR="00AA3A50">
        <w:t xml:space="preserve"> </w:t>
      </w:r>
      <w:r w:rsidR="00726896">
        <w:t>by §6.1</w:t>
      </w:r>
      <w:r w:rsidR="00940257">
        <w:t xml:space="preserve"> </w:t>
      </w:r>
      <w:r w:rsidRPr="00EE5482">
        <w:t>of these bylaws</w:t>
      </w:r>
      <w:r w:rsidR="00940257">
        <w:t>,</w:t>
      </w:r>
      <w:r w:rsidRPr="00EE5482">
        <w:t xml:space="preserve"> for the ensuing year</w:t>
      </w:r>
      <w:r w:rsidR="00940257">
        <w:t>,</w:t>
      </w:r>
      <w:r w:rsidRPr="00EE5482">
        <w:t xml:space="preserve"> in time for submission at the temple meeting at which the budget</w:t>
      </w:r>
      <w:r w:rsidR="000739E2">
        <w:t>s</w:t>
      </w:r>
      <w:r w:rsidRPr="00EE5482">
        <w:t xml:space="preserve"> </w:t>
      </w:r>
      <w:r w:rsidR="000739E2">
        <w:t>are</w:t>
      </w:r>
      <w:r w:rsidRPr="00EE5482">
        <w:t xml:space="preserve"> to be approved.</w:t>
      </w:r>
    </w:p>
    <w:p w:rsidR="005C2821" w:rsidRDefault="000B23CE" w:rsidP="0082267B">
      <w:pPr>
        <w:pStyle w:val="p71"/>
        <w:tabs>
          <w:tab w:val="clear" w:pos="731"/>
        </w:tabs>
        <w:ind w:left="1800" w:hanging="360"/>
      </w:pPr>
      <w:r w:rsidRPr="00EE5482">
        <w:rPr>
          <w:bCs/>
        </w:rPr>
        <w:t>(2</w:t>
      </w:r>
      <w:r w:rsidR="005C2821" w:rsidRPr="00EE5482">
        <w:rPr>
          <w:bCs/>
        </w:rPr>
        <w:t>)</w:t>
      </w:r>
      <w:r w:rsidR="005C2821">
        <w:rPr>
          <w:b/>
          <w:bCs/>
        </w:rPr>
        <w:t xml:space="preserve"> </w:t>
      </w:r>
      <w:r w:rsidR="005C2821">
        <w:t>If the office of Potentate becomes vacant for any reason, the Chief Rabban</w:t>
      </w:r>
      <w:r w:rsidR="00583447">
        <w:t xml:space="preserve"> shall act as </w:t>
      </w:r>
      <w:r w:rsidR="005C2821">
        <w:t>Potentate until a special election is held and the office thereby filled.</w:t>
      </w:r>
    </w:p>
    <w:p w:rsidR="005C2821" w:rsidRDefault="005C2821" w:rsidP="00173854">
      <w:pPr>
        <w:pStyle w:val="p71"/>
        <w:tabs>
          <w:tab w:val="clear" w:pos="731"/>
          <w:tab w:val="left" w:pos="1440"/>
        </w:tabs>
        <w:ind w:left="1440" w:firstLine="0"/>
      </w:pPr>
      <w:r>
        <w:t> </w:t>
      </w:r>
    </w:p>
    <w:p w:rsidR="005C2821" w:rsidRPr="00AA3F73" w:rsidRDefault="00471E66" w:rsidP="00173854">
      <w:pPr>
        <w:pStyle w:val="p37"/>
        <w:ind w:left="720" w:firstLine="0"/>
        <w:rPr>
          <w:bCs/>
        </w:rPr>
      </w:pPr>
      <w:r>
        <w:rPr>
          <w:b/>
          <w:bCs/>
        </w:rPr>
        <w:t xml:space="preserve">  </w:t>
      </w:r>
      <w:r w:rsidR="000B23CE">
        <w:rPr>
          <w:b/>
          <w:bCs/>
        </w:rPr>
        <w:t xml:space="preserve">(c) </w:t>
      </w:r>
      <w:r w:rsidR="005C2821">
        <w:rPr>
          <w:b/>
          <w:bCs/>
        </w:rPr>
        <w:t>Recorder.</w:t>
      </w:r>
      <w:r w:rsidR="00AA3F73">
        <w:rPr>
          <w:b/>
          <w:bCs/>
        </w:rPr>
        <w:t xml:space="preserve"> </w:t>
      </w:r>
      <w:r w:rsidR="00AA3F73">
        <w:rPr>
          <w:bCs/>
        </w:rPr>
        <w:t>It is the duty of the Recorder to:</w:t>
      </w:r>
    </w:p>
    <w:p w:rsidR="005C2821" w:rsidRDefault="005C2821" w:rsidP="0082267B">
      <w:pPr>
        <w:pStyle w:val="p71"/>
        <w:tabs>
          <w:tab w:val="clear" w:pos="209"/>
          <w:tab w:val="clear" w:pos="731"/>
          <w:tab w:val="left" w:pos="1440"/>
        </w:tabs>
        <w:ind w:left="1890" w:hanging="450"/>
      </w:pPr>
      <w:r>
        <w:t>(</w:t>
      </w:r>
      <w:r w:rsidR="00AA3F73">
        <w:t>1</w:t>
      </w:r>
      <w:r>
        <w:t>)</w:t>
      </w:r>
      <w:r w:rsidR="00395D38">
        <w:t xml:space="preserve"> </w:t>
      </w:r>
      <w:r w:rsidR="0082267B">
        <w:t xml:space="preserve"> </w:t>
      </w:r>
      <w:r>
        <w:t>Keep accurate minutes of the proceedings of the temple.</w:t>
      </w:r>
    </w:p>
    <w:p w:rsidR="005C2821" w:rsidRDefault="005C2821" w:rsidP="0082267B">
      <w:pPr>
        <w:pStyle w:val="p71"/>
        <w:tabs>
          <w:tab w:val="clear" w:pos="209"/>
          <w:tab w:val="clear" w:pos="731"/>
          <w:tab w:val="left" w:pos="1440"/>
        </w:tabs>
        <w:ind w:left="1890" w:hanging="450"/>
      </w:pPr>
      <w:r>
        <w:t>(</w:t>
      </w:r>
      <w:r w:rsidR="00AA3F73">
        <w:t>2</w:t>
      </w:r>
      <w:r>
        <w:t xml:space="preserve">) </w:t>
      </w:r>
      <w:r w:rsidR="0082267B">
        <w:t xml:space="preserve"> </w:t>
      </w:r>
      <w:r>
        <w:t>Issue notice to the members of each meeting.</w:t>
      </w:r>
    </w:p>
    <w:p w:rsidR="005C2821" w:rsidRDefault="005C2821" w:rsidP="0082267B">
      <w:pPr>
        <w:pStyle w:val="p71"/>
        <w:tabs>
          <w:tab w:val="clear" w:pos="209"/>
          <w:tab w:val="clear" w:pos="731"/>
          <w:tab w:val="left" w:pos="1440"/>
        </w:tabs>
        <w:ind w:left="1890" w:hanging="450"/>
      </w:pPr>
      <w:r>
        <w:t xml:space="preserve">(3) </w:t>
      </w:r>
      <w:r w:rsidR="0082267B">
        <w:t xml:space="preserve"> </w:t>
      </w:r>
      <w:r>
        <w:t>Keep a just and true account of each member of the temple.</w:t>
      </w:r>
    </w:p>
    <w:p w:rsidR="005C2821" w:rsidRDefault="005C2821" w:rsidP="0082267B">
      <w:pPr>
        <w:pStyle w:val="p71"/>
        <w:tabs>
          <w:tab w:val="clear" w:pos="209"/>
          <w:tab w:val="clear" w:pos="731"/>
          <w:tab w:val="left" w:pos="1440"/>
        </w:tabs>
        <w:ind w:left="1890" w:hanging="450"/>
      </w:pPr>
      <w:r>
        <w:t xml:space="preserve">(4) </w:t>
      </w:r>
      <w:r w:rsidR="0082267B">
        <w:t xml:space="preserve"> </w:t>
      </w:r>
      <w:r>
        <w:t>Present his books and papers to the auditor whenever required.</w:t>
      </w:r>
    </w:p>
    <w:p w:rsidR="005C2821" w:rsidRDefault="005C2821" w:rsidP="0082267B">
      <w:pPr>
        <w:pStyle w:val="p71"/>
        <w:tabs>
          <w:tab w:val="clear" w:pos="209"/>
          <w:tab w:val="clear" w:pos="731"/>
          <w:tab w:val="left" w:pos="1440"/>
        </w:tabs>
        <w:ind w:left="1890" w:hanging="450"/>
      </w:pPr>
      <w:r>
        <w:lastRenderedPageBreak/>
        <w:t>(5</w:t>
      </w:r>
      <w:r w:rsidR="0082267B">
        <w:t>)</w:t>
      </w:r>
      <w:r>
        <w:t xml:space="preserve"> </w:t>
      </w:r>
      <w:r w:rsidR="0082267B">
        <w:t xml:space="preserve"> K</w:t>
      </w:r>
      <w:r>
        <w:t xml:space="preserve">eep a register of the members of the temple showing the name, </w:t>
      </w:r>
      <w:r w:rsidR="000739E2">
        <w:t>date of bir</w:t>
      </w:r>
      <w:r w:rsidR="0082267B">
        <w:t>th o</w:t>
      </w:r>
      <w:r w:rsidR="000739E2">
        <w:t>ccupation,</w:t>
      </w:r>
      <w:r w:rsidR="00AA3A50">
        <w:t xml:space="preserve"> </w:t>
      </w:r>
      <w:r w:rsidR="000739E2">
        <w:t>date of creation, address, home phone, work phone, mobile phone</w:t>
      </w:r>
      <w:r>
        <w:t>,</w:t>
      </w:r>
      <w:r w:rsidR="00846BAC">
        <w:t xml:space="preserve"> </w:t>
      </w:r>
      <w:r w:rsidR="000739E2">
        <w:t>email address, lady’s name, first line singer’s name, o</w:t>
      </w:r>
      <w:r>
        <w:t>f each member, and any</w:t>
      </w:r>
      <w:r w:rsidR="00846BAC">
        <w:t xml:space="preserve"> </w:t>
      </w:r>
      <w:r>
        <w:t>w</w:t>
      </w:r>
      <w:r w:rsidR="00471E66">
        <w:t>ithdrawal, death, suspension, or</w:t>
      </w:r>
      <w:r w:rsidR="00583447">
        <w:t xml:space="preserve"> </w:t>
      </w:r>
      <w:r>
        <w:t>expulsion, as the case may be.</w:t>
      </w:r>
    </w:p>
    <w:p w:rsidR="00AA3F73" w:rsidRDefault="0082267B" w:rsidP="0082267B">
      <w:pPr>
        <w:pStyle w:val="p71"/>
        <w:tabs>
          <w:tab w:val="clear" w:pos="209"/>
          <w:tab w:val="clear" w:pos="731"/>
          <w:tab w:val="left" w:pos="1440"/>
        </w:tabs>
        <w:ind w:left="1890" w:hanging="450"/>
      </w:pPr>
      <w:r>
        <w:t>(</w:t>
      </w:r>
      <w:r w:rsidR="00D05B45">
        <w:t>6</w:t>
      </w:r>
      <w:r w:rsidR="005C2821">
        <w:t>) Unless otherwise provided in the bylaws of the temple, he may, with</w:t>
      </w:r>
      <w:r w:rsidR="00583447">
        <w:t xml:space="preserve"> the consent of</w:t>
      </w:r>
      <w:r w:rsidR="005C2821">
        <w:t xml:space="preserve"> </w:t>
      </w:r>
      <w:r w:rsidR="00AA3A50">
        <w:t xml:space="preserve">the </w:t>
      </w:r>
      <w:r w:rsidR="005C2821">
        <w:t xml:space="preserve">official divan, hire employees or independent </w:t>
      </w:r>
      <w:r w:rsidR="00583447">
        <w:t>contractors for the temple.</w:t>
      </w:r>
      <w:r w:rsidR="00AA3F73">
        <w:t xml:space="preserve">                   </w:t>
      </w:r>
    </w:p>
    <w:p w:rsidR="00583447" w:rsidRDefault="005C2821" w:rsidP="0082267B">
      <w:pPr>
        <w:pStyle w:val="p71"/>
        <w:tabs>
          <w:tab w:val="clear" w:pos="209"/>
          <w:tab w:val="clear" w:pos="731"/>
          <w:tab w:val="left" w:pos="1440"/>
        </w:tabs>
        <w:ind w:left="1890" w:hanging="450"/>
      </w:pPr>
      <w:r>
        <w:t>(</w:t>
      </w:r>
      <w:r w:rsidR="00D05B45">
        <w:t>7</w:t>
      </w:r>
      <w:r>
        <w:t xml:space="preserve">) </w:t>
      </w:r>
      <w:r w:rsidR="0082267B">
        <w:t xml:space="preserve"> </w:t>
      </w:r>
      <w:r>
        <w:t xml:space="preserve">At the annual meeting, render a complete report of the finances, </w:t>
      </w:r>
      <w:r w:rsidR="00583447">
        <w:t>investments</w:t>
      </w:r>
      <w:r w:rsidR="0082267B">
        <w:t xml:space="preserve">, membership </w:t>
      </w:r>
      <w:r w:rsidR="00583447">
        <w:t xml:space="preserve">and other matters of interest in which his office is concerned.                          </w:t>
      </w:r>
    </w:p>
    <w:p w:rsidR="005C2821" w:rsidRDefault="005C2821" w:rsidP="0082267B">
      <w:pPr>
        <w:pStyle w:val="p71"/>
        <w:tabs>
          <w:tab w:val="clear" w:pos="209"/>
          <w:tab w:val="clear" w:pos="731"/>
          <w:tab w:val="left" w:pos="1440"/>
        </w:tabs>
        <w:ind w:left="1890" w:hanging="450"/>
      </w:pPr>
      <w:r>
        <w:t>(</w:t>
      </w:r>
      <w:r w:rsidR="00D05B45">
        <w:t>8</w:t>
      </w:r>
      <w:r>
        <w:t>)</w:t>
      </w:r>
      <w:r w:rsidR="00AA3F73">
        <w:t xml:space="preserve"> </w:t>
      </w:r>
      <w:r w:rsidR="0082267B">
        <w:t xml:space="preserve"> </w:t>
      </w:r>
      <w:r>
        <w:t xml:space="preserve">Before January 15 each year, transmit to the Imperial Recorder </w:t>
      </w:r>
      <w:r w:rsidR="00583447">
        <w:t xml:space="preserve">on </w:t>
      </w:r>
      <w:r>
        <w:t xml:space="preserve">the </w:t>
      </w:r>
      <w:r w:rsidR="00583447">
        <w:t xml:space="preserve">form </w:t>
      </w:r>
      <w:r w:rsidR="00AA3A50">
        <w:t xml:space="preserve">                              </w:t>
      </w:r>
      <w:r w:rsidR="00583447">
        <w:t>prescribe</w:t>
      </w:r>
      <w:r w:rsidR="00AA3F73">
        <w:t xml:space="preserve"> </w:t>
      </w:r>
      <w:r>
        <w:t xml:space="preserve">the annual returns for the temple. </w:t>
      </w:r>
    </w:p>
    <w:p w:rsidR="00846BAC" w:rsidRDefault="00D05B45" w:rsidP="00846BAC">
      <w:pPr>
        <w:pStyle w:val="p71"/>
        <w:tabs>
          <w:tab w:val="clear" w:pos="209"/>
          <w:tab w:val="clear" w:pos="731"/>
          <w:tab w:val="left" w:pos="1440"/>
        </w:tabs>
        <w:ind w:left="1890" w:hanging="450"/>
      </w:pPr>
      <w:r>
        <w:t>(9</w:t>
      </w:r>
      <w:r w:rsidR="005C2821">
        <w:t>)</w:t>
      </w:r>
      <w:r w:rsidR="00846BAC">
        <w:t xml:space="preserve"> </w:t>
      </w:r>
      <w:r w:rsidR="005C2821">
        <w:t xml:space="preserve">Arrange to remit to </w:t>
      </w:r>
      <w:r w:rsidR="00AA3F73">
        <w:t>Shriners International</w:t>
      </w:r>
      <w:r w:rsidR="005C2821">
        <w:t xml:space="preserve"> the annual per capita tax </w:t>
      </w:r>
      <w:r w:rsidR="00583447">
        <w:t>as follows:</w:t>
      </w:r>
      <w:r w:rsidR="00AA3F73">
        <w:t xml:space="preserve">    </w:t>
      </w:r>
    </w:p>
    <w:p w:rsidR="005C2821" w:rsidRDefault="00846BAC" w:rsidP="00846BAC">
      <w:pPr>
        <w:pStyle w:val="p71"/>
        <w:tabs>
          <w:tab w:val="clear" w:pos="209"/>
          <w:tab w:val="clear" w:pos="731"/>
          <w:tab w:val="left" w:pos="1440"/>
        </w:tabs>
        <w:ind w:left="1890" w:hanging="450"/>
      </w:pPr>
      <w:r>
        <w:tab/>
      </w:r>
      <w:r>
        <w:tab/>
      </w:r>
      <w:r w:rsidR="00471E66">
        <w:t>(</w:t>
      </w:r>
      <w:proofErr w:type="spellStart"/>
      <w:r w:rsidR="005C2821">
        <w:t>i</w:t>
      </w:r>
      <w:proofErr w:type="spellEnd"/>
      <w:r w:rsidR="005C2821">
        <w:t>) Before March 3</w:t>
      </w:r>
      <w:r w:rsidR="00940257">
        <w:t>1</w:t>
      </w:r>
      <w:r w:rsidR="005C2821">
        <w:t>st, 50%;</w:t>
      </w:r>
    </w:p>
    <w:p w:rsidR="005C2821" w:rsidRDefault="00846BAC" w:rsidP="00846BAC">
      <w:pPr>
        <w:pStyle w:val="p71"/>
        <w:tabs>
          <w:tab w:val="clear" w:pos="209"/>
          <w:tab w:val="clear" w:pos="731"/>
          <w:tab w:val="left" w:pos="1440"/>
          <w:tab w:val="left" w:pos="1800"/>
        </w:tabs>
        <w:ind w:left="1890" w:hanging="450"/>
      </w:pPr>
      <w:r>
        <w:tab/>
      </w:r>
      <w:r>
        <w:tab/>
      </w:r>
      <w:r>
        <w:tab/>
      </w:r>
      <w:r w:rsidR="005C2821">
        <w:t>(ii)Before June 1st, 35%; and</w:t>
      </w:r>
    </w:p>
    <w:p w:rsidR="005C2821" w:rsidRDefault="00846BAC" w:rsidP="00846BAC">
      <w:pPr>
        <w:pStyle w:val="p71"/>
        <w:tabs>
          <w:tab w:val="clear" w:pos="209"/>
          <w:tab w:val="clear" w:pos="731"/>
          <w:tab w:val="left" w:pos="1440"/>
          <w:tab w:val="left" w:pos="1800"/>
        </w:tabs>
        <w:ind w:left="1890" w:hanging="450"/>
      </w:pPr>
      <w:r>
        <w:tab/>
      </w:r>
      <w:r>
        <w:tab/>
      </w:r>
      <w:r>
        <w:tab/>
      </w:r>
      <w:r w:rsidR="005C2821">
        <w:t>(iii) Before October 1st, the remaining 15%.</w:t>
      </w:r>
    </w:p>
    <w:p w:rsidR="005C2821" w:rsidRDefault="00846BAC" w:rsidP="00846BAC">
      <w:pPr>
        <w:pStyle w:val="p71"/>
        <w:tabs>
          <w:tab w:val="clear" w:pos="209"/>
          <w:tab w:val="clear" w:pos="731"/>
          <w:tab w:val="left" w:pos="1440"/>
          <w:tab w:val="left" w:pos="1800"/>
        </w:tabs>
        <w:ind w:left="1890" w:hanging="450"/>
      </w:pPr>
      <w:r>
        <w:t>(</w:t>
      </w:r>
      <w:r w:rsidR="005C2821">
        <w:t>1</w:t>
      </w:r>
      <w:r w:rsidR="00D05B45">
        <w:t>0</w:t>
      </w:r>
      <w:r w:rsidR="005C2821">
        <w:t>) Arrange to remit $2.50 of the initiation fee for every initiate</w:t>
      </w:r>
      <w:r w:rsidR="00AA2139">
        <w:t xml:space="preserve"> immediately </w:t>
      </w:r>
      <w:r>
        <w:t>a</w:t>
      </w:r>
      <w:r w:rsidR="00AA2139">
        <w:t>fter</w:t>
      </w:r>
      <w:r>
        <w:t xml:space="preserve"> t</w:t>
      </w:r>
      <w:r w:rsidR="00AA3A50">
        <w:t xml:space="preserve">he </w:t>
      </w:r>
      <w:r w:rsidR="005C2821">
        <w:t xml:space="preserve">initiation to </w:t>
      </w:r>
      <w:r w:rsidR="00AA3F73">
        <w:t>Shriners International</w:t>
      </w:r>
      <w:r w:rsidR="00AA2139">
        <w:t>, upon</w:t>
      </w:r>
      <w:r w:rsidR="00AA3F73">
        <w:t xml:space="preserve"> </w:t>
      </w:r>
      <w:r w:rsidR="005C2821">
        <w:t xml:space="preserve">receipt of which the Imperial </w:t>
      </w:r>
      <w:r>
        <w:t>R</w:t>
      </w:r>
      <w:r w:rsidR="005C2821">
        <w:t>ecorder</w:t>
      </w:r>
      <w:r w:rsidR="00433B40">
        <w:t xml:space="preserve"> </w:t>
      </w:r>
      <w:r w:rsidR="005C2821">
        <w:t xml:space="preserve">shall issue a diploma </w:t>
      </w:r>
      <w:r w:rsidR="00AA2139">
        <w:t xml:space="preserve">of </w:t>
      </w:r>
      <w:r w:rsidR="00AA3F73">
        <w:t>Shriners International</w:t>
      </w:r>
      <w:r w:rsidR="005C2821">
        <w:t xml:space="preserve"> to each candidate</w:t>
      </w:r>
      <w:r>
        <w:t xml:space="preserve"> </w:t>
      </w:r>
      <w:r w:rsidR="005C2821">
        <w:t>initiated.</w:t>
      </w:r>
    </w:p>
    <w:p w:rsidR="005C2821" w:rsidRDefault="005C2821" w:rsidP="00846BAC">
      <w:pPr>
        <w:pStyle w:val="p71"/>
        <w:tabs>
          <w:tab w:val="clear" w:pos="209"/>
          <w:tab w:val="clear" w:pos="731"/>
          <w:tab w:val="left" w:pos="1440"/>
          <w:tab w:val="left" w:pos="1800"/>
        </w:tabs>
        <w:ind w:left="1890" w:hanging="450"/>
      </w:pPr>
      <w:r>
        <w:t>(1</w:t>
      </w:r>
      <w:r w:rsidR="00D05B45">
        <w:t>1</w:t>
      </w:r>
      <w:r>
        <w:t>) Issue official Shrine cards to members entitled to the same.</w:t>
      </w:r>
    </w:p>
    <w:p w:rsidR="005C2821" w:rsidRDefault="005C2821" w:rsidP="00846BAC">
      <w:pPr>
        <w:pStyle w:val="p71"/>
        <w:tabs>
          <w:tab w:val="clear" w:pos="209"/>
          <w:tab w:val="clear" w:pos="731"/>
          <w:tab w:val="left" w:pos="1440"/>
          <w:tab w:val="left" w:pos="1800"/>
        </w:tabs>
        <w:ind w:left="1890" w:hanging="450"/>
      </w:pPr>
      <w:r>
        <w:t>(1</w:t>
      </w:r>
      <w:r w:rsidR="00D05B45">
        <w:t>2</w:t>
      </w:r>
      <w:r>
        <w:t>) Affix the official seal of the temple to and attest official documents.</w:t>
      </w:r>
    </w:p>
    <w:p w:rsidR="005C2821" w:rsidRDefault="005C2821" w:rsidP="00846BAC">
      <w:pPr>
        <w:pStyle w:val="p71"/>
        <w:tabs>
          <w:tab w:val="clear" w:pos="209"/>
          <w:tab w:val="clear" w:pos="731"/>
          <w:tab w:val="left" w:pos="1440"/>
          <w:tab w:val="left" w:pos="1800"/>
        </w:tabs>
        <w:ind w:left="1890" w:hanging="450"/>
      </w:pPr>
      <w:r>
        <w:t>(1</w:t>
      </w:r>
      <w:r w:rsidR="00D05B45">
        <w:t>3</w:t>
      </w:r>
      <w:r>
        <w:t>) Report and remit as required by § 332.3, § 332.4 and § 332.5</w:t>
      </w:r>
      <w:r w:rsidR="0024049B">
        <w:t xml:space="preserve"> of the </w:t>
      </w:r>
      <w:r w:rsidR="00AA2139">
        <w:t xml:space="preserve">bylaws </w:t>
      </w:r>
      <w:r w:rsidR="00846BAC">
        <w:t xml:space="preserve">of </w:t>
      </w:r>
      <w:r w:rsidR="0024049B">
        <w:t>Shriners International</w:t>
      </w:r>
      <w:r>
        <w:t>.</w:t>
      </w:r>
    </w:p>
    <w:p w:rsidR="005C2821" w:rsidRDefault="005C2821" w:rsidP="0082267B">
      <w:pPr>
        <w:pStyle w:val="p71"/>
        <w:tabs>
          <w:tab w:val="clear" w:pos="731"/>
          <w:tab w:val="left" w:pos="1440"/>
          <w:tab w:val="left" w:pos="1800"/>
        </w:tabs>
        <w:ind w:left="1800" w:hanging="360"/>
      </w:pPr>
      <w:r>
        <w:t> </w:t>
      </w:r>
    </w:p>
    <w:p w:rsidR="005C2821" w:rsidRPr="00E13C6F" w:rsidRDefault="00E13C6F" w:rsidP="00173854">
      <w:pPr>
        <w:pStyle w:val="p37"/>
        <w:ind w:left="720" w:firstLine="0"/>
        <w:rPr>
          <w:bCs/>
        </w:rPr>
      </w:pPr>
      <w:r>
        <w:rPr>
          <w:b/>
          <w:bCs/>
        </w:rPr>
        <w:t>(d)</w:t>
      </w:r>
      <w:r w:rsidR="005C2821">
        <w:rPr>
          <w:b/>
          <w:bCs/>
        </w:rPr>
        <w:t xml:space="preserve"> Treasurer.</w:t>
      </w:r>
      <w:r>
        <w:rPr>
          <w:b/>
          <w:bCs/>
        </w:rPr>
        <w:t xml:space="preserve">  </w:t>
      </w:r>
      <w:r>
        <w:rPr>
          <w:bCs/>
        </w:rPr>
        <w:t>It is the duty of the treasurer to:</w:t>
      </w:r>
    </w:p>
    <w:p w:rsidR="005C2821" w:rsidRDefault="005C2821" w:rsidP="00846BAC">
      <w:pPr>
        <w:pStyle w:val="p71"/>
        <w:tabs>
          <w:tab w:val="clear" w:pos="209"/>
          <w:tab w:val="clear" w:pos="731"/>
          <w:tab w:val="left" w:pos="1890"/>
        </w:tabs>
        <w:ind w:left="1800" w:hanging="360"/>
      </w:pPr>
      <w:r>
        <w:t>(1)</w:t>
      </w:r>
      <w:r w:rsidR="00F8747D">
        <w:t xml:space="preserve"> </w:t>
      </w:r>
      <w:r>
        <w:t xml:space="preserve">Act as the Chief Financial Officer of the temple, under the general </w:t>
      </w:r>
      <w:r w:rsidR="00AA2139">
        <w:t>supervision of</w:t>
      </w:r>
      <w:r w:rsidR="00471E66">
        <w:t xml:space="preserve"> the </w:t>
      </w:r>
      <w:r w:rsidR="00433B40">
        <w:t>Pot</w:t>
      </w:r>
      <w:r>
        <w:t>entate.</w:t>
      </w:r>
    </w:p>
    <w:p w:rsidR="005C2821" w:rsidRDefault="00846BAC" w:rsidP="00846BAC">
      <w:pPr>
        <w:pStyle w:val="p71"/>
        <w:tabs>
          <w:tab w:val="clear" w:pos="209"/>
          <w:tab w:val="clear" w:pos="731"/>
          <w:tab w:val="left" w:pos="1890"/>
        </w:tabs>
        <w:ind w:left="1800" w:hanging="360"/>
      </w:pPr>
      <w:r>
        <w:t>(</w:t>
      </w:r>
      <w:r w:rsidR="005C2821">
        <w:t>2) Act as custodian of all funds.</w:t>
      </w:r>
    </w:p>
    <w:p w:rsidR="00E13C6F" w:rsidRDefault="00846BAC" w:rsidP="00846BAC">
      <w:pPr>
        <w:pStyle w:val="p71"/>
        <w:tabs>
          <w:tab w:val="clear" w:pos="209"/>
          <w:tab w:val="clear" w:pos="731"/>
          <w:tab w:val="left" w:pos="1890"/>
        </w:tabs>
        <w:ind w:left="1800" w:hanging="360"/>
      </w:pPr>
      <w:r>
        <w:t>(</w:t>
      </w:r>
      <w:r w:rsidR="005C2821">
        <w:t>3) Sign or countersign</w:t>
      </w:r>
      <w:r w:rsidR="00E13C6F">
        <w:t>, if available,</w:t>
      </w:r>
      <w:r w:rsidR="005C2821">
        <w:t xml:space="preserve"> all checks for the withdrawal of </w:t>
      </w:r>
      <w:r w:rsidR="00AA2139">
        <w:t xml:space="preserve">funds, in </w:t>
      </w:r>
      <w:r w:rsidR="00433B40">
        <w:t xml:space="preserve">                        </w:t>
      </w:r>
      <w:r w:rsidR="00471E66">
        <w:t>accordance</w:t>
      </w:r>
      <w:r w:rsidR="00F8747D">
        <w:t xml:space="preserve"> with resolutions adopted by the </w:t>
      </w:r>
      <w:r w:rsidR="009D5A36">
        <w:t>B</w:t>
      </w:r>
      <w:r w:rsidR="00F8747D">
        <w:t xml:space="preserve">oard of </w:t>
      </w:r>
      <w:r w:rsidR="009D5A36">
        <w:t>D</w:t>
      </w:r>
      <w:r w:rsidR="00F8747D">
        <w:t>irectors.</w:t>
      </w:r>
      <w:r w:rsidR="00E13C6F">
        <w:t xml:space="preserve">               </w:t>
      </w:r>
    </w:p>
    <w:p w:rsidR="005C2821" w:rsidRDefault="005C2821" w:rsidP="00846BAC">
      <w:pPr>
        <w:pStyle w:val="p71"/>
        <w:tabs>
          <w:tab w:val="clear" w:pos="209"/>
          <w:tab w:val="clear" w:pos="731"/>
          <w:tab w:val="left" w:pos="1890"/>
        </w:tabs>
        <w:ind w:left="1800" w:hanging="360"/>
      </w:pPr>
      <w:r>
        <w:t>(4) Examine as often as necessary the financial reports and books of</w:t>
      </w:r>
      <w:r w:rsidR="00AA2139">
        <w:t xml:space="preserve"> account of</w:t>
      </w:r>
      <w:r w:rsidR="00471E66">
        <w:t xml:space="preserve">                      </w:t>
      </w:r>
      <w:r w:rsidR="00AA2139">
        <w:t xml:space="preserve"> </w:t>
      </w:r>
      <w:r w:rsidR="00395D38">
        <w:t xml:space="preserve"> </w:t>
      </w:r>
      <w:r>
        <w:t>temple.</w:t>
      </w:r>
    </w:p>
    <w:p w:rsidR="005C2821" w:rsidRDefault="005C2821" w:rsidP="00846BAC">
      <w:pPr>
        <w:pStyle w:val="p71"/>
        <w:tabs>
          <w:tab w:val="clear" w:pos="209"/>
          <w:tab w:val="clear" w:pos="731"/>
          <w:tab w:val="left" w:pos="1890"/>
        </w:tabs>
        <w:ind w:left="1800" w:hanging="360"/>
      </w:pPr>
      <w:r>
        <w:t>(5) When requested at any meeting of the temple, give a financial report</w:t>
      </w:r>
      <w:r w:rsidR="00AA2139">
        <w:t xml:space="preserve"> of the </w:t>
      </w:r>
      <w:r w:rsidR="00433B40">
        <w:t xml:space="preserve">                        </w:t>
      </w:r>
      <w:r w:rsidR="00AA2139">
        <w:t xml:space="preserve">income </w:t>
      </w:r>
      <w:r>
        <w:t>and expenditures of the temple since the last report.</w:t>
      </w:r>
    </w:p>
    <w:p w:rsidR="005C2821" w:rsidRDefault="005C2821" w:rsidP="00846BAC">
      <w:pPr>
        <w:pStyle w:val="p71"/>
        <w:tabs>
          <w:tab w:val="clear" w:pos="209"/>
          <w:tab w:val="clear" w:pos="731"/>
          <w:tab w:val="left" w:pos="1890"/>
        </w:tabs>
        <w:ind w:left="1800" w:hanging="360"/>
      </w:pPr>
      <w:r>
        <w:t xml:space="preserve">(6) Prepare from books and records of the temple and submit at its </w:t>
      </w:r>
      <w:r w:rsidR="00AA2139">
        <w:t>a</w:t>
      </w:r>
      <w:r>
        <w:t xml:space="preserve">nnual meeting </w:t>
      </w:r>
      <w:r w:rsidR="00433B40">
        <w:t xml:space="preserve">                       </w:t>
      </w:r>
      <w:r>
        <w:t>the following information:</w:t>
      </w:r>
    </w:p>
    <w:p w:rsidR="005C2821" w:rsidRDefault="005A4C4F" w:rsidP="00846BAC">
      <w:pPr>
        <w:pStyle w:val="p71"/>
        <w:tabs>
          <w:tab w:val="clear" w:pos="209"/>
          <w:tab w:val="clear" w:pos="731"/>
          <w:tab w:val="left" w:pos="1890"/>
        </w:tabs>
        <w:ind w:left="1440" w:firstLine="0"/>
      </w:pPr>
      <w:r>
        <w:tab/>
      </w:r>
      <w:r>
        <w:tab/>
      </w:r>
      <w:r w:rsidR="005C2821">
        <w:t>(</w:t>
      </w:r>
      <w:proofErr w:type="spellStart"/>
      <w:r w:rsidR="005C2821">
        <w:t>i</w:t>
      </w:r>
      <w:proofErr w:type="spellEnd"/>
      <w:r w:rsidR="005C2821">
        <w:t xml:space="preserve">) </w:t>
      </w:r>
      <w:r>
        <w:t xml:space="preserve">  </w:t>
      </w:r>
      <w:r w:rsidR="005C2821">
        <w:t>An annual statement of the financial condition;</w:t>
      </w:r>
    </w:p>
    <w:p w:rsidR="005C2821" w:rsidRDefault="005A4C4F" w:rsidP="00846BAC">
      <w:pPr>
        <w:pStyle w:val="p71"/>
        <w:tabs>
          <w:tab w:val="clear" w:pos="209"/>
          <w:tab w:val="clear" w:pos="731"/>
          <w:tab w:val="left" w:pos="1890"/>
        </w:tabs>
        <w:ind w:left="1440" w:firstLine="0"/>
      </w:pPr>
      <w:r>
        <w:tab/>
      </w:r>
      <w:r>
        <w:tab/>
      </w:r>
      <w:r w:rsidR="005C2821">
        <w:t xml:space="preserve">(ii) </w:t>
      </w:r>
      <w:r>
        <w:t xml:space="preserve"> </w:t>
      </w:r>
      <w:r w:rsidR="005C2821">
        <w:t>An annual operat</w:t>
      </w:r>
      <w:r w:rsidR="00471E66">
        <w:t>ing statement; an</w:t>
      </w:r>
      <w:r w:rsidR="003D27F1">
        <w:t>d</w:t>
      </w:r>
    </w:p>
    <w:p w:rsidR="005C2821" w:rsidRDefault="005A4C4F" w:rsidP="005A4C4F">
      <w:pPr>
        <w:pStyle w:val="p71"/>
        <w:tabs>
          <w:tab w:val="clear" w:pos="209"/>
          <w:tab w:val="clear" w:pos="731"/>
          <w:tab w:val="left" w:pos="1890"/>
          <w:tab w:val="left" w:pos="2520"/>
        </w:tabs>
        <w:ind w:left="2430" w:hanging="270"/>
      </w:pPr>
      <w:r>
        <w:t>(</w:t>
      </w:r>
      <w:r w:rsidR="005C2821">
        <w:t xml:space="preserve">iii) Any other or supplementary report or statement necessary to disclose </w:t>
      </w:r>
      <w:r w:rsidR="000A45C7">
        <w:t xml:space="preserve">                                    </w:t>
      </w:r>
      <w:r w:rsidR="005C2821">
        <w:t xml:space="preserve">the true </w:t>
      </w:r>
      <w:r w:rsidR="00433B40">
        <w:t>f</w:t>
      </w:r>
      <w:r w:rsidR="005C2821">
        <w:t xml:space="preserve">inancial condition, the nature and current value of the assets, </w:t>
      </w:r>
      <w:r w:rsidR="000A45C7">
        <w:t xml:space="preserve">                                   </w:t>
      </w:r>
      <w:r w:rsidR="005C2821">
        <w:t xml:space="preserve">the operating </w:t>
      </w:r>
      <w:r w:rsidR="00457923">
        <w:t>r</w:t>
      </w:r>
      <w:r w:rsidR="005C2821">
        <w:t>esults, the income and sources</w:t>
      </w:r>
      <w:r w:rsidR="00AA2139">
        <w:t xml:space="preserve"> thereof, of the temple and </w:t>
      </w:r>
      <w:r w:rsidR="000A45C7">
        <w:t xml:space="preserve">                                    </w:t>
      </w:r>
      <w:r w:rsidR="00AA2139">
        <w:t xml:space="preserve">any </w:t>
      </w:r>
      <w:r w:rsidR="005C2821">
        <w:t xml:space="preserve">affiliated, subsidiary or </w:t>
      </w:r>
      <w:proofErr w:type="spellStart"/>
      <w:r w:rsidR="005C2821">
        <w:t>app</w:t>
      </w:r>
      <w:r w:rsidR="00457923">
        <w:t>e</w:t>
      </w:r>
      <w:r w:rsidR="005C2821">
        <w:t>ndant</w:t>
      </w:r>
      <w:proofErr w:type="spellEnd"/>
      <w:r w:rsidR="005C2821">
        <w:t xml:space="preserve"> corporation or fund.</w:t>
      </w:r>
    </w:p>
    <w:p w:rsidR="005C2821" w:rsidRDefault="00395D38" w:rsidP="00846BAC">
      <w:pPr>
        <w:pStyle w:val="p71"/>
        <w:tabs>
          <w:tab w:val="clear" w:pos="209"/>
          <w:tab w:val="clear" w:pos="731"/>
          <w:tab w:val="left" w:pos="1890"/>
        </w:tabs>
        <w:ind w:left="1440" w:firstLine="0"/>
      </w:pPr>
      <w:r>
        <w:t xml:space="preserve"> </w:t>
      </w:r>
      <w:r w:rsidR="005C2821">
        <w:t>(7) Present his books and papers to the auditor whenever required.</w:t>
      </w:r>
    </w:p>
    <w:p w:rsidR="005C2821" w:rsidRDefault="005C2821" w:rsidP="00846BAC">
      <w:pPr>
        <w:pStyle w:val="p71"/>
        <w:tabs>
          <w:tab w:val="clear" w:pos="731"/>
          <w:tab w:val="left" w:pos="1440"/>
        </w:tabs>
        <w:ind w:left="2160" w:firstLine="0"/>
      </w:pPr>
      <w:r>
        <w:t xml:space="preserve"> </w:t>
      </w:r>
    </w:p>
    <w:p w:rsidR="005C2821" w:rsidRPr="005A4C4F" w:rsidRDefault="005C2821" w:rsidP="005A4C4F">
      <w:pPr>
        <w:pStyle w:val="p5"/>
        <w:numPr>
          <w:ilvl w:val="0"/>
          <w:numId w:val="2"/>
        </w:numPr>
        <w:tabs>
          <w:tab w:val="left" w:pos="209"/>
        </w:tabs>
        <w:rPr>
          <w:szCs w:val="24"/>
        </w:rPr>
      </w:pPr>
      <w:r w:rsidRPr="005A4C4F">
        <w:rPr>
          <w:b/>
          <w:szCs w:val="24"/>
        </w:rPr>
        <w:t>Remaining Officers.</w:t>
      </w:r>
      <w:r w:rsidRPr="005A4C4F">
        <w:rPr>
          <w:szCs w:val="24"/>
        </w:rPr>
        <w:t xml:space="preserve"> The remaining officers shall perform the duties appropriate to their </w:t>
      </w:r>
      <w:r w:rsidR="00D56FEB" w:rsidRPr="005A4C4F">
        <w:rPr>
          <w:szCs w:val="24"/>
        </w:rPr>
        <w:t>respective</w:t>
      </w:r>
      <w:r w:rsidRPr="005A4C4F">
        <w:rPr>
          <w:szCs w:val="24"/>
        </w:rPr>
        <w:t xml:space="preserve"> stations and those assigned to them by the Potentate</w:t>
      </w:r>
      <w:r w:rsidR="00651972" w:rsidRPr="005A4C4F">
        <w:rPr>
          <w:szCs w:val="24"/>
        </w:rPr>
        <w:t>, these bylaws</w:t>
      </w:r>
      <w:r w:rsidRPr="005A4C4F">
        <w:rPr>
          <w:szCs w:val="24"/>
        </w:rPr>
        <w:t xml:space="preserve"> or </w:t>
      </w:r>
      <w:r w:rsidRPr="005A4C4F">
        <w:rPr>
          <w:szCs w:val="24"/>
        </w:rPr>
        <w:lastRenderedPageBreak/>
        <w:t xml:space="preserve">the </w:t>
      </w:r>
      <w:r w:rsidR="006E1B47" w:rsidRPr="005A4C4F">
        <w:rPr>
          <w:szCs w:val="24"/>
        </w:rPr>
        <w:t>by</w:t>
      </w:r>
      <w:r w:rsidR="00651972" w:rsidRPr="005A4C4F">
        <w:rPr>
          <w:szCs w:val="24"/>
        </w:rPr>
        <w:t>laws of Shriners International</w:t>
      </w:r>
      <w:r w:rsidRPr="005A4C4F">
        <w:rPr>
          <w:szCs w:val="24"/>
        </w:rPr>
        <w:t xml:space="preserve">. </w:t>
      </w:r>
    </w:p>
    <w:p w:rsidR="005C2821" w:rsidRDefault="005C2821" w:rsidP="00173854">
      <w:pPr>
        <w:pStyle w:val="p40"/>
        <w:ind w:left="720" w:firstLine="0"/>
      </w:pPr>
    </w:p>
    <w:p w:rsidR="005C2821" w:rsidRDefault="002315D0" w:rsidP="00173854">
      <w:pPr>
        <w:pStyle w:val="p5"/>
        <w:ind w:left="0" w:firstLine="0"/>
      </w:pPr>
      <w:r>
        <w:rPr>
          <w:b/>
          <w:bCs/>
          <w:szCs w:val="24"/>
        </w:rPr>
        <w:t>§4.13</w:t>
      </w:r>
      <w:r w:rsidR="005C2821">
        <w:rPr>
          <w:b/>
          <w:bCs/>
          <w:szCs w:val="24"/>
        </w:rPr>
        <w:t xml:space="preserve"> Vacancies.</w:t>
      </w:r>
      <w:r w:rsidR="005C2821">
        <w:t xml:space="preserve"> An office becomes vacant </w:t>
      </w:r>
      <w:r w:rsidR="00D56FEB">
        <w:t>when</w:t>
      </w:r>
      <w:r w:rsidR="005C2821">
        <w:t xml:space="preserve"> </w:t>
      </w:r>
      <w:r w:rsidR="00D56FEB">
        <w:t>an</w:t>
      </w:r>
      <w:r w:rsidR="005C2821">
        <w:t xml:space="preserve"> officer or Representative dies, resigns, moves and resides permanently outside the jurisdiction of </w:t>
      </w:r>
      <w:r w:rsidR="007E7373">
        <w:t>Shriners International</w:t>
      </w:r>
      <w:r w:rsidR="005C2821">
        <w:t>, is suspended, is expelled, is adjudged mentally incompetent, is physically incompetent, is convicted of a felony or of any criminal offense involving moral turpitude.</w:t>
      </w:r>
      <w:r>
        <w:t xml:space="preserve">  Vacancies shall be filled in accordance with the bylaws of Shriners International.</w:t>
      </w:r>
    </w:p>
    <w:p w:rsidR="005C2821" w:rsidRDefault="005C2821" w:rsidP="00173854">
      <w:pPr>
        <w:pStyle w:val="p23"/>
        <w:tabs>
          <w:tab w:val="left" w:pos="226"/>
        </w:tabs>
        <w:ind w:left="720" w:firstLine="0"/>
      </w:pPr>
      <w:r>
        <w:t> </w:t>
      </w:r>
    </w:p>
    <w:p w:rsidR="00AF2E8A" w:rsidRDefault="002315D0" w:rsidP="00173854">
      <w:pPr>
        <w:pStyle w:val="p5"/>
        <w:ind w:left="0" w:firstLine="0"/>
        <w:rPr>
          <w:szCs w:val="24"/>
        </w:rPr>
      </w:pPr>
      <w:proofErr w:type="gramStart"/>
      <w:r>
        <w:rPr>
          <w:b/>
          <w:bCs/>
          <w:szCs w:val="24"/>
        </w:rPr>
        <w:t>§4.14</w:t>
      </w:r>
      <w:r w:rsidR="005C2821">
        <w:rPr>
          <w:b/>
          <w:bCs/>
          <w:szCs w:val="24"/>
        </w:rPr>
        <w:t xml:space="preserve"> Delivery</w:t>
      </w:r>
      <w:proofErr w:type="gramEnd"/>
      <w:r w:rsidR="005C2821">
        <w:rPr>
          <w:b/>
          <w:bCs/>
          <w:szCs w:val="24"/>
        </w:rPr>
        <w:t xml:space="preserve"> of Records. </w:t>
      </w:r>
      <w:r w:rsidR="005C2821">
        <w:rPr>
          <w:szCs w:val="24"/>
        </w:rPr>
        <w:t xml:space="preserve">Each officer shall deliver all books, papers and other property of the temple in his hands to his successor in </w:t>
      </w:r>
      <w:proofErr w:type="gramStart"/>
      <w:r w:rsidR="005C2821">
        <w:rPr>
          <w:szCs w:val="24"/>
        </w:rPr>
        <w:t>office,</w:t>
      </w:r>
      <w:proofErr w:type="gramEnd"/>
      <w:r w:rsidR="005C2821">
        <w:rPr>
          <w:szCs w:val="24"/>
        </w:rPr>
        <w:t xml:space="preserve"> or to such person and at such time as the temple may direct.</w:t>
      </w:r>
    </w:p>
    <w:p w:rsidR="00AF2E8A" w:rsidRDefault="00AF2E8A" w:rsidP="00173854">
      <w:pPr>
        <w:pStyle w:val="p5"/>
        <w:ind w:left="0" w:firstLine="0"/>
        <w:rPr>
          <w:b/>
          <w:bCs/>
        </w:rPr>
      </w:pPr>
    </w:p>
    <w:p w:rsidR="00AF2E8A" w:rsidRDefault="00AF2E8A" w:rsidP="00173854">
      <w:pPr>
        <w:pStyle w:val="p5"/>
        <w:ind w:left="0" w:firstLine="0"/>
        <w:rPr>
          <w:szCs w:val="24"/>
        </w:rPr>
      </w:pPr>
      <w:proofErr w:type="gramStart"/>
      <w:r>
        <w:rPr>
          <w:b/>
          <w:bCs/>
        </w:rPr>
        <w:t>§4.15 Board</w:t>
      </w:r>
      <w:proofErr w:type="gramEnd"/>
      <w:r>
        <w:rPr>
          <w:b/>
          <w:bCs/>
        </w:rPr>
        <w:t xml:space="preserve"> of Directors.</w:t>
      </w:r>
      <w:r>
        <w:t xml:space="preserve"> The Board of Directors consists of the tem</w:t>
      </w:r>
      <w:r>
        <w:softHyphen/>
        <w:t>ple official divan.</w:t>
      </w:r>
    </w:p>
    <w:p w:rsidR="00AF2E8A" w:rsidRPr="00AA2139" w:rsidRDefault="00AF2E8A" w:rsidP="005A4C4F">
      <w:pPr>
        <w:pStyle w:val="p23"/>
        <w:tabs>
          <w:tab w:val="left" w:pos="226"/>
        </w:tabs>
        <w:ind w:left="1170" w:hanging="450"/>
        <w:rPr>
          <w:b/>
          <w:bCs/>
        </w:rPr>
      </w:pPr>
      <w:r>
        <w:rPr>
          <w:b/>
          <w:bCs/>
        </w:rPr>
        <w:t xml:space="preserve">(a) </w:t>
      </w:r>
      <w:r w:rsidR="00AA2139">
        <w:rPr>
          <w:b/>
          <w:bCs/>
        </w:rPr>
        <w:t xml:space="preserve"> </w:t>
      </w:r>
      <w:r w:rsidR="005A4C4F">
        <w:rPr>
          <w:b/>
          <w:bCs/>
        </w:rPr>
        <w:t xml:space="preserve"> </w:t>
      </w:r>
      <w:r>
        <w:rPr>
          <w:b/>
          <w:bCs/>
        </w:rPr>
        <w:t>Quorum.</w:t>
      </w:r>
      <w:r>
        <w:t xml:space="preserve"> Three directors constitute a quorum of the board.</w:t>
      </w:r>
    </w:p>
    <w:p w:rsidR="006C06A8" w:rsidRDefault="00AF2E8A" w:rsidP="005A4C4F">
      <w:pPr>
        <w:pStyle w:val="p23"/>
        <w:tabs>
          <w:tab w:val="left" w:pos="226"/>
        </w:tabs>
        <w:ind w:left="1170" w:hanging="450"/>
      </w:pPr>
      <w:r>
        <w:rPr>
          <w:b/>
          <w:bCs/>
        </w:rPr>
        <w:t xml:space="preserve">(b) </w:t>
      </w:r>
      <w:r w:rsidR="00AA2139">
        <w:rPr>
          <w:b/>
          <w:bCs/>
        </w:rPr>
        <w:t xml:space="preserve"> M</w:t>
      </w:r>
      <w:r>
        <w:rPr>
          <w:b/>
          <w:bCs/>
        </w:rPr>
        <w:t>eetings.</w:t>
      </w:r>
      <w:r>
        <w:t xml:space="preserve"> The Board of Directors shall meet on the call of the Potentate, who</w:t>
      </w:r>
      <w:r w:rsidR="00433B40">
        <w:t xml:space="preserve"> </w:t>
      </w:r>
      <w:r w:rsidR="009D0184">
        <w:t>shall be</w:t>
      </w:r>
      <w:r w:rsidR="00433B40">
        <w:t xml:space="preserve"> </w:t>
      </w:r>
      <w:r w:rsidR="00C47B61">
        <w:t>it</w:t>
      </w:r>
      <w:r w:rsidR="00AA2139">
        <w:t>s</w:t>
      </w:r>
      <w:r w:rsidR="00C47B61">
        <w:t xml:space="preserve"> ch</w:t>
      </w:r>
      <w:r>
        <w:t xml:space="preserve">airman. He </w:t>
      </w:r>
      <w:r w:rsidR="000746B9">
        <w:t xml:space="preserve">shall </w:t>
      </w:r>
      <w:r>
        <w:t xml:space="preserve">call </w:t>
      </w:r>
      <w:r w:rsidR="00AF5F75">
        <w:t>a</w:t>
      </w:r>
      <w:r>
        <w:t xml:space="preserve"> meeting when requested by three directors. </w:t>
      </w:r>
      <w:r w:rsidR="0089488E">
        <w:t>M</w:t>
      </w:r>
      <w:r w:rsidR="00433B40">
        <w:t xml:space="preserve">eetings may </w:t>
      </w:r>
      <w:r>
        <w:t xml:space="preserve">be conducted in person or by telephone or other means </w:t>
      </w:r>
      <w:r w:rsidR="00034402">
        <w:t>of communication</w:t>
      </w:r>
      <w:r>
        <w:t xml:space="preserve"> by which all parties may be connected and all comments and conclusions as well as the vote on any resolution may be heard and or observed by all members present.</w:t>
      </w:r>
    </w:p>
    <w:p w:rsidR="00380DA4" w:rsidRDefault="005A4C4F" w:rsidP="005A4C4F">
      <w:pPr>
        <w:pStyle w:val="p23"/>
        <w:tabs>
          <w:tab w:val="left" w:pos="226"/>
        </w:tabs>
        <w:ind w:left="1170" w:hanging="450"/>
      </w:pPr>
      <w:r>
        <w:rPr>
          <w:b/>
          <w:bCs/>
        </w:rPr>
        <w:t>(c)  N</w:t>
      </w:r>
      <w:r w:rsidR="00AF2E8A" w:rsidRPr="005A4C4F">
        <w:rPr>
          <w:b/>
          <w:bCs/>
        </w:rPr>
        <w:t>otice.</w:t>
      </w:r>
      <w:r w:rsidR="00AF2E8A">
        <w:t xml:space="preserve"> The recorder shal</w:t>
      </w:r>
      <w:r w:rsidR="0096620C">
        <w:t>l give not less than three days</w:t>
      </w:r>
      <w:r w:rsidR="00AF2E8A">
        <w:t xml:space="preserve"> written</w:t>
      </w:r>
      <w:r w:rsidR="00433B40">
        <w:t xml:space="preserve"> notice to each director of the </w:t>
      </w:r>
      <w:r w:rsidR="00AF2E8A">
        <w:t xml:space="preserve">time and place of the meeting. </w:t>
      </w:r>
      <w:r w:rsidR="006C06A8">
        <w:t xml:space="preserve">Notice may be waived in writing </w:t>
      </w:r>
      <w:r w:rsidR="00AF2E8A">
        <w:t>prior to or subsequent</w:t>
      </w:r>
      <w:r w:rsidR="00380DA4">
        <w:t xml:space="preserve"> </w:t>
      </w:r>
      <w:r w:rsidR="00AF2E8A">
        <w:t>to such</w:t>
      </w:r>
      <w:r w:rsidR="00940257">
        <w:t xml:space="preserve"> </w:t>
      </w:r>
      <w:r w:rsidR="00380DA4">
        <w:t xml:space="preserve">meeting. </w:t>
      </w:r>
    </w:p>
    <w:p w:rsidR="00380DA4" w:rsidRDefault="00380DA4" w:rsidP="005A4C4F">
      <w:pPr>
        <w:pStyle w:val="p23"/>
        <w:numPr>
          <w:ilvl w:val="0"/>
          <w:numId w:val="13"/>
        </w:numPr>
        <w:tabs>
          <w:tab w:val="left" w:pos="226"/>
        </w:tabs>
        <w:ind w:left="1170" w:hanging="450"/>
      </w:pPr>
      <w:r w:rsidRPr="00503B07">
        <w:rPr>
          <w:b/>
          <w:bCs/>
        </w:rPr>
        <w:t>Bu</w:t>
      </w:r>
      <w:r w:rsidR="00AF2E8A" w:rsidRPr="00503B07">
        <w:rPr>
          <w:b/>
          <w:bCs/>
        </w:rPr>
        <w:t>dgets.</w:t>
      </w:r>
      <w:r w:rsidR="00AF2E8A">
        <w:t xml:space="preserve"> The Chief Rabban, in conjunction with the Bo</w:t>
      </w:r>
      <w:r w:rsidR="00503B07">
        <w:t xml:space="preserve">ard of Directors, shall prepare </w:t>
      </w:r>
      <w:r w:rsidR="00AF2E8A">
        <w:t xml:space="preserve">and complete the proposed temple operating and capital </w:t>
      </w:r>
      <w:r w:rsidR="006C06A8">
        <w:t xml:space="preserve">budgets for the </w:t>
      </w:r>
      <w:r w:rsidR="00AF2E8A">
        <w:t xml:space="preserve">ensuing year. </w:t>
      </w:r>
    </w:p>
    <w:p w:rsidR="00AF2E8A" w:rsidRDefault="00380DA4" w:rsidP="005A4C4F">
      <w:pPr>
        <w:pStyle w:val="p23"/>
        <w:tabs>
          <w:tab w:val="left" w:pos="226"/>
        </w:tabs>
        <w:ind w:left="1170" w:hanging="450"/>
      </w:pPr>
      <w:r>
        <w:t xml:space="preserve">      </w:t>
      </w:r>
      <w:r w:rsidR="00AF2E8A">
        <w:t>The</w:t>
      </w:r>
      <w:r w:rsidR="00433B40">
        <w:t xml:space="preserve"> </w:t>
      </w:r>
      <w:r>
        <w:t>B</w:t>
      </w:r>
      <w:r w:rsidR="00AF2E8A">
        <w:t>oard of Directors shall:</w:t>
      </w:r>
    </w:p>
    <w:p w:rsidR="00AF2E8A" w:rsidRDefault="00AF2E8A" w:rsidP="00503B07">
      <w:pPr>
        <w:pStyle w:val="p23"/>
        <w:numPr>
          <w:ilvl w:val="1"/>
          <w:numId w:val="14"/>
        </w:numPr>
        <w:tabs>
          <w:tab w:val="left" w:pos="226"/>
          <w:tab w:val="left" w:pos="2160"/>
        </w:tabs>
      </w:pPr>
      <w:r>
        <w:t>Report or cause to be reported to the appropria</w:t>
      </w:r>
      <w:r w:rsidR="006C06A8">
        <w:t>te stated meeting of the</w:t>
      </w:r>
      <w:r w:rsidR="00524937">
        <w:t xml:space="preserve"> </w:t>
      </w:r>
      <w:r>
        <w:t>temple any proposals for amendments to or departures from the bu</w:t>
      </w:r>
      <w:r w:rsidR="00524937">
        <w:t>dgets and the reasons therefore.</w:t>
      </w:r>
      <w:r>
        <w:t xml:space="preserve">  </w:t>
      </w:r>
    </w:p>
    <w:p w:rsidR="00AF2E8A" w:rsidRDefault="00503B07" w:rsidP="00503B07">
      <w:pPr>
        <w:pStyle w:val="p23"/>
        <w:numPr>
          <w:ilvl w:val="1"/>
          <w:numId w:val="14"/>
        </w:numPr>
        <w:tabs>
          <w:tab w:val="left" w:pos="226"/>
          <w:tab w:val="left" w:pos="2160"/>
        </w:tabs>
      </w:pPr>
      <w:r>
        <w:t>Cause c</w:t>
      </w:r>
      <w:r w:rsidR="00AF2E8A">
        <w:t>opies of the complete</w:t>
      </w:r>
      <w:r w:rsidR="00673809">
        <w:t>d</w:t>
      </w:r>
      <w:r w:rsidR="00AF2E8A">
        <w:t xml:space="preserve"> budgets for the succeeding year to be made available upon request to each member at least seven days prior to the meeting at which it is to be considered. The proposed bud</w:t>
      </w:r>
      <w:r w:rsidR="00AF2E8A">
        <w:softHyphen/>
        <w:t xml:space="preserve">gets shall be in detail and in accordance with the Uniform Chart of Accounts prescribed by </w:t>
      </w:r>
      <w:r w:rsidR="006C06A8">
        <w:t xml:space="preserve">Shriners International together </w:t>
      </w:r>
      <w:r w:rsidR="00AF2E8A">
        <w:t>with the amount budgeted for the preceding year.</w:t>
      </w:r>
    </w:p>
    <w:p w:rsidR="00AF2E8A" w:rsidRDefault="00457923" w:rsidP="005A4C4F">
      <w:pPr>
        <w:pStyle w:val="p23"/>
        <w:tabs>
          <w:tab w:val="left" w:pos="226"/>
        </w:tabs>
        <w:ind w:left="1170" w:hanging="450"/>
      </w:pPr>
      <w:r>
        <w:t xml:space="preserve"> </w:t>
      </w:r>
      <w:r w:rsidR="006C06A8">
        <w:t xml:space="preserve"> </w:t>
      </w:r>
      <w:r w:rsidR="00052C0C">
        <w:rPr>
          <w:b/>
        </w:rPr>
        <w:t>(e)</w:t>
      </w:r>
      <w:r w:rsidR="00052C0C">
        <w:t xml:space="preserve"> </w:t>
      </w:r>
      <w:r w:rsidR="00052C0C">
        <w:rPr>
          <w:b/>
        </w:rPr>
        <w:t>U</w:t>
      </w:r>
      <w:r w:rsidR="00AF2E8A">
        <w:rPr>
          <w:b/>
          <w:bCs/>
        </w:rPr>
        <w:t>nauthorized Acts.</w:t>
      </w:r>
      <w:r w:rsidR="00AF2E8A">
        <w:t xml:space="preserve"> Except as specifically provided by the</w:t>
      </w:r>
      <w:r w:rsidR="009D5A36">
        <w:t>se</w:t>
      </w:r>
      <w:r w:rsidR="00AF2E8A">
        <w:t xml:space="preserve"> bylaws </w:t>
      </w:r>
      <w:r w:rsidR="00380DA4">
        <w:t xml:space="preserve">or the bylaws of </w:t>
      </w:r>
      <w:r w:rsidR="009D5A36">
        <w:t>Shriners</w:t>
      </w:r>
      <w:r w:rsidR="00380DA4">
        <w:t xml:space="preserve"> </w:t>
      </w:r>
      <w:r w:rsidR="0018752A">
        <w:t>International</w:t>
      </w:r>
      <w:r>
        <w:t xml:space="preserve">, </w:t>
      </w:r>
      <w:r w:rsidR="00AF2E8A">
        <w:t>or resolution of the Board of Directors ratified b</w:t>
      </w:r>
      <w:r w:rsidR="000A45C7">
        <w:t xml:space="preserve">y the </w:t>
      </w:r>
      <w:r w:rsidR="00587773">
        <w:t>temple</w:t>
      </w:r>
      <w:r w:rsidR="00380DA4">
        <w:t xml:space="preserve"> </w:t>
      </w:r>
      <w:r w:rsidR="00587773">
        <w:t xml:space="preserve">no </w:t>
      </w:r>
      <w:r w:rsidR="00AF2E8A">
        <w:t>unit,</w:t>
      </w:r>
      <w:r w:rsidR="009D5A36">
        <w:t xml:space="preserve"> shrine </w:t>
      </w:r>
      <w:r w:rsidR="00AF2E8A">
        <w:t xml:space="preserve">club, group of persons, or person has the authority, express or implied, to act as the agent </w:t>
      </w:r>
      <w:r w:rsidR="009D5A36">
        <w:t xml:space="preserve">of, to </w:t>
      </w:r>
      <w:r w:rsidR="00AF2E8A">
        <w:t>act on behalf of, or by its act or omission to obligate or bind the temple.</w:t>
      </w:r>
    </w:p>
    <w:p w:rsidR="00052C0C" w:rsidRDefault="00503B07" w:rsidP="00503B07">
      <w:pPr>
        <w:pStyle w:val="p9"/>
        <w:tabs>
          <w:tab w:val="left" w:pos="1440"/>
        </w:tabs>
        <w:ind w:left="1170" w:hanging="450"/>
        <w:rPr>
          <w:bCs/>
          <w:szCs w:val="24"/>
        </w:rPr>
      </w:pPr>
      <w:r>
        <w:rPr>
          <w:b/>
          <w:bCs/>
          <w:szCs w:val="24"/>
        </w:rPr>
        <w:t xml:space="preserve"> </w:t>
      </w:r>
      <w:r w:rsidR="00457923">
        <w:rPr>
          <w:b/>
          <w:bCs/>
          <w:szCs w:val="24"/>
        </w:rPr>
        <w:t xml:space="preserve"> </w:t>
      </w:r>
      <w:r w:rsidR="005C2821">
        <w:rPr>
          <w:b/>
          <w:bCs/>
          <w:szCs w:val="24"/>
        </w:rPr>
        <w:t>(</w:t>
      </w:r>
      <w:r w:rsidR="00052C0C">
        <w:rPr>
          <w:b/>
          <w:bCs/>
          <w:szCs w:val="24"/>
        </w:rPr>
        <w:t>f</w:t>
      </w:r>
      <w:r w:rsidR="005C2821">
        <w:rPr>
          <w:b/>
          <w:bCs/>
          <w:szCs w:val="24"/>
        </w:rPr>
        <w:t>)</w:t>
      </w:r>
      <w:r>
        <w:rPr>
          <w:b/>
          <w:bCs/>
          <w:szCs w:val="24"/>
        </w:rPr>
        <w:t xml:space="preserve"> Add</w:t>
      </w:r>
      <w:r w:rsidR="00052C0C">
        <w:rPr>
          <w:b/>
          <w:bCs/>
          <w:szCs w:val="24"/>
        </w:rPr>
        <w:t xml:space="preserve">itional Duties. </w:t>
      </w:r>
      <w:r w:rsidR="00052C0C">
        <w:rPr>
          <w:bCs/>
          <w:szCs w:val="24"/>
        </w:rPr>
        <w:t>The Board of Directors has these additional duties.</w:t>
      </w:r>
    </w:p>
    <w:p w:rsidR="00380DA4" w:rsidRDefault="00052C0C" w:rsidP="00503B07">
      <w:pPr>
        <w:pStyle w:val="p9"/>
        <w:ind w:left="1890" w:hanging="450"/>
        <w:rPr>
          <w:szCs w:val="24"/>
        </w:rPr>
      </w:pPr>
      <w:r w:rsidRPr="00052C0C">
        <w:rPr>
          <w:bCs/>
          <w:szCs w:val="24"/>
        </w:rPr>
        <w:t>(1)</w:t>
      </w:r>
      <w:r>
        <w:rPr>
          <w:bCs/>
          <w:szCs w:val="24"/>
        </w:rPr>
        <w:t xml:space="preserve"> </w:t>
      </w:r>
      <w:r w:rsidR="005C2821">
        <w:rPr>
          <w:szCs w:val="24"/>
        </w:rPr>
        <w:t xml:space="preserve">The Board of Directors may appoint a Leadership Search Committee as </w:t>
      </w:r>
      <w:r w:rsidR="00310D84">
        <w:rPr>
          <w:szCs w:val="24"/>
        </w:rPr>
        <w:t>authorized</w:t>
      </w:r>
      <w:r>
        <w:rPr>
          <w:szCs w:val="24"/>
        </w:rPr>
        <w:t xml:space="preserve"> </w:t>
      </w:r>
      <w:r w:rsidR="00310D84">
        <w:rPr>
          <w:szCs w:val="24"/>
        </w:rPr>
        <w:t xml:space="preserve">by </w:t>
      </w:r>
      <w:r w:rsidR="00380DA4">
        <w:rPr>
          <w:szCs w:val="24"/>
        </w:rPr>
        <w:t xml:space="preserve">the </w:t>
      </w:r>
      <w:r w:rsidR="005C2821">
        <w:rPr>
          <w:szCs w:val="24"/>
        </w:rPr>
        <w:t xml:space="preserve">bylaws of </w:t>
      </w:r>
      <w:r>
        <w:rPr>
          <w:szCs w:val="24"/>
        </w:rPr>
        <w:t>Shriners International</w:t>
      </w:r>
      <w:r w:rsidR="005C2821">
        <w:rPr>
          <w:szCs w:val="24"/>
        </w:rPr>
        <w:t>.</w:t>
      </w:r>
    </w:p>
    <w:p w:rsidR="005C2821" w:rsidRDefault="00503B07" w:rsidP="00503B07">
      <w:pPr>
        <w:pStyle w:val="p9"/>
        <w:ind w:left="1890" w:hanging="450"/>
        <w:rPr>
          <w:szCs w:val="24"/>
        </w:rPr>
      </w:pPr>
      <w:r>
        <w:rPr>
          <w:szCs w:val="24"/>
        </w:rPr>
        <w:t>(2)  T</w:t>
      </w:r>
      <w:r w:rsidR="005C2821">
        <w:rPr>
          <w:szCs w:val="24"/>
        </w:rPr>
        <w:t xml:space="preserve">he Board of Directors and the immediate </w:t>
      </w:r>
      <w:r w:rsidR="008C2ED8">
        <w:rPr>
          <w:szCs w:val="24"/>
        </w:rPr>
        <w:t>P</w:t>
      </w:r>
      <w:r w:rsidR="005C2821">
        <w:rPr>
          <w:szCs w:val="24"/>
        </w:rPr>
        <w:t xml:space="preserve">ast Potentate shall be the Board </w:t>
      </w:r>
      <w:r>
        <w:rPr>
          <w:szCs w:val="24"/>
        </w:rPr>
        <w:t>o</w:t>
      </w:r>
      <w:r w:rsidR="005C2821">
        <w:rPr>
          <w:szCs w:val="24"/>
        </w:rPr>
        <w:t xml:space="preserve">f </w:t>
      </w:r>
      <w:r w:rsidR="00310D84">
        <w:rPr>
          <w:szCs w:val="24"/>
        </w:rPr>
        <w:t>Directors of</w:t>
      </w:r>
      <w:r w:rsidR="00380DA4">
        <w:rPr>
          <w:szCs w:val="24"/>
        </w:rPr>
        <w:t xml:space="preserve"> </w:t>
      </w:r>
      <w:r w:rsidR="005C2821">
        <w:rPr>
          <w:szCs w:val="24"/>
        </w:rPr>
        <w:t>any temple holding corporation.</w:t>
      </w:r>
      <w:r w:rsidR="00380DA4">
        <w:rPr>
          <w:szCs w:val="24"/>
        </w:rPr>
        <w:t xml:space="preserve"> </w:t>
      </w:r>
    </w:p>
    <w:p w:rsidR="005C2821" w:rsidRDefault="00503B07" w:rsidP="00503B07">
      <w:pPr>
        <w:pStyle w:val="p9"/>
        <w:ind w:left="1890" w:hanging="450"/>
        <w:rPr>
          <w:szCs w:val="24"/>
        </w:rPr>
      </w:pPr>
      <w:r>
        <w:rPr>
          <w:bCs/>
          <w:szCs w:val="24"/>
        </w:rPr>
        <w:t>(</w:t>
      </w:r>
      <w:r w:rsidR="00940257">
        <w:rPr>
          <w:bCs/>
          <w:szCs w:val="24"/>
        </w:rPr>
        <w:t xml:space="preserve">3) </w:t>
      </w:r>
      <w:r>
        <w:rPr>
          <w:bCs/>
          <w:szCs w:val="24"/>
        </w:rPr>
        <w:t xml:space="preserve">  </w:t>
      </w:r>
      <w:r w:rsidR="00052C0C">
        <w:rPr>
          <w:bCs/>
          <w:szCs w:val="24"/>
        </w:rPr>
        <w:t>T</w:t>
      </w:r>
      <w:r w:rsidR="005C2821">
        <w:rPr>
          <w:szCs w:val="24"/>
        </w:rPr>
        <w:t>he Board of Directors may employ an Executive Director who shall be the</w:t>
      </w:r>
      <w:r w:rsidR="00310D84">
        <w:rPr>
          <w:szCs w:val="24"/>
        </w:rPr>
        <w:t xml:space="preserve"> </w:t>
      </w:r>
      <w:r w:rsidR="00310D84">
        <w:rPr>
          <w:szCs w:val="24"/>
        </w:rPr>
        <w:lastRenderedPageBreak/>
        <w:t>chief</w:t>
      </w:r>
      <w:r w:rsidR="005C2821">
        <w:rPr>
          <w:szCs w:val="24"/>
        </w:rPr>
        <w:t xml:space="preserve"> administrative and operations employee of the temple. The Executive </w:t>
      </w:r>
      <w:r w:rsidR="00310D84">
        <w:rPr>
          <w:szCs w:val="24"/>
        </w:rPr>
        <w:t xml:space="preserve">Director </w:t>
      </w:r>
      <w:r w:rsidR="000A45C7">
        <w:rPr>
          <w:szCs w:val="24"/>
        </w:rPr>
        <w:t>s</w:t>
      </w:r>
      <w:r w:rsidR="00310D84">
        <w:rPr>
          <w:szCs w:val="24"/>
        </w:rPr>
        <w:t>hall</w:t>
      </w:r>
      <w:r w:rsidR="00380DA4">
        <w:rPr>
          <w:szCs w:val="24"/>
        </w:rPr>
        <w:t xml:space="preserve"> </w:t>
      </w:r>
      <w:r w:rsidR="00310D84">
        <w:rPr>
          <w:szCs w:val="24"/>
        </w:rPr>
        <w:t xml:space="preserve">be a </w:t>
      </w:r>
      <w:r w:rsidR="005C2821">
        <w:rPr>
          <w:szCs w:val="24"/>
        </w:rPr>
        <w:t xml:space="preserve">member of Aladdin </w:t>
      </w:r>
      <w:r w:rsidR="005C2821">
        <w:rPr>
          <w:iCs/>
          <w:szCs w:val="24"/>
        </w:rPr>
        <w:t>Shriners</w:t>
      </w:r>
      <w:r w:rsidR="005C2821">
        <w:rPr>
          <w:szCs w:val="24"/>
        </w:rPr>
        <w:t xml:space="preserve"> and shall remain such during </w:t>
      </w:r>
      <w:r w:rsidR="00310D84">
        <w:rPr>
          <w:szCs w:val="24"/>
        </w:rPr>
        <w:t xml:space="preserve">his employment.  </w:t>
      </w:r>
      <w:r w:rsidR="00380DA4">
        <w:rPr>
          <w:szCs w:val="24"/>
        </w:rPr>
        <w:t>T</w:t>
      </w:r>
      <w:r w:rsidR="00310D84">
        <w:rPr>
          <w:szCs w:val="24"/>
        </w:rPr>
        <w:t xml:space="preserve">he Executive </w:t>
      </w:r>
      <w:r w:rsidR="00380DA4">
        <w:rPr>
          <w:szCs w:val="24"/>
        </w:rPr>
        <w:t>D</w:t>
      </w:r>
      <w:r w:rsidR="00CF31E3">
        <w:rPr>
          <w:szCs w:val="24"/>
        </w:rPr>
        <w:t>irector</w:t>
      </w:r>
      <w:r w:rsidR="00310D84">
        <w:rPr>
          <w:szCs w:val="24"/>
        </w:rPr>
        <w:t xml:space="preserve"> </w:t>
      </w:r>
      <w:r w:rsidR="00CF31E3">
        <w:rPr>
          <w:szCs w:val="24"/>
        </w:rPr>
        <w:t xml:space="preserve">shall be responsible to the Board of Directors for the performance of his </w:t>
      </w:r>
      <w:r w:rsidR="00524937">
        <w:rPr>
          <w:szCs w:val="24"/>
        </w:rPr>
        <w:t>r</w:t>
      </w:r>
      <w:r w:rsidR="00CF31E3">
        <w:rPr>
          <w:szCs w:val="24"/>
        </w:rPr>
        <w:t>esponsibilities.  He shall report to the</w:t>
      </w:r>
      <w:r w:rsidR="000A45C7">
        <w:rPr>
          <w:szCs w:val="24"/>
        </w:rPr>
        <w:t xml:space="preserve"> </w:t>
      </w:r>
      <w:r>
        <w:rPr>
          <w:szCs w:val="24"/>
        </w:rPr>
        <w:t>P</w:t>
      </w:r>
      <w:r w:rsidR="00CF31E3">
        <w:rPr>
          <w:szCs w:val="24"/>
        </w:rPr>
        <w:t xml:space="preserve">otentate on a day-to-day </w:t>
      </w:r>
      <w:r w:rsidR="000A45C7">
        <w:rPr>
          <w:szCs w:val="24"/>
        </w:rPr>
        <w:t>ba</w:t>
      </w:r>
      <w:r w:rsidR="00CF31E3">
        <w:rPr>
          <w:szCs w:val="24"/>
        </w:rPr>
        <w:t>sis,</w:t>
      </w:r>
      <w:r w:rsidR="0018752A">
        <w:rPr>
          <w:szCs w:val="24"/>
        </w:rPr>
        <w:t xml:space="preserve"> and </w:t>
      </w:r>
      <w:r w:rsidR="00CF31E3">
        <w:rPr>
          <w:szCs w:val="24"/>
        </w:rPr>
        <w:t>he shall further</w:t>
      </w:r>
      <w:r w:rsidR="00380DA4">
        <w:rPr>
          <w:szCs w:val="24"/>
        </w:rPr>
        <w:t xml:space="preserve"> </w:t>
      </w:r>
      <w:r w:rsidR="006F75EA">
        <w:rPr>
          <w:szCs w:val="24"/>
        </w:rPr>
        <w:t>b</w:t>
      </w:r>
      <w:r w:rsidR="00CF31E3">
        <w:rPr>
          <w:szCs w:val="24"/>
        </w:rPr>
        <w:t xml:space="preserve">e </w:t>
      </w:r>
      <w:r w:rsidR="00310D84">
        <w:rPr>
          <w:szCs w:val="24"/>
        </w:rPr>
        <w:t>res</w:t>
      </w:r>
      <w:r w:rsidR="00CF31E3">
        <w:rPr>
          <w:szCs w:val="24"/>
        </w:rPr>
        <w:t>ponsible to the Recorder</w:t>
      </w:r>
      <w:r w:rsidR="00310D84">
        <w:rPr>
          <w:szCs w:val="24"/>
        </w:rPr>
        <w:t xml:space="preserve"> </w:t>
      </w:r>
      <w:r>
        <w:rPr>
          <w:szCs w:val="24"/>
        </w:rPr>
        <w:t>i</w:t>
      </w:r>
      <w:r w:rsidR="00CF31E3">
        <w:rPr>
          <w:szCs w:val="24"/>
        </w:rPr>
        <w:t xml:space="preserve">n fulfilling the </w:t>
      </w:r>
      <w:r w:rsidR="001802CD">
        <w:rPr>
          <w:szCs w:val="24"/>
        </w:rPr>
        <w:t>administrative d</w:t>
      </w:r>
      <w:r w:rsidR="00CF31E3">
        <w:rPr>
          <w:szCs w:val="24"/>
        </w:rPr>
        <w:t xml:space="preserve">uties and responsibilities </w:t>
      </w:r>
      <w:r w:rsidR="001802CD">
        <w:rPr>
          <w:szCs w:val="24"/>
        </w:rPr>
        <w:t>s</w:t>
      </w:r>
      <w:r w:rsidR="00CF31E3">
        <w:rPr>
          <w:szCs w:val="24"/>
        </w:rPr>
        <w:t xml:space="preserve">pecified in </w:t>
      </w:r>
      <w:r w:rsidR="003D27F1" w:rsidRPr="009049B5">
        <w:rPr>
          <w:bCs/>
        </w:rPr>
        <w:t>§</w:t>
      </w:r>
      <w:r w:rsidR="00233C7C">
        <w:rPr>
          <w:szCs w:val="24"/>
        </w:rPr>
        <w:t>3</w:t>
      </w:r>
      <w:r w:rsidR="00CF31E3">
        <w:rPr>
          <w:szCs w:val="24"/>
        </w:rPr>
        <w:t xml:space="preserve">27.3 of the </w:t>
      </w:r>
      <w:r w:rsidR="000A45C7">
        <w:rPr>
          <w:szCs w:val="24"/>
        </w:rPr>
        <w:t>b</w:t>
      </w:r>
      <w:r w:rsidR="00CF31E3">
        <w:rPr>
          <w:szCs w:val="24"/>
        </w:rPr>
        <w:t xml:space="preserve">ylaws of Shriners International and to </w:t>
      </w:r>
      <w:r w:rsidR="008C2ED8">
        <w:rPr>
          <w:szCs w:val="24"/>
        </w:rPr>
        <w:t xml:space="preserve">the </w:t>
      </w:r>
      <w:r w:rsidR="00CF31E3">
        <w:rPr>
          <w:szCs w:val="24"/>
        </w:rPr>
        <w:t xml:space="preserve">Treasurer in </w:t>
      </w:r>
      <w:r w:rsidR="001802CD">
        <w:rPr>
          <w:szCs w:val="24"/>
        </w:rPr>
        <w:t xml:space="preserve">the </w:t>
      </w:r>
      <w:r w:rsidR="00380DA4">
        <w:rPr>
          <w:szCs w:val="24"/>
        </w:rPr>
        <w:t>main</w:t>
      </w:r>
      <w:r w:rsidR="001802CD">
        <w:rPr>
          <w:szCs w:val="24"/>
        </w:rPr>
        <w:t>tenance</w:t>
      </w:r>
      <w:r w:rsidR="00CF31E3">
        <w:rPr>
          <w:szCs w:val="24"/>
        </w:rPr>
        <w:t xml:space="preserve"> </w:t>
      </w:r>
      <w:r w:rsidR="001802CD">
        <w:rPr>
          <w:szCs w:val="24"/>
        </w:rPr>
        <w:t>o</w:t>
      </w:r>
      <w:r w:rsidR="00CF31E3">
        <w:rPr>
          <w:szCs w:val="24"/>
        </w:rPr>
        <w:t>f the</w:t>
      </w:r>
      <w:r>
        <w:rPr>
          <w:szCs w:val="24"/>
        </w:rPr>
        <w:t xml:space="preserve"> </w:t>
      </w:r>
      <w:r w:rsidR="004663D4">
        <w:rPr>
          <w:szCs w:val="24"/>
        </w:rPr>
        <w:t>accounting and financial records o</w:t>
      </w:r>
      <w:r w:rsidR="00CF31E3">
        <w:rPr>
          <w:szCs w:val="24"/>
        </w:rPr>
        <w:t>f the temple.</w:t>
      </w:r>
      <w:r w:rsidR="00C47B61">
        <w:rPr>
          <w:szCs w:val="24"/>
        </w:rPr>
        <w:t xml:space="preserve"> The Executive Director, with the advice</w:t>
      </w:r>
      <w:r w:rsidR="001802CD">
        <w:rPr>
          <w:szCs w:val="24"/>
        </w:rPr>
        <w:t xml:space="preserve"> </w:t>
      </w:r>
      <w:r w:rsidR="00C47B61">
        <w:rPr>
          <w:szCs w:val="24"/>
        </w:rPr>
        <w:t xml:space="preserve">and </w:t>
      </w:r>
      <w:r w:rsidR="004663D4">
        <w:rPr>
          <w:szCs w:val="24"/>
        </w:rPr>
        <w:t xml:space="preserve">consent </w:t>
      </w:r>
      <w:r w:rsidR="000A45C7">
        <w:rPr>
          <w:szCs w:val="24"/>
        </w:rPr>
        <w:t>of</w:t>
      </w:r>
      <w:r w:rsidR="004663D4">
        <w:rPr>
          <w:szCs w:val="24"/>
        </w:rPr>
        <w:t xml:space="preserve"> the </w:t>
      </w:r>
      <w:r w:rsidR="005C2821">
        <w:rPr>
          <w:szCs w:val="24"/>
        </w:rPr>
        <w:t>Board of Directors, may empl</w:t>
      </w:r>
      <w:r w:rsidR="00673809">
        <w:rPr>
          <w:szCs w:val="24"/>
        </w:rPr>
        <w:t xml:space="preserve">oy a Building Operations </w:t>
      </w:r>
      <w:r w:rsidR="001802CD">
        <w:rPr>
          <w:szCs w:val="24"/>
        </w:rPr>
        <w:t>a</w:t>
      </w:r>
      <w:r w:rsidR="00C47B61">
        <w:rPr>
          <w:szCs w:val="24"/>
        </w:rPr>
        <w:t xml:space="preserve">nd/or </w:t>
      </w:r>
      <w:r w:rsidR="005C2821">
        <w:rPr>
          <w:szCs w:val="24"/>
        </w:rPr>
        <w:t>Marketing</w:t>
      </w:r>
      <w:r w:rsidR="001802CD">
        <w:rPr>
          <w:szCs w:val="24"/>
        </w:rPr>
        <w:t xml:space="preserve"> </w:t>
      </w:r>
      <w:r w:rsidR="004663D4">
        <w:rPr>
          <w:szCs w:val="24"/>
        </w:rPr>
        <w:t>Manager. The</w:t>
      </w:r>
      <w:r w:rsidR="00C47B61">
        <w:rPr>
          <w:szCs w:val="24"/>
        </w:rPr>
        <w:t xml:space="preserve"> </w:t>
      </w:r>
      <w:r w:rsidR="005C2821">
        <w:rPr>
          <w:szCs w:val="24"/>
        </w:rPr>
        <w:t>Executive Director sha</w:t>
      </w:r>
      <w:r w:rsidR="00C47B61">
        <w:rPr>
          <w:szCs w:val="24"/>
        </w:rPr>
        <w:t xml:space="preserve">ll employ such </w:t>
      </w:r>
      <w:r>
        <w:rPr>
          <w:szCs w:val="24"/>
        </w:rPr>
        <w:t>a</w:t>
      </w:r>
      <w:r w:rsidR="00C47B61">
        <w:rPr>
          <w:szCs w:val="24"/>
        </w:rPr>
        <w:t>dministra</w:t>
      </w:r>
      <w:r w:rsidR="00C47B61">
        <w:rPr>
          <w:szCs w:val="24"/>
        </w:rPr>
        <w:softHyphen/>
      </w:r>
      <w:r w:rsidR="000A45C7">
        <w:rPr>
          <w:szCs w:val="24"/>
        </w:rPr>
        <w:t xml:space="preserve">tive </w:t>
      </w:r>
      <w:r w:rsidR="00C47B61">
        <w:rPr>
          <w:szCs w:val="24"/>
        </w:rPr>
        <w:t>ma</w:t>
      </w:r>
      <w:r w:rsidR="005C2821">
        <w:rPr>
          <w:szCs w:val="24"/>
        </w:rPr>
        <w:t>intenance and support</w:t>
      </w:r>
      <w:r w:rsidR="001802CD">
        <w:rPr>
          <w:szCs w:val="24"/>
        </w:rPr>
        <w:t xml:space="preserve"> </w:t>
      </w:r>
      <w:r w:rsidR="005C2821">
        <w:rPr>
          <w:szCs w:val="24"/>
        </w:rPr>
        <w:t xml:space="preserve">personnel as </w:t>
      </w:r>
      <w:r w:rsidR="00C47B61">
        <w:rPr>
          <w:szCs w:val="24"/>
        </w:rPr>
        <w:t>a</w:t>
      </w:r>
      <w:r w:rsidR="005C2821">
        <w:rPr>
          <w:szCs w:val="24"/>
        </w:rPr>
        <w:t>re required for the operation</w:t>
      </w:r>
      <w:r>
        <w:rPr>
          <w:szCs w:val="24"/>
        </w:rPr>
        <w:t xml:space="preserve"> </w:t>
      </w:r>
      <w:r w:rsidR="00C47B61">
        <w:rPr>
          <w:szCs w:val="24"/>
        </w:rPr>
        <w:t xml:space="preserve">of the </w:t>
      </w:r>
      <w:r w:rsidR="005C2821">
        <w:rPr>
          <w:szCs w:val="24"/>
        </w:rPr>
        <w:t>temple, as authorized by the Board of</w:t>
      </w:r>
      <w:r w:rsidR="00524937">
        <w:rPr>
          <w:szCs w:val="24"/>
        </w:rPr>
        <w:t xml:space="preserve"> </w:t>
      </w:r>
      <w:r w:rsidR="005C2821">
        <w:rPr>
          <w:szCs w:val="24"/>
        </w:rPr>
        <w:t xml:space="preserve">Directors within </w:t>
      </w:r>
      <w:r w:rsidR="004663D4">
        <w:rPr>
          <w:szCs w:val="24"/>
        </w:rPr>
        <w:t>t</w:t>
      </w:r>
      <w:r w:rsidR="00C47B61">
        <w:rPr>
          <w:szCs w:val="24"/>
        </w:rPr>
        <w:t xml:space="preserve">he annual budget as </w:t>
      </w:r>
      <w:r w:rsidR="005C2821">
        <w:rPr>
          <w:szCs w:val="24"/>
        </w:rPr>
        <w:t xml:space="preserve">approved by the temple. </w:t>
      </w:r>
      <w:r w:rsidR="00380DA4">
        <w:rPr>
          <w:szCs w:val="24"/>
        </w:rPr>
        <w:t>T</w:t>
      </w:r>
      <w:r w:rsidR="005C2821">
        <w:rPr>
          <w:szCs w:val="24"/>
        </w:rPr>
        <w:t>he Executive Director shall</w:t>
      </w:r>
      <w:r w:rsidR="00524937">
        <w:rPr>
          <w:szCs w:val="24"/>
        </w:rPr>
        <w:t xml:space="preserve"> </w:t>
      </w:r>
      <w:r w:rsidR="005C2821">
        <w:rPr>
          <w:szCs w:val="24"/>
        </w:rPr>
        <w:t xml:space="preserve">be responsible for </w:t>
      </w:r>
      <w:r w:rsidR="004663D4">
        <w:rPr>
          <w:szCs w:val="24"/>
        </w:rPr>
        <w:t>t</w:t>
      </w:r>
      <w:r w:rsidR="005C2821">
        <w:rPr>
          <w:szCs w:val="24"/>
        </w:rPr>
        <w:t xml:space="preserve">he </w:t>
      </w:r>
      <w:r w:rsidR="000A45C7">
        <w:rPr>
          <w:szCs w:val="24"/>
        </w:rPr>
        <w:t>s</w:t>
      </w:r>
      <w:r w:rsidR="005C2821">
        <w:rPr>
          <w:szCs w:val="24"/>
        </w:rPr>
        <w:t>upervision and performance evaluation of the employees of the temple</w:t>
      </w:r>
      <w:r w:rsidR="00524937">
        <w:rPr>
          <w:szCs w:val="24"/>
        </w:rPr>
        <w:t xml:space="preserve"> </w:t>
      </w:r>
      <w:r w:rsidR="005C2821">
        <w:rPr>
          <w:szCs w:val="24"/>
        </w:rPr>
        <w:t>and</w:t>
      </w:r>
      <w:r w:rsidR="00C47B61">
        <w:rPr>
          <w:szCs w:val="24"/>
        </w:rPr>
        <w:t xml:space="preserve"> shall report to</w:t>
      </w:r>
      <w:r w:rsidR="004663D4">
        <w:rPr>
          <w:szCs w:val="24"/>
        </w:rPr>
        <w:t xml:space="preserve"> </w:t>
      </w:r>
      <w:r w:rsidR="005C2821">
        <w:rPr>
          <w:szCs w:val="24"/>
        </w:rPr>
        <w:t>the Board of Directors on such performance eval</w:t>
      </w:r>
      <w:r w:rsidR="005C2821">
        <w:rPr>
          <w:szCs w:val="24"/>
        </w:rPr>
        <w:softHyphen/>
        <w:t xml:space="preserve">uations </w:t>
      </w:r>
      <w:r w:rsidR="00C47B61">
        <w:rPr>
          <w:szCs w:val="24"/>
        </w:rPr>
        <w:t>a</w:t>
      </w:r>
      <w:r w:rsidR="005C2821">
        <w:rPr>
          <w:szCs w:val="24"/>
        </w:rPr>
        <w:t>nnually. The</w:t>
      </w:r>
      <w:r w:rsidR="001802CD">
        <w:rPr>
          <w:szCs w:val="24"/>
        </w:rPr>
        <w:t xml:space="preserve"> </w:t>
      </w:r>
      <w:r w:rsidR="005C2821">
        <w:rPr>
          <w:szCs w:val="24"/>
        </w:rPr>
        <w:t>services of the</w:t>
      </w:r>
      <w:r w:rsidR="00C47B61">
        <w:rPr>
          <w:szCs w:val="24"/>
        </w:rPr>
        <w:t xml:space="preserve"> </w:t>
      </w:r>
      <w:r w:rsidR="005C2821">
        <w:rPr>
          <w:szCs w:val="24"/>
        </w:rPr>
        <w:t>Executive Director may be terminated by a majority vote of all the members</w:t>
      </w:r>
      <w:r w:rsidR="001802CD">
        <w:rPr>
          <w:szCs w:val="24"/>
        </w:rPr>
        <w:t xml:space="preserve"> </w:t>
      </w:r>
      <w:r w:rsidR="005C2821">
        <w:rPr>
          <w:szCs w:val="24"/>
        </w:rPr>
        <w:t>of the Board of Directors.</w:t>
      </w:r>
      <w:r w:rsidR="00356C2C">
        <w:rPr>
          <w:szCs w:val="24"/>
        </w:rPr>
        <w:t xml:space="preserve"> In the event that </w:t>
      </w:r>
      <w:r w:rsidR="00C47B61">
        <w:rPr>
          <w:szCs w:val="24"/>
        </w:rPr>
        <w:t xml:space="preserve">the </w:t>
      </w:r>
      <w:r w:rsidR="00356C2C">
        <w:rPr>
          <w:szCs w:val="24"/>
        </w:rPr>
        <w:t>Board of Directors elects</w:t>
      </w:r>
      <w:r w:rsidR="007D65E7">
        <w:rPr>
          <w:szCs w:val="24"/>
        </w:rPr>
        <w:t xml:space="preserve"> </w:t>
      </w:r>
      <w:r w:rsidR="00356C2C">
        <w:rPr>
          <w:szCs w:val="24"/>
        </w:rPr>
        <w:t>to not employ an</w:t>
      </w:r>
      <w:r w:rsidR="001802CD">
        <w:rPr>
          <w:szCs w:val="24"/>
        </w:rPr>
        <w:t xml:space="preserve"> </w:t>
      </w:r>
      <w:r w:rsidR="00356C2C">
        <w:rPr>
          <w:szCs w:val="24"/>
        </w:rPr>
        <w:t>Executive Director</w:t>
      </w:r>
      <w:r w:rsidR="004663D4">
        <w:rPr>
          <w:szCs w:val="24"/>
        </w:rPr>
        <w:t xml:space="preserve"> </w:t>
      </w:r>
      <w:r w:rsidR="00356C2C">
        <w:rPr>
          <w:szCs w:val="24"/>
        </w:rPr>
        <w:t xml:space="preserve">the operations and administrative functions shall </w:t>
      </w:r>
      <w:r w:rsidR="00380DA4">
        <w:rPr>
          <w:szCs w:val="24"/>
        </w:rPr>
        <w:t>rev</w:t>
      </w:r>
      <w:r w:rsidR="001802CD">
        <w:rPr>
          <w:szCs w:val="24"/>
        </w:rPr>
        <w:t xml:space="preserve">ert to </w:t>
      </w:r>
      <w:r w:rsidR="00356C2C">
        <w:rPr>
          <w:szCs w:val="24"/>
        </w:rPr>
        <w:t xml:space="preserve">the </w:t>
      </w:r>
      <w:r w:rsidR="00C47B61">
        <w:rPr>
          <w:szCs w:val="24"/>
        </w:rPr>
        <w:t>Recorder</w:t>
      </w:r>
      <w:r w:rsidR="001802CD">
        <w:rPr>
          <w:szCs w:val="24"/>
        </w:rPr>
        <w:t xml:space="preserve">, as provided in </w:t>
      </w:r>
      <w:r w:rsidR="009049B5" w:rsidRPr="009049B5">
        <w:rPr>
          <w:bCs/>
          <w:szCs w:val="24"/>
        </w:rPr>
        <w:t>§</w:t>
      </w:r>
      <w:r w:rsidR="009049B5">
        <w:rPr>
          <w:szCs w:val="24"/>
        </w:rPr>
        <w:t xml:space="preserve">4.12(c), </w:t>
      </w:r>
      <w:r w:rsidR="00C47B61">
        <w:rPr>
          <w:szCs w:val="24"/>
        </w:rPr>
        <w:t>and the</w:t>
      </w:r>
      <w:r w:rsidR="004663D4">
        <w:rPr>
          <w:szCs w:val="24"/>
        </w:rPr>
        <w:t xml:space="preserve"> </w:t>
      </w:r>
      <w:r w:rsidR="00356C2C">
        <w:rPr>
          <w:szCs w:val="24"/>
        </w:rPr>
        <w:t xml:space="preserve">Board of Directors shall include </w:t>
      </w:r>
      <w:r w:rsidR="009049B5">
        <w:rPr>
          <w:szCs w:val="24"/>
        </w:rPr>
        <w:t xml:space="preserve">compensation </w:t>
      </w:r>
      <w:r w:rsidR="00356C2C">
        <w:rPr>
          <w:szCs w:val="24"/>
        </w:rPr>
        <w:t xml:space="preserve">for this </w:t>
      </w:r>
      <w:r w:rsidR="00C47B61">
        <w:rPr>
          <w:szCs w:val="24"/>
        </w:rPr>
        <w:t>p</w:t>
      </w:r>
      <w:r w:rsidR="00356C2C">
        <w:rPr>
          <w:szCs w:val="24"/>
        </w:rPr>
        <w:t>osition in the</w:t>
      </w:r>
      <w:r w:rsidR="00524937">
        <w:rPr>
          <w:szCs w:val="24"/>
        </w:rPr>
        <w:t xml:space="preserve"> </w:t>
      </w:r>
      <w:r w:rsidR="004663D4">
        <w:rPr>
          <w:szCs w:val="24"/>
        </w:rPr>
        <w:t xml:space="preserve">temple’s annual </w:t>
      </w:r>
      <w:r w:rsidR="00356C2C">
        <w:rPr>
          <w:szCs w:val="24"/>
        </w:rPr>
        <w:t>operating budget.</w:t>
      </w:r>
    </w:p>
    <w:p w:rsidR="005C2821" w:rsidRDefault="005C2821" w:rsidP="00173854">
      <w:pPr>
        <w:pStyle w:val="p9"/>
        <w:ind w:left="720" w:hanging="720"/>
        <w:rPr>
          <w:szCs w:val="24"/>
        </w:rPr>
      </w:pPr>
      <w:r>
        <w:rPr>
          <w:szCs w:val="24"/>
        </w:rPr>
        <w:t> </w:t>
      </w:r>
    </w:p>
    <w:p w:rsidR="00143D0A" w:rsidRDefault="00143D0A" w:rsidP="00173854">
      <w:pPr>
        <w:tabs>
          <w:tab w:val="left" w:pos="204"/>
        </w:tabs>
        <w:snapToGrid w:val="0"/>
        <w:ind w:left="720"/>
        <w:jc w:val="both"/>
        <w:rPr>
          <w:b/>
          <w:bCs/>
          <w:iCs/>
        </w:rPr>
      </w:pPr>
    </w:p>
    <w:p w:rsidR="005C2821" w:rsidRPr="00DF1F1F" w:rsidRDefault="00AB0396" w:rsidP="00452D41">
      <w:pPr>
        <w:tabs>
          <w:tab w:val="left" w:pos="204"/>
        </w:tabs>
        <w:snapToGrid w:val="0"/>
        <w:ind w:left="720"/>
        <w:jc w:val="center"/>
        <w:rPr>
          <w:iCs/>
        </w:rPr>
      </w:pPr>
      <w:r>
        <w:rPr>
          <w:b/>
          <w:bCs/>
          <w:iCs/>
        </w:rPr>
        <w:t>ARTICLE V</w:t>
      </w:r>
    </w:p>
    <w:p w:rsidR="005C2821" w:rsidRDefault="005C2821" w:rsidP="00452D41">
      <w:pPr>
        <w:pStyle w:val="c2"/>
        <w:tabs>
          <w:tab w:val="left" w:pos="748"/>
        </w:tabs>
        <w:rPr>
          <w:b/>
          <w:bCs/>
          <w:iCs/>
          <w:szCs w:val="24"/>
        </w:rPr>
      </w:pPr>
      <w:r>
        <w:rPr>
          <w:b/>
          <w:bCs/>
          <w:iCs/>
          <w:szCs w:val="24"/>
        </w:rPr>
        <w:t>Initiation Fees, Dues, Per Capita</w:t>
      </w:r>
      <w:r w:rsidR="00F169C6">
        <w:rPr>
          <w:b/>
          <w:bCs/>
          <w:iCs/>
          <w:szCs w:val="24"/>
        </w:rPr>
        <w:t xml:space="preserve"> Tax and</w:t>
      </w:r>
      <w:r>
        <w:rPr>
          <w:b/>
          <w:bCs/>
          <w:iCs/>
          <w:szCs w:val="24"/>
        </w:rPr>
        <w:t xml:space="preserve"> Hospital Levy</w:t>
      </w:r>
    </w:p>
    <w:p w:rsidR="005C2821" w:rsidRDefault="005C2821" w:rsidP="00173854">
      <w:pPr>
        <w:pStyle w:val="p5"/>
        <w:ind w:left="0" w:firstLine="0"/>
        <w:rPr>
          <w:b/>
          <w:bCs/>
          <w:szCs w:val="24"/>
        </w:rPr>
      </w:pPr>
    </w:p>
    <w:p w:rsidR="00DF1F1F" w:rsidRDefault="005C2821" w:rsidP="00173854">
      <w:pPr>
        <w:pStyle w:val="p5"/>
        <w:ind w:left="0" w:firstLine="0"/>
        <w:rPr>
          <w:szCs w:val="24"/>
        </w:rPr>
      </w:pPr>
      <w:r>
        <w:rPr>
          <w:b/>
          <w:bCs/>
          <w:szCs w:val="24"/>
        </w:rPr>
        <w:t xml:space="preserve">§5.1 Initiation Fee. </w:t>
      </w:r>
      <w:r>
        <w:rPr>
          <w:szCs w:val="24"/>
        </w:rPr>
        <w:t xml:space="preserve">The initiation fee shall be determined at a stated or special meeting of the temple after notice has been given to each member stating the proposed amount of the initiation fee. The initiation fee shall not be less than prescribed by the bylaws of </w:t>
      </w:r>
      <w:r w:rsidR="00DF1F1F">
        <w:rPr>
          <w:szCs w:val="24"/>
        </w:rPr>
        <w:t xml:space="preserve">Shriners International.  </w:t>
      </w:r>
      <w:r>
        <w:rPr>
          <w:szCs w:val="24"/>
        </w:rPr>
        <w:t xml:space="preserve">It </w:t>
      </w:r>
      <w:r w:rsidR="0096620C">
        <w:rPr>
          <w:szCs w:val="24"/>
        </w:rPr>
        <w:t>shall</w:t>
      </w:r>
      <w:r>
        <w:rPr>
          <w:szCs w:val="24"/>
        </w:rPr>
        <w:t xml:space="preserve"> be paid in full prior to initiation. </w:t>
      </w:r>
    </w:p>
    <w:p w:rsidR="00143D0A" w:rsidRPr="00143D0A" w:rsidRDefault="0089488E" w:rsidP="00173854">
      <w:pPr>
        <w:pStyle w:val="p5"/>
        <w:numPr>
          <w:ilvl w:val="0"/>
          <w:numId w:val="15"/>
        </w:numPr>
        <w:tabs>
          <w:tab w:val="left" w:pos="900"/>
        </w:tabs>
      </w:pPr>
      <w:r w:rsidRPr="007D65E7">
        <w:rPr>
          <w:b/>
          <w:bCs/>
        </w:rPr>
        <w:t>C</w:t>
      </w:r>
      <w:r w:rsidR="005C2821" w:rsidRPr="007D65E7">
        <w:rPr>
          <w:b/>
          <w:bCs/>
        </w:rPr>
        <w:t>hange</w:t>
      </w:r>
      <w:r w:rsidR="00DF1F1F" w:rsidRPr="007D65E7">
        <w:rPr>
          <w:b/>
          <w:bCs/>
        </w:rPr>
        <w:t xml:space="preserve"> </w:t>
      </w:r>
      <w:proofErr w:type="gramStart"/>
      <w:r w:rsidR="00DF1F1F" w:rsidRPr="007D65E7">
        <w:rPr>
          <w:b/>
          <w:bCs/>
        </w:rPr>
        <w:t>In</w:t>
      </w:r>
      <w:proofErr w:type="gramEnd"/>
      <w:r w:rsidR="00DF1F1F" w:rsidRPr="007D65E7">
        <w:rPr>
          <w:b/>
          <w:bCs/>
        </w:rPr>
        <w:t xml:space="preserve"> Initiation Fee</w:t>
      </w:r>
      <w:r w:rsidR="005C2821" w:rsidRPr="007D65E7">
        <w:rPr>
          <w:b/>
          <w:bCs/>
        </w:rPr>
        <w:t>.</w:t>
      </w:r>
      <w:r w:rsidR="005C2821">
        <w:t xml:space="preserve"> Proposed changes in the initiation fee </w:t>
      </w:r>
      <w:r w:rsidR="0096620C">
        <w:t>shall</w:t>
      </w:r>
      <w:r w:rsidR="005C2821">
        <w:t xml:space="preserve"> be presented in </w:t>
      </w:r>
      <w:r w:rsidR="007D65E7">
        <w:t>writing in</w:t>
      </w:r>
      <w:r w:rsidR="005C2821">
        <w:t xml:space="preserve"> the form of a resolution at a sta</w:t>
      </w:r>
      <w:r w:rsidR="000746B9">
        <w:t>ted meeting. The resolution shall</w:t>
      </w:r>
      <w:r w:rsidR="005C2821">
        <w:t xml:space="preserve"> be laid over to the next </w:t>
      </w:r>
      <w:r w:rsidR="00020295">
        <w:t>s</w:t>
      </w:r>
      <w:r w:rsidR="005C2821">
        <w:t>tated meeting or to a special meeting called for action thereon. The notice of such meeting</w:t>
      </w:r>
      <w:r w:rsidR="00020295">
        <w:t xml:space="preserve"> </w:t>
      </w:r>
      <w:r w:rsidR="0096620C">
        <w:t>shall</w:t>
      </w:r>
      <w:r w:rsidR="007E7373">
        <w:t xml:space="preserve"> be sent to </w:t>
      </w:r>
      <w:r w:rsidR="00E07BDD">
        <w:t>every</w:t>
      </w:r>
      <w:r w:rsidR="005C2821">
        <w:t xml:space="preserve"> member of the temple and it </w:t>
      </w:r>
      <w:r w:rsidR="0096620C">
        <w:t>shall</w:t>
      </w:r>
      <w:r w:rsidR="005C2821">
        <w:t xml:space="preserve"> recite the text or substance of the</w:t>
      </w:r>
      <w:r w:rsidR="00395D38">
        <w:t xml:space="preserve"> </w:t>
      </w:r>
      <w:r w:rsidR="005C2821">
        <w:t>pro</w:t>
      </w:r>
      <w:r w:rsidR="005C2821">
        <w:softHyphen/>
        <w:t xml:space="preserve">posal. If the proposal is </w:t>
      </w:r>
      <w:r w:rsidR="006E103D">
        <w:t xml:space="preserve">approved </w:t>
      </w:r>
      <w:r w:rsidR="005C2821">
        <w:t>by at least two-thirds of the members present and voting</w:t>
      </w:r>
      <w:r w:rsidR="007D65E7">
        <w:t>, it</w:t>
      </w:r>
      <w:r w:rsidR="005C2821">
        <w:t xml:space="preserve"> is </w:t>
      </w:r>
      <w:r w:rsidR="006E103D">
        <w:t>adopted</w:t>
      </w:r>
      <w:r w:rsidR="005C2821">
        <w:t>.</w:t>
      </w:r>
      <w:r w:rsidR="00143D0A">
        <w:t xml:space="preserve">  There shall be no initiation fee for affiliation.</w:t>
      </w:r>
    </w:p>
    <w:p w:rsidR="005C2821" w:rsidRDefault="005C2821" w:rsidP="00173854">
      <w:pPr>
        <w:pStyle w:val="p5"/>
        <w:ind w:left="0" w:firstLine="0"/>
        <w:rPr>
          <w:b/>
          <w:bCs/>
          <w:szCs w:val="24"/>
        </w:rPr>
      </w:pPr>
      <w:r>
        <w:rPr>
          <w:b/>
          <w:bCs/>
          <w:szCs w:val="24"/>
        </w:rPr>
        <w:t> </w:t>
      </w:r>
    </w:p>
    <w:p w:rsidR="00310D84" w:rsidRDefault="005C2821" w:rsidP="00173854">
      <w:pPr>
        <w:pStyle w:val="p5"/>
        <w:ind w:left="0" w:firstLine="0"/>
        <w:rPr>
          <w:szCs w:val="24"/>
        </w:rPr>
      </w:pPr>
      <w:r>
        <w:rPr>
          <w:b/>
          <w:bCs/>
          <w:szCs w:val="24"/>
        </w:rPr>
        <w:t>§5.2 Dues.</w:t>
      </w:r>
      <w:r>
        <w:rPr>
          <w:szCs w:val="24"/>
        </w:rPr>
        <w:t xml:space="preserve"> The annual dues</w:t>
      </w:r>
      <w:r w:rsidR="00143D0A">
        <w:rPr>
          <w:szCs w:val="24"/>
        </w:rPr>
        <w:t>, except for life members,</w:t>
      </w:r>
      <w:r>
        <w:rPr>
          <w:szCs w:val="24"/>
        </w:rPr>
        <w:t xml:space="preserve"> shall be determined at a stated or special meeting of the temple after notice has been given to each member stating the proposed amount of the annual dues. The annual dues shall not be less than prescribed by the bylaws of </w:t>
      </w:r>
      <w:r w:rsidR="00143D0A">
        <w:rPr>
          <w:szCs w:val="24"/>
        </w:rPr>
        <w:t>Shriners International</w:t>
      </w:r>
      <w:r>
        <w:rPr>
          <w:szCs w:val="24"/>
        </w:rPr>
        <w:t xml:space="preserve">. The annual dues do not include the hospital levy or the annual per capita tax required by the bylaws of </w:t>
      </w:r>
      <w:r w:rsidR="00143D0A">
        <w:rPr>
          <w:szCs w:val="24"/>
        </w:rPr>
        <w:t>Shriners International</w:t>
      </w:r>
      <w:r>
        <w:rPr>
          <w:szCs w:val="24"/>
        </w:rPr>
        <w:t>, each of which shall b</w:t>
      </w:r>
      <w:r w:rsidR="00C51139">
        <w:rPr>
          <w:szCs w:val="24"/>
        </w:rPr>
        <w:t>e added to the annual dues. The</w:t>
      </w:r>
      <w:r>
        <w:rPr>
          <w:szCs w:val="24"/>
        </w:rPr>
        <w:t xml:space="preserve"> temple may, by affirmative vote, remit dues of a member for good cause shown</w:t>
      </w:r>
      <w:r w:rsidR="00143D0A">
        <w:rPr>
          <w:szCs w:val="24"/>
        </w:rPr>
        <w:t>,</w:t>
      </w:r>
      <w:r>
        <w:rPr>
          <w:szCs w:val="24"/>
        </w:rPr>
        <w:t xml:space="preserve"> either </w:t>
      </w:r>
      <w:r w:rsidR="00143D0A">
        <w:rPr>
          <w:szCs w:val="24"/>
        </w:rPr>
        <w:t xml:space="preserve">by </w:t>
      </w:r>
      <w:r>
        <w:rPr>
          <w:szCs w:val="24"/>
        </w:rPr>
        <w:t>the temple or a committee selected</w:t>
      </w:r>
      <w:r w:rsidR="0096620C">
        <w:rPr>
          <w:szCs w:val="24"/>
        </w:rPr>
        <w:t>, and chaired by the Recorder</w:t>
      </w:r>
      <w:r>
        <w:rPr>
          <w:szCs w:val="24"/>
        </w:rPr>
        <w:t xml:space="preserve"> for that purpose.</w:t>
      </w:r>
    </w:p>
    <w:p w:rsidR="005C2821" w:rsidRDefault="00310D84" w:rsidP="00173854">
      <w:pPr>
        <w:pStyle w:val="p5"/>
        <w:numPr>
          <w:ilvl w:val="0"/>
          <w:numId w:val="9"/>
        </w:numPr>
        <w:ind w:firstLine="0"/>
      </w:pPr>
      <w:r w:rsidRPr="00452D41">
        <w:rPr>
          <w:b/>
          <w:bCs/>
        </w:rPr>
        <w:lastRenderedPageBreak/>
        <w:t>P</w:t>
      </w:r>
      <w:r w:rsidR="005C2821" w:rsidRPr="00452D41">
        <w:rPr>
          <w:b/>
          <w:bCs/>
        </w:rPr>
        <w:t>roportionate Amount.</w:t>
      </w:r>
      <w:r w:rsidR="005C2821">
        <w:t xml:space="preserve"> Candidates initiated and members restored or affiliated in the </w:t>
      </w:r>
      <w:r>
        <w:t xml:space="preserve">following </w:t>
      </w:r>
      <w:r w:rsidR="005C2821">
        <w:t xml:space="preserve">periods </w:t>
      </w:r>
      <w:r w:rsidR="0096620C">
        <w:t xml:space="preserve">shall </w:t>
      </w:r>
      <w:r w:rsidR="005C2821">
        <w:t>pay dues in at least these proportions:</w:t>
      </w:r>
    </w:p>
    <w:p w:rsidR="005C2821" w:rsidRDefault="005C2821" w:rsidP="00173854">
      <w:pPr>
        <w:pStyle w:val="p40"/>
        <w:tabs>
          <w:tab w:val="left" w:pos="900"/>
        </w:tabs>
        <w:ind w:left="720" w:firstLine="0"/>
      </w:pPr>
      <w:r>
        <w:tab/>
      </w:r>
      <w:r>
        <w:tab/>
      </w:r>
      <w:r w:rsidR="005713FC">
        <w:t xml:space="preserve">   </w:t>
      </w:r>
      <w:r w:rsidR="00614CE7">
        <w:t xml:space="preserve">  </w:t>
      </w:r>
      <w:r w:rsidR="005713FC">
        <w:t xml:space="preserve"> </w:t>
      </w:r>
      <w:r>
        <w:t>(1) January 1 to March 31, 100%;</w:t>
      </w:r>
    </w:p>
    <w:p w:rsidR="005C2821" w:rsidRDefault="005C2821" w:rsidP="00173854">
      <w:pPr>
        <w:pStyle w:val="p40"/>
        <w:tabs>
          <w:tab w:val="left" w:pos="900"/>
        </w:tabs>
        <w:ind w:left="720" w:firstLine="0"/>
      </w:pPr>
      <w:r>
        <w:tab/>
      </w:r>
      <w:r>
        <w:tab/>
      </w:r>
      <w:r w:rsidR="005713FC">
        <w:t xml:space="preserve">    </w:t>
      </w:r>
      <w:r w:rsidR="00614CE7">
        <w:t xml:space="preserve">  </w:t>
      </w:r>
      <w:r>
        <w:t>(2) April 1 to June 30, 75%;</w:t>
      </w:r>
    </w:p>
    <w:p w:rsidR="005C2821" w:rsidRDefault="005C2821" w:rsidP="00173854">
      <w:pPr>
        <w:pStyle w:val="p40"/>
        <w:tabs>
          <w:tab w:val="left" w:pos="900"/>
        </w:tabs>
        <w:ind w:left="720" w:firstLine="0"/>
      </w:pPr>
      <w:r>
        <w:tab/>
      </w:r>
      <w:r>
        <w:tab/>
      </w:r>
      <w:r w:rsidR="005713FC">
        <w:t xml:space="preserve">    </w:t>
      </w:r>
      <w:r w:rsidR="00614CE7">
        <w:t xml:space="preserve">  </w:t>
      </w:r>
      <w:r>
        <w:t>(3) July 1 to September 30, 50%; and</w:t>
      </w:r>
    </w:p>
    <w:p w:rsidR="005C2821" w:rsidRDefault="005C2821" w:rsidP="00173854">
      <w:pPr>
        <w:pStyle w:val="p40"/>
        <w:tabs>
          <w:tab w:val="left" w:pos="900"/>
        </w:tabs>
        <w:ind w:left="720" w:firstLine="0"/>
      </w:pPr>
      <w:r>
        <w:tab/>
      </w:r>
      <w:r>
        <w:tab/>
      </w:r>
      <w:r w:rsidR="005713FC">
        <w:t xml:space="preserve">    </w:t>
      </w:r>
      <w:r w:rsidR="00614CE7">
        <w:t xml:space="preserve">  </w:t>
      </w:r>
      <w:r w:rsidR="000B0012">
        <w:t xml:space="preserve">(4) October </w:t>
      </w:r>
      <w:r>
        <w:t>to December 31, 25%.</w:t>
      </w:r>
    </w:p>
    <w:p w:rsidR="005C2821" w:rsidRDefault="005C2821" w:rsidP="00452D41">
      <w:pPr>
        <w:pStyle w:val="p40"/>
        <w:tabs>
          <w:tab w:val="left" w:pos="900"/>
        </w:tabs>
        <w:ind w:left="1440" w:hanging="360"/>
      </w:pPr>
      <w:r>
        <w:rPr>
          <w:b/>
          <w:bCs/>
        </w:rPr>
        <w:t>(</w:t>
      </w:r>
      <w:proofErr w:type="gramStart"/>
      <w:r w:rsidR="005713FC">
        <w:rPr>
          <w:b/>
          <w:bCs/>
        </w:rPr>
        <w:t>b</w:t>
      </w:r>
      <w:proofErr w:type="gramEnd"/>
      <w:r>
        <w:rPr>
          <w:b/>
          <w:bCs/>
        </w:rPr>
        <w:t>) Change</w:t>
      </w:r>
      <w:r w:rsidR="00985484">
        <w:rPr>
          <w:b/>
          <w:bCs/>
        </w:rPr>
        <w:t xml:space="preserve"> In the Dues</w:t>
      </w:r>
      <w:r>
        <w:rPr>
          <w:b/>
          <w:bCs/>
        </w:rPr>
        <w:t>.</w:t>
      </w:r>
      <w:r>
        <w:t xml:space="preserve"> Proposed changes in </w:t>
      </w:r>
      <w:r w:rsidR="00985484">
        <w:t xml:space="preserve">the </w:t>
      </w:r>
      <w:r>
        <w:t xml:space="preserve">annual dues </w:t>
      </w:r>
      <w:r w:rsidR="0096620C">
        <w:t>shall</w:t>
      </w:r>
      <w:r>
        <w:t xml:space="preserve"> be presented in </w:t>
      </w:r>
      <w:r w:rsidR="00452D41">
        <w:t xml:space="preserve">writing </w:t>
      </w:r>
      <w:r>
        <w:t xml:space="preserve">in the </w:t>
      </w:r>
      <w:r w:rsidR="004B0F3C">
        <w:rPr>
          <w:bCs/>
        </w:rPr>
        <w:t>f</w:t>
      </w:r>
      <w:r>
        <w:t>orm</w:t>
      </w:r>
      <w:r w:rsidR="00985484">
        <w:t xml:space="preserve"> of </w:t>
      </w:r>
      <w:r>
        <w:t>a resolution at a stated</w:t>
      </w:r>
      <w:r w:rsidR="000746B9">
        <w:t xml:space="preserve"> meeting. The resolution shall</w:t>
      </w:r>
      <w:r>
        <w:t xml:space="preserve"> be laid </w:t>
      </w:r>
      <w:r w:rsidR="00614CE7">
        <w:t xml:space="preserve">           </w:t>
      </w:r>
      <w:r>
        <w:t>over to the next stated meeting</w:t>
      </w:r>
      <w:r w:rsidR="00985484">
        <w:t xml:space="preserve"> </w:t>
      </w:r>
      <w:r>
        <w:t>or to a special meeting called for action thereon.</w:t>
      </w:r>
      <w:r w:rsidR="000746B9">
        <w:t xml:space="preserve"> </w:t>
      </w:r>
      <w:r w:rsidR="00452D41">
        <w:t>T</w:t>
      </w:r>
      <w:r w:rsidR="000746B9">
        <w:t>he notice of such meeting shall</w:t>
      </w:r>
      <w:r>
        <w:t xml:space="preserve"> be</w:t>
      </w:r>
      <w:r w:rsidR="00614CE7">
        <w:t xml:space="preserve"> </w:t>
      </w:r>
      <w:r>
        <w:t>sent to every</w:t>
      </w:r>
      <w:r w:rsidR="00985484">
        <w:t xml:space="preserve"> </w:t>
      </w:r>
      <w:r w:rsidR="000746B9">
        <w:t>member of the temple and it shall</w:t>
      </w:r>
      <w:r>
        <w:t xml:space="preserve"> recite </w:t>
      </w:r>
      <w:r w:rsidR="00614CE7">
        <w:t>t</w:t>
      </w:r>
      <w:r>
        <w:t>he text or</w:t>
      </w:r>
      <w:r w:rsidR="00614CE7">
        <w:t xml:space="preserve"> s</w:t>
      </w:r>
      <w:r>
        <w:t>ubstance of the pro</w:t>
      </w:r>
      <w:r>
        <w:softHyphen/>
        <w:t>posal. If</w:t>
      </w:r>
      <w:r w:rsidR="00614CE7">
        <w:t xml:space="preserve"> </w:t>
      </w:r>
      <w:r>
        <w:t xml:space="preserve">the proposal is </w:t>
      </w:r>
      <w:r w:rsidR="006E103D">
        <w:t xml:space="preserve">approved </w:t>
      </w:r>
      <w:r>
        <w:t>by at least two-</w:t>
      </w:r>
      <w:r w:rsidR="007D65E7">
        <w:t>thirds</w:t>
      </w:r>
      <w:r w:rsidR="00614CE7">
        <w:t xml:space="preserve"> </w:t>
      </w:r>
      <w:r>
        <w:t xml:space="preserve">of the members present and voting, it is </w:t>
      </w:r>
      <w:r w:rsidR="006E103D">
        <w:t>adopted</w:t>
      </w:r>
      <w:r>
        <w:t>.</w:t>
      </w:r>
    </w:p>
    <w:p w:rsidR="005C2821" w:rsidRDefault="005C2821" w:rsidP="00452D41">
      <w:pPr>
        <w:pStyle w:val="p23"/>
        <w:tabs>
          <w:tab w:val="left" w:pos="226"/>
        </w:tabs>
        <w:ind w:left="1440" w:hanging="360"/>
        <w:rPr>
          <w:b/>
          <w:bCs/>
        </w:rPr>
      </w:pPr>
      <w:r>
        <w:rPr>
          <w:b/>
          <w:bCs/>
        </w:rPr>
        <w:t> </w:t>
      </w:r>
    </w:p>
    <w:p w:rsidR="005C2821" w:rsidRDefault="005C2821" w:rsidP="00452D41">
      <w:pPr>
        <w:pStyle w:val="p5"/>
        <w:ind w:left="0" w:firstLine="0"/>
        <w:rPr>
          <w:szCs w:val="24"/>
        </w:rPr>
      </w:pPr>
      <w:r>
        <w:rPr>
          <w:b/>
          <w:bCs/>
          <w:szCs w:val="24"/>
        </w:rPr>
        <w:t>§5.</w:t>
      </w:r>
      <w:r w:rsidR="005713FC">
        <w:rPr>
          <w:b/>
          <w:bCs/>
          <w:szCs w:val="24"/>
        </w:rPr>
        <w:t>3</w:t>
      </w:r>
      <w:r>
        <w:rPr>
          <w:b/>
          <w:bCs/>
          <w:szCs w:val="24"/>
        </w:rPr>
        <w:t xml:space="preserve"> </w:t>
      </w:r>
      <w:proofErr w:type="gramStart"/>
      <w:r w:rsidR="005B6E5A">
        <w:rPr>
          <w:b/>
          <w:bCs/>
          <w:szCs w:val="24"/>
        </w:rPr>
        <w:t>Pe</w:t>
      </w:r>
      <w:r>
        <w:rPr>
          <w:b/>
          <w:bCs/>
          <w:szCs w:val="24"/>
        </w:rPr>
        <w:t>r</w:t>
      </w:r>
      <w:proofErr w:type="gramEnd"/>
      <w:r>
        <w:rPr>
          <w:b/>
          <w:bCs/>
          <w:szCs w:val="24"/>
        </w:rPr>
        <w:t xml:space="preserve"> Capita Tax. </w:t>
      </w:r>
      <w:r w:rsidR="00C51139">
        <w:rPr>
          <w:szCs w:val="24"/>
        </w:rPr>
        <w:t>Each member of the</w:t>
      </w:r>
      <w:r>
        <w:rPr>
          <w:szCs w:val="24"/>
        </w:rPr>
        <w:t xml:space="preserve"> temple, other than life per capita members and associate members, shall pay </w:t>
      </w:r>
      <w:r w:rsidR="005713FC">
        <w:rPr>
          <w:szCs w:val="24"/>
        </w:rPr>
        <w:t>the</w:t>
      </w:r>
      <w:r>
        <w:rPr>
          <w:szCs w:val="24"/>
        </w:rPr>
        <w:t xml:space="preserve"> per capita tax as prescribed by the bylaws of </w:t>
      </w:r>
      <w:r w:rsidR="005713FC">
        <w:rPr>
          <w:szCs w:val="24"/>
        </w:rPr>
        <w:t>Shriners International</w:t>
      </w:r>
      <w:r>
        <w:rPr>
          <w:szCs w:val="24"/>
        </w:rPr>
        <w:t xml:space="preserve">. </w:t>
      </w:r>
    </w:p>
    <w:p w:rsidR="005C2821" w:rsidRDefault="005C2821" w:rsidP="00452D41">
      <w:pPr>
        <w:pStyle w:val="p40"/>
        <w:tabs>
          <w:tab w:val="left" w:pos="900"/>
        </w:tabs>
        <w:ind w:left="1440" w:hanging="360"/>
      </w:pPr>
      <w:r>
        <w:t> </w:t>
      </w:r>
    </w:p>
    <w:p w:rsidR="005C2821" w:rsidRDefault="005713FC" w:rsidP="00173854">
      <w:pPr>
        <w:pStyle w:val="p5"/>
        <w:ind w:left="0" w:firstLine="0"/>
        <w:rPr>
          <w:szCs w:val="24"/>
        </w:rPr>
      </w:pPr>
      <w:r>
        <w:rPr>
          <w:b/>
          <w:bCs/>
          <w:szCs w:val="24"/>
        </w:rPr>
        <w:t>§5.4</w:t>
      </w:r>
      <w:r w:rsidR="005C2821">
        <w:rPr>
          <w:b/>
          <w:bCs/>
          <w:szCs w:val="24"/>
        </w:rPr>
        <w:t xml:space="preserve"> Life </w:t>
      </w:r>
      <w:proofErr w:type="gramStart"/>
      <w:r w:rsidR="005C2821">
        <w:rPr>
          <w:b/>
          <w:bCs/>
          <w:szCs w:val="24"/>
        </w:rPr>
        <w:t>Per</w:t>
      </w:r>
      <w:proofErr w:type="gramEnd"/>
      <w:r w:rsidR="005C2821">
        <w:rPr>
          <w:b/>
          <w:bCs/>
          <w:szCs w:val="24"/>
        </w:rPr>
        <w:t xml:space="preserve"> Capita</w:t>
      </w:r>
      <w:r w:rsidR="009049B5">
        <w:rPr>
          <w:b/>
          <w:bCs/>
          <w:szCs w:val="24"/>
        </w:rPr>
        <w:t xml:space="preserve"> Member</w:t>
      </w:r>
      <w:r w:rsidR="005C2821">
        <w:rPr>
          <w:b/>
          <w:bCs/>
          <w:szCs w:val="24"/>
        </w:rPr>
        <w:t xml:space="preserve">. </w:t>
      </w:r>
      <w:r w:rsidR="005C2821">
        <w:rPr>
          <w:szCs w:val="24"/>
        </w:rPr>
        <w:t xml:space="preserve">A member may pay the sum prescribed by the bylaws of </w:t>
      </w:r>
      <w:r>
        <w:rPr>
          <w:szCs w:val="24"/>
        </w:rPr>
        <w:t>Shriners International</w:t>
      </w:r>
      <w:r w:rsidR="005C2821">
        <w:rPr>
          <w:szCs w:val="24"/>
        </w:rPr>
        <w:t xml:space="preserve"> and, thereafter, be exempt from the ann</w:t>
      </w:r>
      <w:r>
        <w:rPr>
          <w:szCs w:val="24"/>
        </w:rPr>
        <w:t>ual per capita tax.</w:t>
      </w:r>
    </w:p>
    <w:p w:rsidR="005C2821" w:rsidRDefault="005C2821" w:rsidP="00173854">
      <w:pPr>
        <w:pStyle w:val="p40"/>
        <w:tabs>
          <w:tab w:val="left" w:pos="900"/>
        </w:tabs>
        <w:ind w:left="720" w:firstLine="0"/>
      </w:pPr>
      <w:r>
        <w:t> </w:t>
      </w:r>
    </w:p>
    <w:p w:rsidR="005C2821" w:rsidRDefault="005713FC" w:rsidP="00173854">
      <w:pPr>
        <w:pStyle w:val="p5"/>
        <w:ind w:left="0" w:firstLine="0"/>
        <w:rPr>
          <w:szCs w:val="24"/>
        </w:rPr>
      </w:pPr>
      <w:r>
        <w:rPr>
          <w:b/>
          <w:bCs/>
          <w:szCs w:val="24"/>
        </w:rPr>
        <w:t>§5.5</w:t>
      </w:r>
      <w:r w:rsidR="005C2821">
        <w:rPr>
          <w:b/>
          <w:bCs/>
          <w:szCs w:val="24"/>
        </w:rPr>
        <w:t xml:space="preserve"> Hospital Levy.</w:t>
      </w:r>
      <w:r w:rsidR="005C2821">
        <w:rPr>
          <w:szCs w:val="24"/>
        </w:rPr>
        <w:t xml:space="preserve"> Each memb</w:t>
      </w:r>
      <w:r w:rsidR="00C51139">
        <w:rPr>
          <w:szCs w:val="24"/>
        </w:rPr>
        <w:t>er of the</w:t>
      </w:r>
      <w:r w:rsidR="005C2821">
        <w:rPr>
          <w:szCs w:val="24"/>
        </w:rPr>
        <w:t xml:space="preserve"> temple, other than Permanent Contributing Members</w:t>
      </w:r>
      <w:r w:rsidR="00162F60">
        <w:rPr>
          <w:szCs w:val="24"/>
        </w:rPr>
        <w:t xml:space="preserve"> and associate members,</w:t>
      </w:r>
      <w:r w:rsidR="005C2821">
        <w:rPr>
          <w:szCs w:val="24"/>
        </w:rPr>
        <w:t xml:space="preserve"> shall pay the hospital levy as prescribed by the bylaws of </w:t>
      </w:r>
      <w:r>
        <w:rPr>
          <w:szCs w:val="24"/>
        </w:rPr>
        <w:t>Shriners International</w:t>
      </w:r>
      <w:r w:rsidR="00162F60">
        <w:rPr>
          <w:szCs w:val="24"/>
        </w:rPr>
        <w:t>. The</w:t>
      </w:r>
      <w:r w:rsidR="005C2821">
        <w:rPr>
          <w:szCs w:val="24"/>
        </w:rPr>
        <w:t xml:space="preserve"> temple may remit the hospital levy of a member whose dues have been remitted because of hardship and so </w:t>
      </w:r>
      <w:proofErr w:type="gramStart"/>
      <w:r w:rsidR="005C2821">
        <w:rPr>
          <w:szCs w:val="24"/>
        </w:rPr>
        <w:t>advise</w:t>
      </w:r>
      <w:proofErr w:type="gramEnd"/>
      <w:r w:rsidR="005C2821">
        <w:rPr>
          <w:szCs w:val="24"/>
        </w:rPr>
        <w:t xml:space="preserve"> the Imperial Tre</w:t>
      </w:r>
      <w:r>
        <w:rPr>
          <w:szCs w:val="24"/>
        </w:rPr>
        <w:t xml:space="preserve">asurer. </w:t>
      </w:r>
    </w:p>
    <w:p w:rsidR="005713FC" w:rsidRDefault="005713FC" w:rsidP="00173854">
      <w:pPr>
        <w:pStyle w:val="p7"/>
        <w:jc w:val="both"/>
        <w:rPr>
          <w:b/>
          <w:bCs/>
        </w:rPr>
      </w:pPr>
    </w:p>
    <w:p w:rsidR="005C2821" w:rsidRDefault="005713FC" w:rsidP="00173854">
      <w:pPr>
        <w:pStyle w:val="p7"/>
        <w:jc w:val="both"/>
      </w:pPr>
      <w:proofErr w:type="gramStart"/>
      <w:r>
        <w:rPr>
          <w:b/>
          <w:bCs/>
        </w:rPr>
        <w:t>§5.6</w:t>
      </w:r>
      <w:r w:rsidR="005C2821">
        <w:rPr>
          <w:b/>
          <w:bCs/>
        </w:rPr>
        <w:t xml:space="preserve"> Permanent Contributing Membership</w:t>
      </w:r>
      <w:proofErr w:type="gramEnd"/>
      <w:r w:rsidR="005C2821">
        <w:rPr>
          <w:b/>
          <w:bCs/>
        </w:rPr>
        <w:t xml:space="preserve">. A </w:t>
      </w:r>
      <w:r w:rsidR="005C2821">
        <w:t xml:space="preserve">member may purchase a Permanent Contributing Membership in the Hospitals as prescribed by the bylaws of </w:t>
      </w:r>
      <w:r>
        <w:t>Shriners International</w:t>
      </w:r>
      <w:r w:rsidR="005C2821">
        <w:t xml:space="preserve"> and, thereafter, be exempt from th</w:t>
      </w:r>
      <w:r>
        <w:t xml:space="preserve">e hospital levy. </w:t>
      </w:r>
    </w:p>
    <w:p w:rsidR="005C2821" w:rsidRDefault="005C2821" w:rsidP="00173854">
      <w:pPr>
        <w:pStyle w:val="p7"/>
        <w:jc w:val="both"/>
      </w:pPr>
      <w:r>
        <w:t> </w:t>
      </w:r>
    </w:p>
    <w:p w:rsidR="005C2821" w:rsidRDefault="005C2821" w:rsidP="00173854">
      <w:pPr>
        <w:pStyle w:val="p5"/>
        <w:ind w:left="0" w:firstLine="0"/>
        <w:rPr>
          <w:iCs/>
          <w:szCs w:val="24"/>
        </w:rPr>
      </w:pPr>
      <w:proofErr w:type="gramStart"/>
      <w:r>
        <w:rPr>
          <w:b/>
          <w:bCs/>
          <w:szCs w:val="24"/>
        </w:rPr>
        <w:t>§5.8 Assessment</w:t>
      </w:r>
      <w:proofErr w:type="gramEnd"/>
      <w:r>
        <w:rPr>
          <w:b/>
          <w:bCs/>
          <w:szCs w:val="24"/>
        </w:rPr>
        <w:t>.</w:t>
      </w:r>
      <w:r>
        <w:rPr>
          <w:szCs w:val="24"/>
        </w:rPr>
        <w:t xml:space="preserve"> The temple may levy an assessment on its members as prescribed by the bylaws of </w:t>
      </w:r>
      <w:r w:rsidR="005713FC">
        <w:rPr>
          <w:szCs w:val="24"/>
        </w:rPr>
        <w:t>Shriners International</w:t>
      </w:r>
      <w:r>
        <w:rPr>
          <w:szCs w:val="24"/>
        </w:rPr>
        <w:t>.</w:t>
      </w:r>
    </w:p>
    <w:p w:rsidR="005C2821" w:rsidRDefault="005C2821" w:rsidP="00173854">
      <w:pPr>
        <w:pStyle w:val="p40"/>
        <w:tabs>
          <w:tab w:val="left" w:pos="900"/>
        </w:tabs>
        <w:ind w:left="720" w:firstLine="0"/>
      </w:pPr>
      <w:r>
        <w:t> </w:t>
      </w:r>
    </w:p>
    <w:p w:rsidR="005C2821" w:rsidRDefault="005C2821" w:rsidP="00173854">
      <w:pPr>
        <w:pStyle w:val="p23"/>
        <w:tabs>
          <w:tab w:val="left" w:pos="226"/>
        </w:tabs>
        <w:ind w:left="1440" w:hanging="720"/>
      </w:pPr>
    </w:p>
    <w:p w:rsidR="00437460" w:rsidRDefault="00437460" w:rsidP="00452D41">
      <w:pPr>
        <w:pStyle w:val="c2"/>
        <w:tabs>
          <w:tab w:val="left" w:pos="748"/>
        </w:tabs>
        <w:rPr>
          <w:b/>
          <w:bCs/>
          <w:iCs/>
          <w:szCs w:val="24"/>
        </w:rPr>
      </w:pPr>
      <w:r>
        <w:rPr>
          <w:b/>
          <w:bCs/>
          <w:iCs/>
          <w:szCs w:val="24"/>
        </w:rPr>
        <w:t>ARTICLE VI</w:t>
      </w:r>
    </w:p>
    <w:p w:rsidR="00437460" w:rsidRDefault="00437460" w:rsidP="00452D41">
      <w:pPr>
        <w:pStyle w:val="c2"/>
        <w:tabs>
          <w:tab w:val="left" w:pos="748"/>
        </w:tabs>
        <w:rPr>
          <w:b/>
          <w:bCs/>
          <w:iCs/>
          <w:szCs w:val="24"/>
        </w:rPr>
      </w:pPr>
      <w:r>
        <w:rPr>
          <w:b/>
          <w:bCs/>
          <w:iCs/>
          <w:szCs w:val="24"/>
        </w:rPr>
        <w:t>Fiscal</w:t>
      </w:r>
    </w:p>
    <w:p w:rsidR="00437460" w:rsidRDefault="00437460" w:rsidP="00173854">
      <w:pPr>
        <w:pStyle w:val="p5"/>
        <w:ind w:left="0" w:firstLine="0"/>
        <w:rPr>
          <w:b/>
          <w:bCs/>
          <w:szCs w:val="24"/>
        </w:rPr>
      </w:pPr>
      <w:r>
        <w:rPr>
          <w:b/>
          <w:bCs/>
          <w:szCs w:val="24"/>
        </w:rPr>
        <w:t> </w:t>
      </w:r>
    </w:p>
    <w:p w:rsidR="00310D84" w:rsidRDefault="00437460" w:rsidP="00173854">
      <w:pPr>
        <w:pStyle w:val="p5"/>
        <w:ind w:left="0" w:firstLine="0"/>
        <w:rPr>
          <w:szCs w:val="24"/>
        </w:rPr>
      </w:pPr>
      <w:proofErr w:type="gramStart"/>
      <w:r>
        <w:rPr>
          <w:b/>
          <w:bCs/>
          <w:szCs w:val="24"/>
        </w:rPr>
        <w:t>§6.1 Budget</w:t>
      </w:r>
      <w:proofErr w:type="gramEnd"/>
      <w:r>
        <w:rPr>
          <w:b/>
          <w:bCs/>
          <w:szCs w:val="24"/>
        </w:rPr>
        <w:t xml:space="preserve">.  </w:t>
      </w:r>
      <w:r>
        <w:rPr>
          <w:bCs/>
          <w:szCs w:val="24"/>
        </w:rPr>
        <w:t xml:space="preserve">The temple </w:t>
      </w:r>
      <w:r w:rsidR="008E36B1">
        <w:rPr>
          <w:bCs/>
          <w:szCs w:val="24"/>
        </w:rPr>
        <w:t xml:space="preserve">operating and capital </w:t>
      </w:r>
      <w:r>
        <w:rPr>
          <w:bCs/>
          <w:szCs w:val="24"/>
        </w:rPr>
        <w:t>budget</w:t>
      </w:r>
      <w:r w:rsidR="008E36B1">
        <w:rPr>
          <w:bCs/>
          <w:szCs w:val="24"/>
        </w:rPr>
        <w:t>s</w:t>
      </w:r>
      <w:r>
        <w:rPr>
          <w:bCs/>
          <w:szCs w:val="24"/>
        </w:rPr>
        <w:t xml:space="preserve"> </w:t>
      </w:r>
      <w:r w:rsidR="008E36B1">
        <w:rPr>
          <w:bCs/>
          <w:szCs w:val="24"/>
        </w:rPr>
        <w:t>are</w:t>
      </w:r>
      <w:r w:rsidR="00A51498">
        <w:rPr>
          <w:bCs/>
          <w:szCs w:val="24"/>
        </w:rPr>
        <w:t xml:space="preserve"> for the ensuing year</w:t>
      </w:r>
      <w:r>
        <w:rPr>
          <w:bCs/>
          <w:szCs w:val="24"/>
        </w:rPr>
        <w:t xml:space="preserve"> to be prepared by the </w:t>
      </w:r>
      <w:r w:rsidR="00E07BDD">
        <w:rPr>
          <w:bCs/>
          <w:szCs w:val="24"/>
        </w:rPr>
        <w:t>C</w:t>
      </w:r>
      <w:r>
        <w:rPr>
          <w:bCs/>
          <w:szCs w:val="24"/>
        </w:rPr>
        <w:t xml:space="preserve">hief </w:t>
      </w:r>
      <w:r w:rsidR="00E07BDD">
        <w:rPr>
          <w:bCs/>
          <w:szCs w:val="24"/>
        </w:rPr>
        <w:t>Rabban</w:t>
      </w:r>
      <w:r>
        <w:rPr>
          <w:bCs/>
          <w:szCs w:val="24"/>
        </w:rPr>
        <w:t xml:space="preserve">, in conjunction with the </w:t>
      </w:r>
      <w:r w:rsidR="004B47FB">
        <w:rPr>
          <w:bCs/>
          <w:szCs w:val="24"/>
        </w:rPr>
        <w:t>B</w:t>
      </w:r>
      <w:r>
        <w:rPr>
          <w:bCs/>
          <w:szCs w:val="24"/>
        </w:rPr>
        <w:t xml:space="preserve">oard of </w:t>
      </w:r>
      <w:r w:rsidR="004B47FB">
        <w:rPr>
          <w:bCs/>
          <w:szCs w:val="24"/>
        </w:rPr>
        <w:t>D</w:t>
      </w:r>
      <w:r>
        <w:rPr>
          <w:bCs/>
          <w:szCs w:val="24"/>
        </w:rPr>
        <w:t>irectors</w:t>
      </w:r>
      <w:r w:rsidR="004B47FB">
        <w:rPr>
          <w:bCs/>
          <w:szCs w:val="24"/>
        </w:rPr>
        <w:t>,</w:t>
      </w:r>
      <w:r>
        <w:rPr>
          <w:bCs/>
          <w:szCs w:val="24"/>
        </w:rPr>
        <w:t xml:space="preserve"> and shall be present</w:t>
      </w:r>
      <w:r w:rsidR="00191426">
        <w:rPr>
          <w:bCs/>
          <w:szCs w:val="24"/>
        </w:rPr>
        <w:t>ed to the t</w:t>
      </w:r>
      <w:r w:rsidR="009D0184">
        <w:rPr>
          <w:bCs/>
          <w:szCs w:val="24"/>
        </w:rPr>
        <w:t>emple for adoption not later tha</w:t>
      </w:r>
      <w:r w:rsidR="00191426">
        <w:rPr>
          <w:bCs/>
          <w:szCs w:val="24"/>
        </w:rPr>
        <w:t>n</w:t>
      </w:r>
      <w:r>
        <w:rPr>
          <w:bCs/>
          <w:szCs w:val="24"/>
        </w:rPr>
        <w:t xml:space="preserve"> the December stated meeting. </w:t>
      </w:r>
      <w:r>
        <w:rPr>
          <w:szCs w:val="24"/>
        </w:rPr>
        <w:t> </w:t>
      </w:r>
    </w:p>
    <w:p w:rsidR="002A24E0" w:rsidRDefault="00310D84" w:rsidP="00173854">
      <w:pPr>
        <w:pStyle w:val="p5"/>
        <w:numPr>
          <w:ilvl w:val="0"/>
          <w:numId w:val="8"/>
        </w:numPr>
      </w:pPr>
      <w:r w:rsidRPr="008E36B1">
        <w:rPr>
          <w:bCs/>
        </w:rPr>
        <w:t>T</w:t>
      </w:r>
      <w:r w:rsidR="00437460" w:rsidRPr="008E36B1">
        <w:rPr>
          <w:bCs/>
        </w:rPr>
        <w:t>he</w:t>
      </w:r>
      <w:r w:rsidR="00437460">
        <w:t xml:space="preserve"> </w:t>
      </w:r>
      <w:r w:rsidR="002A24E0">
        <w:t>budget</w:t>
      </w:r>
      <w:r w:rsidR="008E36B1">
        <w:t>s</w:t>
      </w:r>
      <w:r w:rsidR="002A24E0">
        <w:t xml:space="preserve"> </w:t>
      </w:r>
      <w:r w:rsidR="008E36B1">
        <w:t>are</w:t>
      </w:r>
      <w:r w:rsidR="00437460">
        <w:t xml:space="preserve"> to be prepared in accordance with the Uniform Chart of Accounts </w:t>
      </w:r>
      <w:r w:rsidR="002A24E0">
        <w:t>p</w:t>
      </w:r>
      <w:r w:rsidR="00437460">
        <w:t>rescribed by Shriners</w:t>
      </w:r>
      <w:r>
        <w:t xml:space="preserve"> </w:t>
      </w:r>
      <w:r w:rsidR="00437460">
        <w:t>International.</w:t>
      </w:r>
    </w:p>
    <w:p w:rsidR="002A24E0" w:rsidRDefault="002A24E0" w:rsidP="00173854">
      <w:pPr>
        <w:pStyle w:val="p23"/>
        <w:numPr>
          <w:ilvl w:val="0"/>
          <w:numId w:val="8"/>
        </w:numPr>
        <w:tabs>
          <w:tab w:val="left" w:pos="226"/>
        </w:tabs>
      </w:pPr>
      <w:r>
        <w:t>The proposed budget</w:t>
      </w:r>
      <w:r w:rsidR="008E36B1">
        <w:t>s</w:t>
      </w:r>
      <w:r w:rsidR="000746B9">
        <w:t xml:space="preserve"> shall</w:t>
      </w:r>
      <w:r>
        <w:t xml:space="preserve"> be available for inspection </w:t>
      </w:r>
      <w:r w:rsidR="00107857">
        <w:t xml:space="preserve">at least seven days </w:t>
      </w:r>
      <w:r>
        <w:t xml:space="preserve">before </w:t>
      </w:r>
      <w:r w:rsidR="0015424D">
        <w:t>they are</w:t>
      </w:r>
      <w:r>
        <w:t xml:space="preserve"> adopted.</w:t>
      </w:r>
    </w:p>
    <w:p w:rsidR="00162F60" w:rsidRDefault="00162F60" w:rsidP="00173854">
      <w:pPr>
        <w:pStyle w:val="p23"/>
        <w:numPr>
          <w:ilvl w:val="0"/>
          <w:numId w:val="8"/>
        </w:numPr>
        <w:tabs>
          <w:tab w:val="left" w:pos="226"/>
        </w:tabs>
      </w:pPr>
      <w:r>
        <w:t>The adoption of the budget</w:t>
      </w:r>
      <w:r w:rsidR="008E36B1">
        <w:t>s</w:t>
      </w:r>
      <w:r>
        <w:t xml:space="preserve"> constitutes the appropriation of funds for the purpose indicated in the budget</w:t>
      </w:r>
      <w:r w:rsidR="008E36B1">
        <w:t>s</w:t>
      </w:r>
      <w:r>
        <w:t>.  The budget</w:t>
      </w:r>
      <w:r w:rsidR="008E36B1">
        <w:t>s</w:t>
      </w:r>
      <w:r>
        <w:t xml:space="preserve"> may be amended at any stated meeting of the temple.</w:t>
      </w:r>
    </w:p>
    <w:p w:rsidR="00162F60" w:rsidRDefault="00162F60" w:rsidP="00173854">
      <w:pPr>
        <w:pStyle w:val="p23"/>
        <w:numPr>
          <w:ilvl w:val="0"/>
          <w:numId w:val="8"/>
        </w:numPr>
        <w:tabs>
          <w:tab w:val="left" w:pos="226"/>
        </w:tabs>
      </w:pPr>
      <w:r>
        <w:lastRenderedPageBreak/>
        <w:t xml:space="preserve">At each temple stated meeting the Treasurer </w:t>
      </w:r>
      <w:r w:rsidR="0096620C">
        <w:t>shall give</w:t>
      </w:r>
      <w:r>
        <w:t xml:space="preserve"> a summary of the income and expenses for the most recent accounting period and relate them to the budget</w:t>
      </w:r>
      <w:r w:rsidR="008E36B1">
        <w:t>s</w:t>
      </w:r>
      <w:r>
        <w:t>.</w:t>
      </w:r>
    </w:p>
    <w:p w:rsidR="00162F60" w:rsidRDefault="009F0997" w:rsidP="00173854">
      <w:pPr>
        <w:pStyle w:val="p23"/>
        <w:numPr>
          <w:ilvl w:val="0"/>
          <w:numId w:val="8"/>
        </w:numPr>
        <w:tabs>
          <w:tab w:val="left" w:pos="226"/>
        </w:tabs>
      </w:pPr>
      <w:r>
        <w:t>A copy of the temple budget</w:t>
      </w:r>
      <w:r w:rsidR="008E36B1">
        <w:t>s</w:t>
      </w:r>
      <w:r>
        <w:t xml:space="preserve"> </w:t>
      </w:r>
      <w:r w:rsidR="0096620C">
        <w:t>shall</w:t>
      </w:r>
      <w:r>
        <w:t xml:space="preserve"> be filed with the Imperial Recorder within 30 days following its adoption.</w:t>
      </w:r>
    </w:p>
    <w:p w:rsidR="009F0997" w:rsidRDefault="009F0997" w:rsidP="00173854">
      <w:pPr>
        <w:pStyle w:val="p5"/>
        <w:ind w:left="0" w:firstLine="0"/>
        <w:rPr>
          <w:b/>
          <w:bCs/>
          <w:szCs w:val="24"/>
        </w:rPr>
      </w:pPr>
    </w:p>
    <w:p w:rsidR="006B7B3B" w:rsidRDefault="006B7B3B" w:rsidP="00173854">
      <w:pPr>
        <w:pStyle w:val="p5"/>
        <w:ind w:left="0" w:firstLine="0"/>
        <w:rPr>
          <w:szCs w:val="24"/>
        </w:rPr>
      </w:pPr>
      <w:proofErr w:type="gramStart"/>
      <w:r>
        <w:rPr>
          <w:b/>
          <w:bCs/>
          <w:szCs w:val="24"/>
        </w:rPr>
        <w:t>§6.2 Fiscal Year.</w:t>
      </w:r>
      <w:proofErr w:type="gramEnd"/>
      <w:r>
        <w:rPr>
          <w:b/>
          <w:bCs/>
          <w:szCs w:val="24"/>
        </w:rPr>
        <w:t xml:space="preserve"> </w:t>
      </w:r>
      <w:r w:rsidR="0018752A">
        <w:rPr>
          <w:szCs w:val="24"/>
        </w:rPr>
        <w:t>The</w:t>
      </w:r>
      <w:r>
        <w:rPr>
          <w:szCs w:val="24"/>
        </w:rPr>
        <w:t xml:space="preserve"> temple </w:t>
      </w:r>
      <w:r w:rsidR="0096620C">
        <w:rPr>
          <w:szCs w:val="24"/>
        </w:rPr>
        <w:t>shall</w:t>
      </w:r>
      <w:r>
        <w:rPr>
          <w:szCs w:val="24"/>
        </w:rPr>
        <w:t xml:space="preserve"> arrange its books of account, annual report and audit to conform to the calendar year.</w:t>
      </w:r>
    </w:p>
    <w:p w:rsidR="006B7B3B" w:rsidRDefault="006B7B3B" w:rsidP="00173854">
      <w:pPr>
        <w:pStyle w:val="p5"/>
        <w:ind w:left="0" w:firstLine="0"/>
        <w:rPr>
          <w:b/>
          <w:bCs/>
          <w:szCs w:val="24"/>
        </w:rPr>
      </w:pPr>
    </w:p>
    <w:p w:rsidR="00437460" w:rsidRDefault="006B7B3B" w:rsidP="00173854">
      <w:pPr>
        <w:pStyle w:val="p5"/>
        <w:ind w:left="0" w:firstLine="0"/>
        <w:rPr>
          <w:szCs w:val="24"/>
        </w:rPr>
      </w:pPr>
      <w:proofErr w:type="gramStart"/>
      <w:r>
        <w:rPr>
          <w:b/>
          <w:bCs/>
          <w:szCs w:val="24"/>
        </w:rPr>
        <w:t>§6.3</w:t>
      </w:r>
      <w:r w:rsidR="00437460">
        <w:rPr>
          <w:b/>
          <w:bCs/>
          <w:szCs w:val="24"/>
        </w:rPr>
        <w:t xml:space="preserve"> Payment</w:t>
      </w:r>
      <w:proofErr w:type="gramEnd"/>
      <w:r w:rsidR="00437460">
        <w:rPr>
          <w:b/>
          <w:bCs/>
          <w:szCs w:val="24"/>
        </w:rPr>
        <w:t xml:space="preserve"> of Obligations. </w:t>
      </w:r>
      <w:r w:rsidR="00437460">
        <w:rPr>
          <w:szCs w:val="24"/>
        </w:rPr>
        <w:t>All checks, vouchers or orders for the payment of obligations of t</w:t>
      </w:r>
      <w:r w:rsidR="002A3DD1">
        <w:rPr>
          <w:szCs w:val="24"/>
        </w:rPr>
        <w:t>he</w:t>
      </w:r>
      <w:r w:rsidR="00437460">
        <w:rPr>
          <w:szCs w:val="24"/>
        </w:rPr>
        <w:t xml:space="preserve"> temple, any sums due </w:t>
      </w:r>
      <w:r w:rsidR="002A3DD1">
        <w:rPr>
          <w:szCs w:val="24"/>
        </w:rPr>
        <w:t>Shriners International</w:t>
      </w:r>
      <w:r w:rsidR="00437460">
        <w:rPr>
          <w:szCs w:val="24"/>
        </w:rPr>
        <w:t>, and any other authorized disbursements</w:t>
      </w:r>
      <w:r w:rsidR="002A3DD1">
        <w:rPr>
          <w:szCs w:val="24"/>
        </w:rPr>
        <w:t xml:space="preserve"> or transfers of temple funds</w:t>
      </w:r>
      <w:r w:rsidR="00437460">
        <w:rPr>
          <w:szCs w:val="24"/>
        </w:rPr>
        <w:t xml:space="preserve">, shall be signed by one or more officers and countersigned by one or more officers as determined by resolution adopted by </w:t>
      </w:r>
      <w:r w:rsidR="002A3DD1">
        <w:rPr>
          <w:szCs w:val="24"/>
        </w:rPr>
        <w:t xml:space="preserve">the </w:t>
      </w:r>
      <w:r w:rsidR="0096620C">
        <w:rPr>
          <w:szCs w:val="24"/>
        </w:rPr>
        <w:t>B</w:t>
      </w:r>
      <w:r w:rsidR="002A3DD1">
        <w:rPr>
          <w:szCs w:val="24"/>
        </w:rPr>
        <w:t>o</w:t>
      </w:r>
      <w:r w:rsidR="00206E85">
        <w:rPr>
          <w:szCs w:val="24"/>
        </w:rPr>
        <w:t xml:space="preserve">ard of </w:t>
      </w:r>
      <w:r w:rsidR="0096620C">
        <w:rPr>
          <w:szCs w:val="24"/>
        </w:rPr>
        <w:t>D</w:t>
      </w:r>
      <w:r w:rsidR="00206E85">
        <w:rPr>
          <w:szCs w:val="24"/>
        </w:rPr>
        <w:t xml:space="preserve">irectors.  One of these signatories shall be the </w:t>
      </w:r>
      <w:r w:rsidR="0096620C">
        <w:rPr>
          <w:szCs w:val="24"/>
        </w:rPr>
        <w:t>T</w:t>
      </w:r>
      <w:r w:rsidR="00206E85">
        <w:rPr>
          <w:szCs w:val="24"/>
        </w:rPr>
        <w:t>reasurer</w:t>
      </w:r>
      <w:r w:rsidR="00EE4FC7">
        <w:rPr>
          <w:szCs w:val="24"/>
        </w:rPr>
        <w:t xml:space="preserve"> if</w:t>
      </w:r>
      <w:r w:rsidR="00107857">
        <w:rPr>
          <w:szCs w:val="24"/>
        </w:rPr>
        <w:t xml:space="preserve"> he is</w:t>
      </w:r>
      <w:r w:rsidR="00EE4FC7">
        <w:rPr>
          <w:szCs w:val="24"/>
        </w:rPr>
        <w:t xml:space="preserve"> available.</w:t>
      </w:r>
    </w:p>
    <w:p w:rsidR="00437460" w:rsidRDefault="00437460" w:rsidP="00173854">
      <w:pPr>
        <w:pStyle w:val="p5"/>
        <w:ind w:left="0" w:firstLine="0"/>
        <w:rPr>
          <w:szCs w:val="24"/>
        </w:rPr>
      </w:pPr>
      <w:r>
        <w:rPr>
          <w:szCs w:val="24"/>
        </w:rPr>
        <w:t> </w:t>
      </w:r>
    </w:p>
    <w:p w:rsidR="00437460" w:rsidRPr="006B7B3B" w:rsidRDefault="00437460" w:rsidP="00173854">
      <w:pPr>
        <w:pStyle w:val="p7"/>
        <w:jc w:val="both"/>
      </w:pPr>
      <w:proofErr w:type="gramStart"/>
      <w:r>
        <w:rPr>
          <w:b/>
          <w:bCs/>
        </w:rPr>
        <w:t xml:space="preserve">§6.4 </w:t>
      </w:r>
      <w:r w:rsidR="006B7B3B">
        <w:rPr>
          <w:b/>
          <w:bCs/>
        </w:rPr>
        <w:t>Annual Audit</w:t>
      </w:r>
      <w:proofErr w:type="gramEnd"/>
      <w:r w:rsidR="006B7B3B">
        <w:rPr>
          <w:b/>
          <w:bCs/>
        </w:rPr>
        <w:t xml:space="preserve">.  </w:t>
      </w:r>
      <w:r w:rsidR="006B7B3B">
        <w:rPr>
          <w:bCs/>
        </w:rPr>
        <w:t xml:space="preserve">The </w:t>
      </w:r>
      <w:r w:rsidR="004B47FB">
        <w:rPr>
          <w:bCs/>
        </w:rPr>
        <w:t>B</w:t>
      </w:r>
      <w:r w:rsidR="006B7B3B">
        <w:rPr>
          <w:bCs/>
        </w:rPr>
        <w:t xml:space="preserve">oard of </w:t>
      </w:r>
      <w:r w:rsidR="004B47FB">
        <w:rPr>
          <w:bCs/>
        </w:rPr>
        <w:t>D</w:t>
      </w:r>
      <w:r w:rsidR="006B7B3B">
        <w:rPr>
          <w:bCs/>
        </w:rPr>
        <w:t>irectors shall annually employ a Certified Public Accountant, selected by the temple, to examine and audit the books of the temple.  The report of this audit shall be submitted by the Potentate to the temple not later than the April stated meeting of the temple.</w:t>
      </w:r>
    </w:p>
    <w:p w:rsidR="00437460" w:rsidRDefault="00437460" w:rsidP="00173854">
      <w:pPr>
        <w:pStyle w:val="p5"/>
        <w:ind w:left="0" w:firstLine="0"/>
        <w:rPr>
          <w:b/>
          <w:bCs/>
          <w:szCs w:val="24"/>
        </w:rPr>
      </w:pPr>
      <w:r>
        <w:rPr>
          <w:b/>
          <w:bCs/>
          <w:szCs w:val="24"/>
        </w:rPr>
        <w:t> </w:t>
      </w:r>
    </w:p>
    <w:p w:rsidR="00437460" w:rsidRDefault="00437460" w:rsidP="00173854">
      <w:pPr>
        <w:pStyle w:val="p5"/>
        <w:ind w:left="0" w:firstLine="0"/>
        <w:rPr>
          <w:szCs w:val="24"/>
        </w:rPr>
      </w:pPr>
      <w:r>
        <w:rPr>
          <w:b/>
          <w:bCs/>
          <w:szCs w:val="24"/>
        </w:rPr>
        <w:t>§6.5 Sale of Temple</w:t>
      </w:r>
      <w:r w:rsidRPr="007E3F94">
        <w:rPr>
          <w:b/>
          <w:bCs/>
          <w:szCs w:val="24"/>
        </w:rPr>
        <w:t xml:space="preserve"> </w:t>
      </w:r>
      <w:r w:rsidRPr="007E3F94">
        <w:rPr>
          <w:b/>
          <w:szCs w:val="24"/>
        </w:rPr>
        <w:t>Assets.</w:t>
      </w:r>
      <w:r>
        <w:rPr>
          <w:szCs w:val="24"/>
        </w:rPr>
        <w:t xml:space="preserve"> Prior to th</w:t>
      </w:r>
      <w:r w:rsidR="009F0997">
        <w:rPr>
          <w:szCs w:val="24"/>
        </w:rPr>
        <w:t>e</w:t>
      </w:r>
      <w:r>
        <w:rPr>
          <w:szCs w:val="24"/>
        </w:rPr>
        <w:t xml:space="preserve"> temple, or any of its affiliates, selling, leasing, exchanging, mortgaging, pledging or otherwise disposing of all or substantially all of</w:t>
      </w:r>
      <w:r w:rsidR="000746B9">
        <w:rPr>
          <w:szCs w:val="24"/>
        </w:rPr>
        <w:t xml:space="preserve"> its property or assets, it shall</w:t>
      </w:r>
      <w:r>
        <w:rPr>
          <w:szCs w:val="24"/>
        </w:rPr>
        <w:t xml:space="preserve"> follow the bylaws of </w:t>
      </w:r>
      <w:r w:rsidR="004E3136">
        <w:rPr>
          <w:szCs w:val="24"/>
        </w:rPr>
        <w:t>Shriners International</w:t>
      </w:r>
      <w:r>
        <w:rPr>
          <w:szCs w:val="24"/>
        </w:rPr>
        <w:t>.</w:t>
      </w:r>
    </w:p>
    <w:p w:rsidR="007E3F94" w:rsidRDefault="007E3F94" w:rsidP="00173854">
      <w:pPr>
        <w:pStyle w:val="p5"/>
        <w:ind w:left="0" w:firstLine="0"/>
        <w:rPr>
          <w:szCs w:val="24"/>
        </w:rPr>
      </w:pPr>
    </w:p>
    <w:p w:rsidR="007E3F94" w:rsidRDefault="007E3F94" w:rsidP="00173854">
      <w:pPr>
        <w:pStyle w:val="p5"/>
        <w:ind w:left="0" w:firstLine="0"/>
        <w:rPr>
          <w:bCs/>
          <w:szCs w:val="24"/>
        </w:rPr>
      </w:pPr>
      <w:proofErr w:type="gramStart"/>
      <w:r>
        <w:rPr>
          <w:b/>
          <w:bCs/>
          <w:szCs w:val="24"/>
        </w:rPr>
        <w:t>§6.6 Designation</w:t>
      </w:r>
      <w:proofErr w:type="gramEnd"/>
      <w:r>
        <w:rPr>
          <w:b/>
          <w:bCs/>
          <w:szCs w:val="24"/>
        </w:rPr>
        <w:t xml:space="preserve"> of Depository and Safety Deposit Box. </w:t>
      </w:r>
      <w:r>
        <w:rPr>
          <w:bCs/>
          <w:szCs w:val="24"/>
        </w:rPr>
        <w:t xml:space="preserve">The </w:t>
      </w:r>
      <w:r w:rsidR="005B6E5A">
        <w:rPr>
          <w:bCs/>
          <w:szCs w:val="24"/>
        </w:rPr>
        <w:t>B</w:t>
      </w:r>
      <w:r>
        <w:rPr>
          <w:bCs/>
          <w:szCs w:val="24"/>
        </w:rPr>
        <w:t xml:space="preserve">oard of </w:t>
      </w:r>
      <w:r w:rsidR="005B6E5A">
        <w:rPr>
          <w:bCs/>
          <w:szCs w:val="24"/>
        </w:rPr>
        <w:t>D</w:t>
      </w:r>
      <w:r>
        <w:rPr>
          <w:bCs/>
          <w:szCs w:val="24"/>
        </w:rPr>
        <w:t xml:space="preserve">irectors shall annually designate one or more federally insured financial institutions as the depository for temple funds.  The </w:t>
      </w:r>
      <w:r w:rsidR="005B6E5A">
        <w:rPr>
          <w:bCs/>
          <w:szCs w:val="24"/>
        </w:rPr>
        <w:t>B</w:t>
      </w:r>
      <w:r>
        <w:rPr>
          <w:bCs/>
          <w:szCs w:val="24"/>
        </w:rPr>
        <w:t xml:space="preserve">oard of </w:t>
      </w:r>
      <w:r w:rsidR="005B6E5A">
        <w:rPr>
          <w:bCs/>
          <w:szCs w:val="24"/>
        </w:rPr>
        <w:t>D</w:t>
      </w:r>
      <w:r>
        <w:rPr>
          <w:bCs/>
          <w:szCs w:val="24"/>
        </w:rPr>
        <w:t xml:space="preserve">irectors shall </w:t>
      </w:r>
      <w:r w:rsidR="004B47FB">
        <w:rPr>
          <w:bCs/>
          <w:szCs w:val="24"/>
        </w:rPr>
        <w:t xml:space="preserve">also </w:t>
      </w:r>
      <w:r>
        <w:rPr>
          <w:bCs/>
          <w:szCs w:val="24"/>
        </w:rPr>
        <w:t xml:space="preserve">secure, in the name of the temple, a safety deposit box in which shall be kept all securities, valuable papers and other items of value belonging to the temple.  Such safety deposit box may only be opened in the presence of any two </w:t>
      </w:r>
      <w:r w:rsidR="00B16182">
        <w:rPr>
          <w:bCs/>
          <w:szCs w:val="24"/>
        </w:rPr>
        <w:t xml:space="preserve">of the </w:t>
      </w:r>
      <w:r>
        <w:rPr>
          <w:bCs/>
          <w:szCs w:val="24"/>
        </w:rPr>
        <w:t xml:space="preserve">following: the Treasurer, the Recorder, the </w:t>
      </w:r>
      <w:r w:rsidR="00C57423">
        <w:rPr>
          <w:bCs/>
          <w:szCs w:val="24"/>
        </w:rPr>
        <w:t xml:space="preserve">Executive Director, or another </w:t>
      </w:r>
      <w:r>
        <w:rPr>
          <w:bCs/>
          <w:szCs w:val="24"/>
        </w:rPr>
        <w:t xml:space="preserve">member of the board designated by the </w:t>
      </w:r>
      <w:r w:rsidR="00C57423">
        <w:rPr>
          <w:bCs/>
          <w:szCs w:val="24"/>
        </w:rPr>
        <w:t>board.</w:t>
      </w:r>
    </w:p>
    <w:p w:rsidR="0018752A" w:rsidRDefault="0018752A" w:rsidP="00173854">
      <w:pPr>
        <w:pStyle w:val="p5"/>
        <w:ind w:left="0" w:firstLine="0"/>
        <w:rPr>
          <w:bCs/>
          <w:szCs w:val="24"/>
        </w:rPr>
      </w:pPr>
    </w:p>
    <w:p w:rsidR="0018752A" w:rsidRPr="00E723B4" w:rsidRDefault="0018752A" w:rsidP="00173854">
      <w:pPr>
        <w:pStyle w:val="p5"/>
        <w:ind w:left="0" w:firstLine="0"/>
        <w:rPr>
          <w:szCs w:val="24"/>
        </w:rPr>
      </w:pPr>
      <w:proofErr w:type="gramStart"/>
      <w:r>
        <w:rPr>
          <w:b/>
          <w:bCs/>
          <w:szCs w:val="24"/>
        </w:rPr>
        <w:t>§6.7</w:t>
      </w:r>
      <w:r w:rsidR="00E723B4">
        <w:rPr>
          <w:b/>
          <w:bCs/>
          <w:szCs w:val="24"/>
        </w:rPr>
        <w:t xml:space="preserve"> Indemnification</w:t>
      </w:r>
      <w:proofErr w:type="gramEnd"/>
      <w:r w:rsidR="00E723B4">
        <w:rPr>
          <w:b/>
          <w:bCs/>
          <w:szCs w:val="24"/>
        </w:rPr>
        <w:t xml:space="preserve">.  </w:t>
      </w:r>
      <w:r w:rsidR="00E723B4">
        <w:rPr>
          <w:bCs/>
          <w:szCs w:val="24"/>
        </w:rPr>
        <w:t>The official divan, committee members, officers and employees shall be indemnified by the temple for all expenses reasonably incurred by them in defending themselves from any proceedings instituted or threatened against them provided the temple votes that they have acted within the scope of their authority and are not guilty of misfeasance or malfeasance.</w:t>
      </w:r>
    </w:p>
    <w:p w:rsidR="00E723B4" w:rsidRDefault="00E723B4" w:rsidP="00173854">
      <w:pPr>
        <w:pStyle w:val="p5"/>
        <w:ind w:left="0" w:firstLine="0"/>
        <w:rPr>
          <w:szCs w:val="24"/>
        </w:rPr>
      </w:pPr>
    </w:p>
    <w:p w:rsidR="00E723B4" w:rsidRPr="00E723B4" w:rsidRDefault="00E723B4" w:rsidP="00173854">
      <w:pPr>
        <w:pStyle w:val="p5"/>
        <w:ind w:left="0" w:firstLine="0"/>
        <w:rPr>
          <w:szCs w:val="24"/>
        </w:rPr>
      </w:pPr>
      <w:r>
        <w:rPr>
          <w:b/>
          <w:bCs/>
          <w:szCs w:val="24"/>
        </w:rPr>
        <w:t xml:space="preserve">§6.8 Fidelity Bond and Insurance.  </w:t>
      </w:r>
      <w:r w:rsidR="002E70D7">
        <w:rPr>
          <w:bCs/>
          <w:szCs w:val="24"/>
        </w:rPr>
        <w:t xml:space="preserve">The temple shall procure </w:t>
      </w:r>
      <w:r>
        <w:rPr>
          <w:bCs/>
          <w:szCs w:val="24"/>
        </w:rPr>
        <w:t>corporate fidelity bond</w:t>
      </w:r>
      <w:r w:rsidR="002E70D7">
        <w:rPr>
          <w:bCs/>
          <w:szCs w:val="24"/>
        </w:rPr>
        <w:t>s</w:t>
      </w:r>
      <w:r>
        <w:rPr>
          <w:bCs/>
          <w:szCs w:val="24"/>
        </w:rPr>
        <w:t xml:space="preserve"> and insurance coverage as required by the bylaws of Shriners International.</w:t>
      </w:r>
    </w:p>
    <w:p w:rsidR="00E723B4" w:rsidRDefault="00E723B4" w:rsidP="00173854">
      <w:pPr>
        <w:pStyle w:val="p5"/>
        <w:ind w:left="0" w:firstLine="0"/>
        <w:rPr>
          <w:b/>
          <w:bCs/>
          <w:szCs w:val="24"/>
        </w:rPr>
      </w:pPr>
    </w:p>
    <w:p w:rsidR="00F91A5F" w:rsidRDefault="00437460" w:rsidP="00173854">
      <w:pPr>
        <w:pStyle w:val="p5"/>
        <w:ind w:left="0" w:firstLine="0"/>
        <w:rPr>
          <w:szCs w:val="24"/>
        </w:rPr>
      </w:pPr>
      <w:r>
        <w:rPr>
          <w:b/>
          <w:bCs/>
          <w:szCs w:val="24"/>
        </w:rPr>
        <w:t>§6.</w:t>
      </w:r>
      <w:r w:rsidR="00E723B4">
        <w:rPr>
          <w:b/>
          <w:bCs/>
          <w:szCs w:val="24"/>
        </w:rPr>
        <w:t>9</w:t>
      </w:r>
      <w:r>
        <w:rPr>
          <w:b/>
          <w:bCs/>
          <w:szCs w:val="24"/>
        </w:rPr>
        <w:t xml:space="preserve"> </w:t>
      </w:r>
      <w:r w:rsidR="00F91A5F">
        <w:rPr>
          <w:b/>
          <w:bCs/>
          <w:szCs w:val="24"/>
        </w:rPr>
        <w:t xml:space="preserve">Additional Fiscal Requirements.  </w:t>
      </w:r>
      <w:r w:rsidR="00F91A5F">
        <w:rPr>
          <w:bCs/>
          <w:szCs w:val="24"/>
        </w:rPr>
        <w:t xml:space="preserve">The temple shall comply with the additional requirements of Article 34 of the bylaws of Shriners International with respect to its fiscal affairs. </w:t>
      </w:r>
    </w:p>
    <w:p w:rsidR="00437460" w:rsidRDefault="00437460" w:rsidP="00173854">
      <w:pPr>
        <w:pStyle w:val="p5"/>
        <w:ind w:left="0" w:firstLine="0"/>
        <w:rPr>
          <w:szCs w:val="24"/>
        </w:rPr>
      </w:pPr>
    </w:p>
    <w:p w:rsidR="00437460" w:rsidRDefault="00437460" w:rsidP="00173854">
      <w:pPr>
        <w:pStyle w:val="p9"/>
        <w:spacing w:line="220" w:lineRule="exact"/>
        <w:ind w:left="0"/>
        <w:rPr>
          <w:szCs w:val="24"/>
        </w:rPr>
      </w:pPr>
      <w:r>
        <w:rPr>
          <w:szCs w:val="24"/>
        </w:rPr>
        <w:t> </w:t>
      </w:r>
    </w:p>
    <w:p w:rsidR="00437460" w:rsidRDefault="00F91A5F" w:rsidP="00452D41">
      <w:pPr>
        <w:pStyle w:val="c2"/>
        <w:tabs>
          <w:tab w:val="left" w:pos="748"/>
        </w:tabs>
        <w:rPr>
          <w:b/>
          <w:bCs/>
          <w:iCs/>
          <w:szCs w:val="24"/>
        </w:rPr>
      </w:pPr>
      <w:r>
        <w:rPr>
          <w:b/>
          <w:bCs/>
          <w:iCs/>
          <w:szCs w:val="24"/>
        </w:rPr>
        <w:t>ARTICLE VII</w:t>
      </w:r>
    </w:p>
    <w:p w:rsidR="00437460" w:rsidRDefault="00437460" w:rsidP="00452D41">
      <w:pPr>
        <w:pStyle w:val="c2"/>
        <w:tabs>
          <w:tab w:val="left" w:pos="748"/>
        </w:tabs>
        <w:rPr>
          <w:b/>
          <w:bCs/>
          <w:iCs/>
          <w:szCs w:val="24"/>
        </w:rPr>
      </w:pPr>
      <w:r>
        <w:rPr>
          <w:b/>
          <w:bCs/>
          <w:iCs/>
          <w:szCs w:val="24"/>
        </w:rPr>
        <w:t>Committees</w:t>
      </w:r>
    </w:p>
    <w:p w:rsidR="00437460" w:rsidRDefault="00437460" w:rsidP="00173854">
      <w:pPr>
        <w:pStyle w:val="c2"/>
        <w:tabs>
          <w:tab w:val="left" w:pos="748"/>
        </w:tabs>
        <w:jc w:val="both"/>
        <w:rPr>
          <w:b/>
          <w:bCs/>
          <w:iCs/>
          <w:szCs w:val="24"/>
        </w:rPr>
      </w:pPr>
      <w:r>
        <w:rPr>
          <w:b/>
          <w:bCs/>
          <w:iCs/>
          <w:szCs w:val="24"/>
        </w:rPr>
        <w:t> </w:t>
      </w:r>
    </w:p>
    <w:p w:rsidR="00437460" w:rsidRDefault="00437460" w:rsidP="00173854">
      <w:pPr>
        <w:pStyle w:val="p9"/>
        <w:spacing w:line="220" w:lineRule="exact"/>
        <w:ind w:left="0" w:firstLine="0"/>
        <w:rPr>
          <w:szCs w:val="24"/>
        </w:rPr>
      </w:pPr>
      <w:proofErr w:type="gramStart"/>
      <w:r>
        <w:rPr>
          <w:b/>
          <w:bCs/>
          <w:szCs w:val="24"/>
        </w:rPr>
        <w:lastRenderedPageBreak/>
        <w:t>§7.1 Appointment</w:t>
      </w:r>
      <w:proofErr w:type="gramEnd"/>
      <w:r>
        <w:rPr>
          <w:b/>
          <w:bCs/>
          <w:szCs w:val="24"/>
        </w:rPr>
        <w:t xml:space="preserve">.  </w:t>
      </w:r>
      <w:r>
        <w:rPr>
          <w:szCs w:val="24"/>
        </w:rPr>
        <w:t>The Potentate shall appoint all temple Committees and Committee Chairmen, unless otherwise set forth in these Bylaws.</w:t>
      </w:r>
    </w:p>
    <w:p w:rsidR="00437460" w:rsidRDefault="00437460" w:rsidP="00173854">
      <w:pPr>
        <w:pStyle w:val="p9"/>
        <w:spacing w:line="220" w:lineRule="exact"/>
        <w:ind w:left="0" w:firstLine="0"/>
        <w:rPr>
          <w:szCs w:val="24"/>
        </w:rPr>
      </w:pPr>
      <w:r>
        <w:rPr>
          <w:szCs w:val="24"/>
        </w:rPr>
        <w:t> </w:t>
      </w:r>
    </w:p>
    <w:p w:rsidR="00437460" w:rsidRDefault="00437460" w:rsidP="00173854">
      <w:pPr>
        <w:pStyle w:val="p9"/>
        <w:spacing w:line="220" w:lineRule="exact"/>
        <w:ind w:left="0" w:firstLine="0"/>
        <w:rPr>
          <w:szCs w:val="24"/>
        </w:rPr>
      </w:pPr>
      <w:r>
        <w:rPr>
          <w:b/>
          <w:bCs/>
          <w:szCs w:val="24"/>
        </w:rPr>
        <w:t>§7.2 Standing Committees</w:t>
      </w:r>
      <w:r>
        <w:rPr>
          <w:szCs w:val="24"/>
        </w:rPr>
        <w:t xml:space="preserve">. The Standing Committees of Aladdin Shriners and the duties of each </w:t>
      </w:r>
      <w:r w:rsidR="00436C9A">
        <w:rPr>
          <w:szCs w:val="24"/>
        </w:rPr>
        <w:t>are</w:t>
      </w:r>
      <w:r>
        <w:rPr>
          <w:szCs w:val="24"/>
        </w:rPr>
        <w:t>:</w:t>
      </w:r>
    </w:p>
    <w:p w:rsidR="00437460" w:rsidRDefault="00437460" w:rsidP="00452D41">
      <w:pPr>
        <w:pStyle w:val="p9"/>
        <w:numPr>
          <w:ilvl w:val="0"/>
          <w:numId w:val="6"/>
        </w:numPr>
        <w:spacing w:line="220" w:lineRule="exact"/>
        <w:rPr>
          <w:szCs w:val="24"/>
        </w:rPr>
      </w:pPr>
      <w:r>
        <w:rPr>
          <w:b/>
          <w:bCs/>
          <w:szCs w:val="24"/>
        </w:rPr>
        <w:t>The Membership Committee</w:t>
      </w:r>
      <w:r>
        <w:rPr>
          <w:szCs w:val="24"/>
        </w:rPr>
        <w:t xml:space="preserve"> shall be responsible for the development and implementation of programs</w:t>
      </w:r>
      <w:r w:rsidR="009049B5">
        <w:rPr>
          <w:szCs w:val="24"/>
        </w:rPr>
        <w:t xml:space="preserve"> </w:t>
      </w:r>
      <w:r w:rsidRPr="00892189">
        <w:rPr>
          <w:szCs w:val="24"/>
        </w:rPr>
        <w:t>to promote the recruitment</w:t>
      </w:r>
      <w:r w:rsidR="00576BF9" w:rsidRPr="00892189">
        <w:rPr>
          <w:szCs w:val="24"/>
        </w:rPr>
        <w:t xml:space="preserve">, retention activation, and restoration </w:t>
      </w:r>
      <w:r w:rsidRPr="00892189">
        <w:rPr>
          <w:szCs w:val="24"/>
        </w:rPr>
        <w:t xml:space="preserve">of members for </w:t>
      </w:r>
      <w:r w:rsidR="009F0997">
        <w:rPr>
          <w:szCs w:val="24"/>
        </w:rPr>
        <w:t xml:space="preserve">the </w:t>
      </w:r>
      <w:r w:rsidRPr="00892189">
        <w:rPr>
          <w:szCs w:val="24"/>
        </w:rPr>
        <w:t>Aladdin Shriners.</w:t>
      </w:r>
      <w:r w:rsidR="00576BF9" w:rsidRPr="00892189">
        <w:rPr>
          <w:szCs w:val="24"/>
        </w:rPr>
        <w:t xml:space="preserve"> There shall</w:t>
      </w:r>
      <w:r w:rsidR="00991918">
        <w:rPr>
          <w:szCs w:val="24"/>
        </w:rPr>
        <w:t xml:space="preserve"> also</w:t>
      </w:r>
      <w:r w:rsidR="00576BF9" w:rsidRPr="00892189">
        <w:rPr>
          <w:szCs w:val="24"/>
        </w:rPr>
        <w:t xml:space="preserve"> be a recruitment subcommittee, </w:t>
      </w:r>
      <w:proofErr w:type="gramStart"/>
      <w:r w:rsidR="00576BF9" w:rsidRPr="00892189">
        <w:rPr>
          <w:szCs w:val="24"/>
        </w:rPr>
        <w:t>a retention</w:t>
      </w:r>
      <w:proofErr w:type="gramEnd"/>
      <w:r w:rsidR="00576BF9" w:rsidRPr="00892189">
        <w:rPr>
          <w:szCs w:val="24"/>
        </w:rPr>
        <w:t xml:space="preserve"> and activation subcommittee</w:t>
      </w:r>
      <w:r w:rsidR="00991918">
        <w:rPr>
          <w:szCs w:val="24"/>
        </w:rPr>
        <w:t>,</w:t>
      </w:r>
      <w:r w:rsidR="00576BF9" w:rsidRPr="00892189">
        <w:rPr>
          <w:szCs w:val="24"/>
        </w:rPr>
        <w:t xml:space="preserve"> and a restoration subcommittee.</w:t>
      </w:r>
    </w:p>
    <w:p w:rsidR="00A07CD1" w:rsidRDefault="009F625B" w:rsidP="00452D41">
      <w:pPr>
        <w:pStyle w:val="p9"/>
        <w:numPr>
          <w:ilvl w:val="0"/>
          <w:numId w:val="6"/>
        </w:numPr>
        <w:spacing w:line="220" w:lineRule="exact"/>
        <w:rPr>
          <w:b/>
          <w:bCs/>
          <w:szCs w:val="24"/>
        </w:rPr>
      </w:pPr>
      <w:r w:rsidRPr="00927478">
        <w:rPr>
          <w:b/>
          <w:bCs/>
          <w:szCs w:val="24"/>
        </w:rPr>
        <w:t xml:space="preserve">The </w:t>
      </w:r>
      <w:r w:rsidR="00437460" w:rsidRPr="00927478">
        <w:rPr>
          <w:b/>
          <w:bCs/>
          <w:szCs w:val="24"/>
        </w:rPr>
        <w:t>Insurance</w:t>
      </w:r>
      <w:r w:rsidR="00983E16" w:rsidRPr="00927478">
        <w:rPr>
          <w:b/>
          <w:bCs/>
          <w:szCs w:val="24"/>
        </w:rPr>
        <w:t xml:space="preserve"> Advisory </w:t>
      </w:r>
      <w:r w:rsidR="00437460" w:rsidRPr="00927478">
        <w:rPr>
          <w:b/>
          <w:bCs/>
          <w:szCs w:val="24"/>
        </w:rPr>
        <w:t>Committee</w:t>
      </w:r>
      <w:r w:rsidRPr="00927478">
        <w:rPr>
          <w:b/>
          <w:bCs/>
          <w:szCs w:val="24"/>
        </w:rPr>
        <w:t xml:space="preserve"> </w:t>
      </w:r>
      <w:r w:rsidR="00437460" w:rsidRPr="00927478">
        <w:rPr>
          <w:szCs w:val="24"/>
        </w:rPr>
        <w:t xml:space="preserve">shall </w:t>
      </w:r>
      <w:r w:rsidRPr="00927478">
        <w:rPr>
          <w:szCs w:val="24"/>
        </w:rPr>
        <w:t>p</w:t>
      </w:r>
      <w:r w:rsidR="00437460" w:rsidRPr="00927478">
        <w:rPr>
          <w:szCs w:val="24"/>
        </w:rPr>
        <w:t>erform such duties as required by</w:t>
      </w:r>
      <w:r w:rsidR="00927478" w:rsidRPr="00927478">
        <w:rPr>
          <w:szCs w:val="24"/>
        </w:rPr>
        <w:t xml:space="preserve"> </w:t>
      </w:r>
      <w:r w:rsidR="00927478" w:rsidRPr="00927478">
        <w:rPr>
          <w:bCs/>
        </w:rPr>
        <w:t>§334.2(b) of</w:t>
      </w:r>
      <w:r w:rsidR="00437460" w:rsidRPr="00927478">
        <w:rPr>
          <w:szCs w:val="24"/>
        </w:rPr>
        <w:t xml:space="preserve"> the bylaws of </w:t>
      </w:r>
      <w:r w:rsidR="00F91A5F" w:rsidRPr="00927478">
        <w:rPr>
          <w:szCs w:val="24"/>
        </w:rPr>
        <w:t>Shriners International</w:t>
      </w:r>
      <w:r w:rsidR="00437460" w:rsidRPr="00927478">
        <w:rPr>
          <w:szCs w:val="24"/>
        </w:rPr>
        <w:t>.</w:t>
      </w:r>
      <w:r w:rsidR="00B546FB" w:rsidRPr="00927478">
        <w:rPr>
          <w:szCs w:val="24"/>
        </w:rPr>
        <w:t xml:space="preserve">  The members of this committee shall be skilled and knowledgeable in property and casualty insurance matters.  The temple attorney shall be a member of this committee.</w:t>
      </w:r>
    </w:p>
    <w:p w:rsidR="00A07CD1" w:rsidRDefault="00437460" w:rsidP="00452D41">
      <w:pPr>
        <w:pStyle w:val="p9"/>
        <w:numPr>
          <w:ilvl w:val="0"/>
          <w:numId w:val="6"/>
        </w:numPr>
        <w:spacing w:line="220" w:lineRule="exact"/>
        <w:rPr>
          <w:b/>
          <w:bCs/>
          <w:szCs w:val="24"/>
        </w:rPr>
      </w:pPr>
      <w:r w:rsidRPr="00A07CD1">
        <w:rPr>
          <w:b/>
          <w:bCs/>
          <w:szCs w:val="24"/>
        </w:rPr>
        <w:t>The Ways and Means Committee</w:t>
      </w:r>
      <w:r w:rsidRPr="00A07CD1">
        <w:rPr>
          <w:szCs w:val="24"/>
        </w:rPr>
        <w:t xml:space="preserve"> shall seek out, investi</w:t>
      </w:r>
      <w:r w:rsidRPr="00A07CD1">
        <w:rPr>
          <w:szCs w:val="24"/>
        </w:rPr>
        <w:softHyphen/>
        <w:t xml:space="preserve">gate, and recommend possible fund raising </w:t>
      </w:r>
      <w:r w:rsidR="009049B5" w:rsidRPr="00A07CD1">
        <w:rPr>
          <w:szCs w:val="24"/>
        </w:rPr>
        <w:t>a</w:t>
      </w:r>
      <w:r w:rsidRPr="00A07CD1">
        <w:rPr>
          <w:szCs w:val="24"/>
        </w:rPr>
        <w:t>ctivities</w:t>
      </w:r>
      <w:r w:rsidR="009049B5" w:rsidRPr="00A07CD1">
        <w:rPr>
          <w:szCs w:val="24"/>
        </w:rPr>
        <w:t xml:space="preserve"> </w:t>
      </w:r>
      <w:r w:rsidRPr="00A07CD1">
        <w:rPr>
          <w:szCs w:val="24"/>
        </w:rPr>
        <w:t>for the ben</w:t>
      </w:r>
      <w:r w:rsidRPr="00A07CD1">
        <w:rPr>
          <w:szCs w:val="24"/>
        </w:rPr>
        <w:softHyphen/>
        <w:t>efit of</w:t>
      </w:r>
      <w:r w:rsidR="00927478" w:rsidRPr="00A07CD1">
        <w:rPr>
          <w:szCs w:val="24"/>
        </w:rPr>
        <w:t xml:space="preserve"> the </w:t>
      </w:r>
      <w:r w:rsidRPr="00A07CD1">
        <w:rPr>
          <w:szCs w:val="24"/>
        </w:rPr>
        <w:t>Aladdin Shriners. The Chairman of each Temple fund rais</w:t>
      </w:r>
      <w:r w:rsidRPr="00A07CD1">
        <w:rPr>
          <w:szCs w:val="24"/>
        </w:rPr>
        <w:softHyphen/>
        <w:t xml:space="preserve">ing </w:t>
      </w:r>
      <w:r w:rsidR="00121398" w:rsidRPr="00A07CD1">
        <w:rPr>
          <w:szCs w:val="24"/>
        </w:rPr>
        <w:t>activity shall</w:t>
      </w:r>
      <w:r w:rsidRPr="00A07CD1">
        <w:rPr>
          <w:szCs w:val="24"/>
        </w:rPr>
        <w:t xml:space="preserve"> be</w:t>
      </w:r>
      <w:r w:rsidR="009036E2" w:rsidRPr="00A07CD1">
        <w:rPr>
          <w:szCs w:val="24"/>
        </w:rPr>
        <w:t xml:space="preserve"> a</w:t>
      </w:r>
      <w:r w:rsidRPr="00A07CD1">
        <w:rPr>
          <w:szCs w:val="24"/>
        </w:rPr>
        <w:t xml:space="preserve"> member of this committee.</w:t>
      </w:r>
    </w:p>
    <w:p w:rsidR="00D76D2B" w:rsidRDefault="00437460" w:rsidP="00452D41">
      <w:pPr>
        <w:pStyle w:val="p9"/>
        <w:numPr>
          <w:ilvl w:val="0"/>
          <w:numId w:val="6"/>
        </w:numPr>
        <w:spacing w:line="220" w:lineRule="exact"/>
        <w:rPr>
          <w:b/>
          <w:bCs/>
          <w:szCs w:val="24"/>
        </w:rPr>
      </w:pPr>
      <w:r w:rsidRPr="00A07CD1">
        <w:rPr>
          <w:b/>
          <w:bCs/>
          <w:szCs w:val="24"/>
        </w:rPr>
        <w:t>The Charitable Fund-Raising Committee</w:t>
      </w:r>
      <w:r w:rsidRPr="00A07CD1">
        <w:rPr>
          <w:szCs w:val="24"/>
        </w:rPr>
        <w:t xml:space="preserve"> shall be respon</w:t>
      </w:r>
      <w:r w:rsidRPr="00A07CD1">
        <w:rPr>
          <w:szCs w:val="24"/>
        </w:rPr>
        <w:softHyphen/>
        <w:t>sible for the promotion and operation of the</w:t>
      </w:r>
      <w:r w:rsidR="00A07CD1" w:rsidRPr="00A07CD1">
        <w:rPr>
          <w:szCs w:val="24"/>
        </w:rPr>
        <w:t xml:space="preserve"> </w:t>
      </w:r>
      <w:r w:rsidRPr="00A07CD1">
        <w:rPr>
          <w:szCs w:val="24"/>
        </w:rPr>
        <w:t>Annual Aladdin Shriners Tabloid distribution and such other fund raising programs as the Temple may conduct for the benefit of Shriners Hospitals for Children.</w:t>
      </w:r>
    </w:p>
    <w:p w:rsidR="00A07CD1" w:rsidRDefault="00D76D2B" w:rsidP="00452D41">
      <w:pPr>
        <w:pStyle w:val="p9"/>
        <w:numPr>
          <w:ilvl w:val="0"/>
          <w:numId w:val="6"/>
        </w:numPr>
        <w:spacing w:line="220" w:lineRule="exact"/>
      </w:pPr>
      <w:r w:rsidRPr="00452D41">
        <w:rPr>
          <w:b/>
          <w:bCs/>
          <w:szCs w:val="24"/>
        </w:rPr>
        <w:t>T</w:t>
      </w:r>
      <w:r w:rsidR="00437460" w:rsidRPr="00452D41">
        <w:rPr>
          <w:b/>
          <w:bCs/>
          <w:szCs w:val="24"/>
        </w:rPr>
        <w:t>he Facilities Operations Committee</w:t>
      </w:r>
      <w:r w:rsidR="00437460" w:rsidRPr="00452D41">
        <w:rPr>
          <w:szCs w:val="24"/>
        </w:rPr>
        <w:t xml:space="preserve"> shall provide policy guidance to the Board of Directors</w:t>
      </w:r>
      <w:r w:rsidR="00A07CD1" w:rsidRPr="00452D41">
        <w:rPr>
          <w:szCs w:val="24"/>
        </w:rPr>
        <w:t xml:space="preserve"> </w:t>
      </w:r>
      <w:r w:rsidR="00437460" w:rsidRPr="00452D41">
        <w:rPr>
          <w:szCs w:val="24"/>
        </w:rPr>
        <w:t xml:space="preserve">and the Potentate on matters </w:t>
      </w:r>
      <w:r w:rsidR="00F6285E" w:rsidRPr="00452D41">
        <w:rPr>
          <w:szCs w:val="24"/>
        </w:rPr>
        <w:t>pertaining to the</w:t>
      </w:r>
      <w:r w:rsidR="00437460" w:rsidRPr="00452D41">
        <w:rPr>
          <w:szCs w:val="24"/>
        </w:rPr>
        <w:t xml:space="preserve"> repairs and maintenance</w:t>
      </w:r>
      <w:r w:rsidR="00F6285E" w:rsidRPr="00452D41">
        <w:rPr>
          <w:szCs w:val="24"/>
        </w:rPr>
        <w:t xml:space="preserve"> of the temple’s </w:t>
      </w:r>
      <w:r w:rsidR="009049B5" w:rsidRPr="00452D41">
        <w:rPr>
          <w:szCs w:val="24"/>
        </w:rPr>
        <w:t>physical facilities</w:t>
      </w:r>
      <w:r w:rsidR="00437460" w:rsidRPr="00452D41">
        <w:rPr>
          <w:szCs w:val="24"/>
        </w:rPr>
        <w:t xml:space="preserve">, </w:t>
      </w:r>
      <w:r w:rsidR="009F0997" w:rsidRPr="00452D41">
        <w:rPr>
          <w:szCs w:val="24"/>
        </w:rPr>
        <w:t xml:space="preserve">the </w:t>
      </w:r>
      <w:r w:rsidR="00437460" w:rsidRPr="00452D41">
        <w:rPr>
          <w:szCs w:val="24"/>
        </w:rPr>
        <w:t xml:space="preserve">temple rental policies and agreements, and </w:t>
      </w:r>
      <w:r w:rsidR="009F0997" w:rsidRPr="00452D41">
        <w:rPr>
          <w:szCs w:val="24"/>
        </w:rPr>
        <w:t xml:space="preserve">the </w:t>
      </w:r>
      <w:r w:rsidR="00437460" w:rsidRPr="00452D41">
        <w:rPr>
          <w:szCs w:val="24"/>
        </w:rPr>
        <w:t xml:space="preserve">food and beverage service </w:t>
      </w:r>
      <w:r w:rsidRPr="00452D41">
        <w:rPr>
          <w:szCs w:val="24"/>
        </w:rPr>
        <w:t>op</w:t>
      </w:r>
      <w:r w:rsidR="00437460" w:rsidRPr="00452D41">
        <w:rPr>
          <w:szCs w:val="24"/>
        </w:rPr>
        <w:t>erations</w:t>
      </w:r>
      <w:r w:rsidR="00C57423" w:rsidRPr="00452D41">
        <w:rPr>
          <w:szCs w:val="24"/>
        </w:rPr>
        <w:t xml:space="preserve"> within the temple facilities</w:t>
      </w:r>
      <w:r w:rsidR="009F0997" w:rsidRPr="00452D41">
        <w:rPr>
          <w:szCs w:val="24"/>
        </w:rPr>
        <w:t>.</w:t>
      </w:r>
      <w:r w:rsidR="00437460">
        <w:t> </w:t>
      </w:r>
    </w:p>
    <w:p w:rsidR="00437460" w:rsidRDefault="00A07CD1" w:rsidP="00452D41">
      <w:pPr>
        <w:pStyle w:val="p9"/>
        <w:spacing w:line="220" w:lineRule="exact"/>
        <w:ind w:left="900" w:hanging="360"/>
        <w:rPr>
          <w:szCs w:val="24"/>
        </w:rPr>
      </w:pPr>
      <w:r>
        <w:rPr>
          <w:b/>
          <w:bCs/>
          <w:szCs w:val="24"/>
        </w:rPr>
        <w:t>(</w:t>
      </w:r>
      <w:r w:rsidR="00D76D2B">
        <w:rPr>
          <w:b/>
          <w:bCs/>
          <w:szCs w:val="24"/>
        </w:rPr>
        <w:t xml:space="preserve">f) </w:t>
      </w:r>
      <w:r w:rsidR="00437460">
        <w:rPr>
          <w:b/>
          <w:bCs/>
          <w:szCs w:val="24"/>
        </w:rPr>
        <w:t>The Long-Range Planning Committee</w:t>
      </w:r>
      <w:r w:rsidR="00437460">
        <w:rPr>
          <w:szCs w:val="24"/>
        </w:rPr>
        <w:t xml:space="preserve"> shall develop and recommend the steps necessary for implementation of a long-range plan. This plan shall address such items as membership development, Nobility programs and activities, temple facility use, temple facility improvements and alterations, the financial requirements necessary for the implementation of the plan and the continued financial stability of the temple, and such other items as the committee may determine. The Chairman of this committee shall be appointed by the Potentate and the commit</w:t>
      </w:r>
      <w:r w:rsidR="00437460">
        <w:rPr>
          <w:szCs w:val="24"/>
        </w:rPr>
        <w:softHyphen/>
        <w:t xml:space="preserve">tee shall consist of at least the Chief Rabban, the Assistant Rabban, the High Priest and Prophet, the Oriental Guide, the First Ceremonial Master and two Nobles, at least one of whom shall be a Unit Director; approved by the Board of Directors. The committee shall annually update the current long-range plan and submit the updated long-range plan to </w:t>
      </w:r>
      <w:r w:rsidR="00991918">
        <w:rPr>
          <w:szCs w:val="24"/>
        </w:rPr>
        <w:t>B</w:t>
      </w:r>
      <w:r w:rsidR="00C57423">
        <w:rPr>
          <w:szCs w:val="24"/>
        </w:rPr>
        <w:t xml:space="preserve">oard of </w:t>
      </w:r>
      <w:r w:rsidR="00991918">
        <w:rPr>
          <w:szCs w:val="24"/>
        </w:rPr>
        <w:t>D</w:t>
      </w:r>
      <w:r w:rsidR="00C57423">
        <w:rPr>
          <w:szCs w:val="24"/>
        </w:rPr>
        <w:t>irectors at the</w:t>
      </w:r>
      <w:r w:rsidR="00437460">
        <w:rPr>
          <w:szCs w:val="24"/>
        </w:rPr>
        <w:t xml:space="preserve"> October meeting </w:t>
      </w:r>
      <w:r w:rsidR="00C57423">
        <w:rPr>
          <w:szCs w:val="24"/>
        </w:rPr>
        <w:t xml:space="preserve">the </w:t>
      </w:r>
      <w:r w:rsidR="00991918">
        <w:rPr>
          <w:szCs w:val="24"/>
        </w:rPr>
        <w:t>B</w:t>
      </w:r>
      <w:r w:rsidR="00C57423">
        <w:rPr>
          <w:szCs w:val="24"/>
        </w:rPr>
        <w:t xml:space="preserve">oard. </w:t>
      </w:r>
      <w:r w:rsidR="00437460">
        <w:rPr>
          <w:szCs w:val="24"/>
        </w:rPr>
        <w:t>Included in the annual update of the plan, and at the time of submitting this update to the</w:t>
      </w:r>
      <w:r w:rsidR="00C57423">
        <w:rPr>
          <w:szCs w:val="24"/>
        </w:rPr>
        <w:t xml:space="preserve"> </w:t>
      </w:r>
      <w:r w:rsidR="00991918">
        <w:rPr>
          <w:szCs w:val="24"/>
        </w:rPr>
        <w:t>B</w:t>
      </w:r>
      <w:r w:rsidR="00C57423">
        <w:rPr>
          <w:szCs w:val="24"/>
        </w:rPr>
        <w:t>oard</w:t>
      </w:r>
      <w:r w:rsidR="00437460">
        <w:rPr>
          <w:szCs w:val="24"/>
        </w:rPr>
        <w:t>, the committee shall provide specific rec</w:t>
      </w:r>
      <w:r w:rsidR="00437460">
        <w:rPr>
          <w:szCs w:val="24"/>
        </w:rPr>
        <w:softHyphen/>
        <w:t>ommendations as to that segment of the plan to be implemented during the next calendar year.</w:t>
      </w:r>
    </w:p>
    <w:p w:rsidR="00437460" w:rsidRDefault="00457923" w:rsidP="00452D41">
      <w:pPr>
        <w:pStyle w:val="p5"/>
        <w:ind w:left="900" w:hanging="360"/>
        <w:rPr>
          <w:iCs/>
          <w:szCs w:val="24"/>
        </w:rPr>
      </w:pPr>
      <w:r>
        <w:rPr>
          <w:b/>
          <w:bCs/>
          <w:iCs/>
          <w:szCs w:val="24"/>
        </w:rPr>
        <w:t>(g)</w:t>
      </w:r>
      <w:r w:rsidR="00452D41">
        <w:rPr>
          <w:b/>
          <w:bCs/>
          <w:iCs/>
          <w:szCs w:val="24"/>
        </w:rPr>
        <w:t xml:space="preserve"> T</w:t>
      </w:r>
      <w:r w:rsidR="00576BF9">
        <w:rPr>
          <w:b/>
          <w:bCs/>
          <w:iCs/>
          <w:szCs w:val="24"/>
        </w:rPr>
        <w:t xml:space="preserve">he </w:t>
      </w:r>
      <w:r w:rsidR="00437460">
        <w:rPr>
          <w:b/>
          <w:bCs/>
          <w:iCs/>
          <w:szCs w:val="24"/>
        </w:rPr>
        <w:t>Investment Com</w:t>
      </w:r>
      <w:r w:rsidR="00C57423">
        <w:rPr>
          <w:b/>
          <w:bCs/>
          <w:iCs/>
          <w:szCs w:val="24"/>
        </w:rPr>
        <w:t xml:space="preserve">mittee </w:t>
      </w:r>
      <w:r w:rsidR="00437460">
        <w:rPr>
          <w:iCs/>
          <w:szCs w:val="24"/>
        </w:rPr>
        <w:t xml:space="preserve">shall consist of five members including the Treasurer, </w:t>
      </w:r>
      <w:r w:rsidR="00452D41">
        <w:rPr>
          <w:iCs/>
          <w:szCs w:val="24"/>
        </w:rPr>
        <w:t>w</w:t>
      </w:r>
      <w:r w:rsidR="00437460">
        <w:rPr>
          <w:iCs/>
          <w:szCs w:val="24"/>
        </w:rPr>
        <w:t>ho shall</w:t>
      </w:r>
      <w:r w:rsidR="00C57423">
        <w:rPr>
          <w:iCs/>
          <w:szCs w:val="24"/>
        </w:rPr>
        <w:t xml:space="preserve"> </w:t>
      </w:r>
      <w:r w:rsidR="00437460">
        <w:rPr>
          <w:iCs/>
          <w:szCs w:val="24"/>
        </w:rPr>
        <w:t xml:space="preserve">chair the </w:t>
      </w:r>
      <w:r w:rsidR="00614CE7">
        <w:rPr>
          <w:iCs/>
          <w:szCs w:val="24"/>
        </w:rPr>
        <w:t>c</w:t>
      </w:r>
      <w:r w:rsidR="00437460">
        <w:rPr>
          <w:iCs/>
          <w:szCs w:val="24"/>
        </w:rPr>
        <w:t>ommittee</w:t>
      </w:r>
      <w:r w:rsidR="00C57423">
        <w:rPr>
          <w:iCs/>
          <w:szCs w:val="24"/>
        </w:rPr>
        <w:t>,</w:t>
      </w:r>
      <w:r w:rsidR="00437460">
        <w:rPr>
          <w:iCs/>
          <w:szCs w:val="24"/>
        </w:rPr>
        <w:t xml:space="preserve"> and the Oriental Guide</w:t>
      </w:r>
      <w:r w:rsidR="00991918">
        <w:rPr>
          <w:iCs/>
          <w:szCs w:val="24"/>
        </w:rPr>
        <w:t>,</w:t>
      </w:r>
      <w:r w:rsidR="00437460">
        <w:rPr>
          <w:iCs/>
          <w:szCs w:val="24"/>
        </w:rPr>
        <w:t xml:space="preserve"> and shall provide </w:t>
      </w:r>
      <w:r w:rsidR="00C57423">
        <w:rPr>
          <w:iCs/>
          <w:szCs w:val="24"/>
        </w:rPr>
        <w:t xml:space="preserve">the </w:t>
      </w:r>
      <w:r w:rsidR="00437460">
        <w:rPr>
          <w:iCs/>
          <w:szCs w:val="24"/>
        </w:rPr>
        <w:t>Potentate</w:t>
      </w:r>
      <w:r w:rsidR="00C57423">
        <w:rPr>
          <w:iCs/>
          <w:szCs w:val="24"/>
        </w:rPr>
        <w:t xml:space="preserve"> and the b</w:t>
      </w:r>
      <w:r w:rsidR="00437460">
        <w:rPr>
          <w:iCs/>
          <w:szCs w:val="24"/>
        </w:rPr>
        <w:t xml:space="preserve">oard of </w:t>
      </w:r>
      <w:r w:rsidR="00614CE7">
        <w:rPr>
          <w:iCs/>
          <w:szCs w:val="24"/>
        </w:rPr>
        <w:t>Directors</w:t>
      </w:r>
      <w:r w:rsidR="00437460">
        <w:rPr>
          <w:iCs/>
          <w:szCs w:val="24"/>
        </w:rPr>
        <w:t xml:space="preserve"> with:</w:t>
      </w:r>
    </w:p>
    <w:p w:rsidR="00437460" w:rsidRDefault="00416444" w:rsidP="00452D41">
      <w:pPr>
        <w:pStyle w:val="p5"/>
        <w:ind w:left="1530" w:hanging="270"/>
        <w:rPr>
          <w:iCs/>
          <w:szCs w:val="24"/>
        </w:rPr>
      </w:pPr>
      <w:r>
        <w:rPr>
          <w:iCs/>
          <w:szCs w:val="24"/>
        </w:rPr>
        <w:t>1.</w:t>
      </w:r>
      <w:r w:rsidR="00B16182">
        <w:rPr>
          <w:iCs/>
          <w:szCs w:val="24"/>
        </w:rPr>
        <w:t xml:space="preserve">  </w:t>
      </w:r>
      <w:r w:rsidR="00437460">
        <w:rPr>
          <w:iCs/>
          <w:szCs w:val="24"/>
        </w:rPr>
        <w:t>An annual recommendation regarding the selection of an investment agent;</w:t>
      </w:r>
    </w:p>
    <w:p w:rsidR="00416444" w:rsidRDefault="00416444" w:rsidP="00452D41">
      <w:pPr>
        <w:pStyle w:val="p5"/>
        <w:ind w:left="1530" w:hanging="270"/>
        <w:rPr>
          <w:iCs/>
          <w:szCs w:val="24"/>
        </w:rPr>
      </w:pPr>
      <w:r>
        <w:rPr>
          <w:iCs/>
          <w:szCs w:val="24"/>
        </w:rPr>
        <w:t>2.</w:t>
      </w:r>
      <w:r w:rsidR="00B16182">
        <w:rPr>
          <w:iCs/>
          <w:szCs w:val="24"/>
        </w:rPr>
        <w:t xml:space="preserve"> </w:t>
      </w:r>
      <w:r>
        <w:rPr>
          <w:iCs/>
          <w:caps/>
          <w:szCs w:val="24"/>
        </w:rPr>
        <w:t>A</w:t>
      </w:r>
      <w:r w:rsidR="00437460">
        <w:rPr>
          <w:iCs/>
          <w:szCs w:val="24"/>
        </w:rPr>
        <w:t>n annual statement of investment guidelines for app</w:t>
      </w:r>
      <w:r>
        <w:rPr>
          <w:iCs/>
          <w:szCs w:val="24"/>
        </w:rPr>
        <w:t>roval by the Board of Directors</w:t>
      </w:r>
    </w:p>
    <w:p w:rsidR="00416444" w:rsidRDefault="00416444" w:rsidP="00452D41">
      <w:pPr>
        <w:pStyle w:val="p5"/>
        <w:ind w:left="1530" w:hanging="270"/>
        <w:rPr>
          <w:iCs/>
          <w:szCs w:val="24"/>
        </w:rPr>
      </w:pPr>
      <w:r>
        <w:rPr>
          <w:iCs/>
          <w:szCs w:val="24"/>
        </w:rPr>
        <w:t>3. Q</w:t>
      </w:r>
      <w:r w:rsidR="00437460">
        <w:rPr>
          <w:iCs/>
          <w:szCs w:val="24"/>
        </w:rPr>
        <w:t>uarterly reports concerning the performance status of investments;</w:t>
      </w:r>
      <w:r>
        <w:rPr>
          <w:iCs/>
          <w:szCs w:val="24"/>
        </w:rPr>
        <w:t xml:space="preserve">                                           </w:t>
      </w:r>
    </w:p>
    <w:p w:rsidR="00416444" w:rsidRDefault="00416444" w:rsidP="00452D41">
      <w:pPr>
        <w:pStyle w:val="p5"/>
        <w:ind w:left="1530" w:hanging="270"/>
        <w:rPr>
          <w:iCs/>
          <w:szCs w:val="24"/>
        </w:rPr>
      </w:pPr>
      <w:r>
        <w:rPr>
          <w:iCs/>
          <w:szCs w:val="24"/>
        </w:rPr>
        <w:t xml:space="preserve">4. </w:t>
      </w:r>
      <w:r w:rsidR="00437460">
        <w:rPr>
          <w:iCs/>
          <w:szCs w:val="24"/>
        </w:rPr>
        <w:t xml:space="preserve">An annual recommendation regarding a forecast of income to be gained from the </w:t>
      </w:r>
      <w:r w:rsidR="00614CE7">
        <w:rPr>
          <w:iCs/>
          <w:szCs w:val="24"/>
        </w:rPr>
        <w:t xml:space="preserve">                          </w:t>
      </w:r>
      <w:r w:rsidR="00437460">
        <w:rPr>
          <w:iCs/>
          <w:szCs w:val="24"/>
        </w:rPr>
        <w:t xml:space="preserve">investments </w:t>
      </w:r>
      <w:r w:rsidR="00614CE7">
        <w:rPr>
          <w:iCs/>
          <w:szCs w:val="24"/>
        </w:rPr>
        <w:t>for budget</w:t>
      </w:r>
      <w:r w:rsidR="00991918">
        <w:rPr>
          <w:iCs/>
          <w:szCs w:val="24"/>
        </w:rPr>
        <w:t xml:space="preserve"> creating</w:t>
      </w:r>
      <w:r w:rsidR="00437460">
        <w:rPr>
          <w:iCs/>
          <w:szCs w:val="24"/>
        </w:rPr>
        <w:t xml:space="preserve"> purposes;</w:t>
      </w:r>
      <w:r>
        <w:rPr>
          <w:iCs/>
          <w:szCs w:val="24"/>
        </w:rPr>
        <w:t xml:space="preserve">    </w:t>
      </w:r>
    </w:p>
    <w:p w:rsidR="00437460" w:rsidRDefault="00416444" w:rsidP="00452D41">
      <w:pPr>
        <w:pStyle w:val="p5"/>
        <w:ind w:left="1530" w:hanging="270"/>
        <w:rPr>
          <w:iCs/>
          <w:szCs w:val="24"/>
        </w:rPr>
      </w:pPr>
      <w:r>
        <w:rPr>
          <w:iCs/>
          <w:szCs w:val="24"/>
        </w:rPr>
        <w:t xml:space="preserve">5. </w:t>
      </w:r>
      <w:r w:rsidR="00437460">
        <w:rPr>
          <w:iCs/>
          <w:szCs w:val="24"/>
        </w:rPr>
        <w:t>An annual report to the membership on investment performance.</w:t>
      </w:r>
    </w:p>
    <w:p w:rsidR="00416444" w:rsidRDefault="00416444" w:rsidP="00173854">
      <w:pPr>
        <w:pStyle w:val="p9"/>
        <w:spacing w:line="220" w:lineRule="exact"/>
        <w:ind w:left="0" w:firstLine="0"/>
        <w:rPr>
          <w:b/>
          <w:bCs/>
          <w:szCs w:val="24"/>
        </w:rPr>
      </w:pPr>
    </w:p>
    <w:p w:rsidR="00437460" w:rsidRDefault="005E7C89" w:rsidP="00173854">
      <w:pPr>
        <w:pStyle w:val="p9"/>
        <w:spacing w:line="220" w:lineRule="exact"/>
        <w:ind w:left="0" w:firstLine="0"/>
        <w:rPr>
          <w:szCs w:val="24"/>
        </w:rPr>
      </w:pPr>
      <w:r>
        <w:rPr>
          <w:b/>
          <w:bCs/>
          <w:szCs w:val="24"/>
        </w:rPr>
        <w:t>§7.3</w:t>
      </w:r>
      <w:r w:rsidR="00437460">
        <w:rPr>
          <w:b/>
          <w:bCs/>
          <w:szCs w:val="24"/>
        </w:rPr>
        <w:t xml:space="preserve"> </w:t>
      </w:r>
      <w:proofErr w:type="gramStart"/>
      <w:r w:rsidR="00437460">
        <w:rPr>
          <w:b/>
          <w:bCs/>
          <w:szCs w:val="24"/>
        </w:rPr>
        <w:t>Ex</w:t>
      </w:r>
      <w:r w:rsidR="00576BF9">
        <w:rPr>
          <w:b/>
          <w:bCs/>
          <w:szCs w:val="24"/>
        </w:rPr>
        <w:t>-</w:t>
      </w:r>
      <w:proofErr w:type="gramEnd"/>
      <w:r w:rsidR="00437460">
        <w:rPr>
          <w:b/>
          <w:bCs/>
          <w:szCs w:val="24"/>
        </w:rPr>
        <w:t xml:space="preserve">Officio Members. </w:t>
      </w:r>
      <w:r w:rsidR="00437460">
        <w:rPr>
          <w:szCs w:val="24"/>
        </w:rPr>
        <w:t xml:space="preserve">The Recorder and the Executive Director shall be </w:t>
      </w:r>
      <w:r w:rsidR="00416444">
        <w:rPr>
          <w:szCs w:val="24"/>
        </w:rPr>
        <w:t>e</w:t>
      </w:r>
      <w:r w:rsidR="00437460">
        <w:rPr>
          <w:szCs w:val="24"/>
        </w:rPr>
        <w:t>x-</w:t>
      </w:r>
      <w:r w:rsidR="00437460">
        <w:rPr>
          <w:szCs w:val="24"/>
        </w:rPr>
        <w:softHyphen/>
      </w:r>
      <w:r w:rsidR="00416444">
        <w:rPr>
          <w:szCs w:val="24"/>
        </w:rPr>
        <w:t>o</w:t>
      </w:r>
      <w:r w:rsidR="00437460">
        <w:rPr>
          <w:szCs w:val="24"/>
        </w:rPr>
        <w:t xml:space="preserve">fficio members of all </w:t>
      </w:r>
      <w:r w:rsidR="00416444">
        <w:rPr>
          <w:szCs w:val="24"/>
        </w:rPr>
        <w:t>s</w:t>
      </w:r>
      <w:r w:rsidR="00437460">
        <w:rPr>
          <w:szCs w:val="24"/>
        </w:rPr>
        <w:t xml:space="preserve">tanding </w:t>
      </w:r>
      <w:r w:rsidR="00416444">
        <w:rPr>
          <w:szCs w:val="24"/>
        </w:rPr>
        <w:t>c</w:t>
      </w:r>
      <w:r w:rsidR="00437460">
        <w:rPr>
          <w:szCs w:val="24"/>
        </w:rPr>
        <w:t>ommittees</w:t>
      </w:r>
      <w:r w:rsidR="000F2433">
        <w:rPr>
          <w:szCs w:val="24"/>
        </w:rPr>
        <w:t>.</w:t>
      </w:r>
      <w:r w:rsidR="00416444">
        <w:rPr>
          <w:szCs w:val="24"/>
        </w:rPr>
        <w:t xml:space="preserve"> </w:t>
      </w:r>
      <w:r w:rsidR="000F2433">
        <w:rPr>
          <w:szCs w:val="24"/>
        </w:rPr>
        <w:t>T</w:t>
      </w:r>
      <w:r w:rsidR="00416444">
        <w:rPr>
          <w:szCs w:val="24"/>
        </w:rPr>
        <w:t xml:space="preserve">he Treasurer shall be an ex-officio member of the Insurance </w:t>
      </w:r>
      <w:r w:rsidR="006F75EA">
        <w:rPr>
          <w:szCs w:val="24"/>
        </w:rPr>
        <w:t xml:space="preserve">Advisory </w:t>
      </w:r>
      <w:r w:rsidR="00416444">
        <w:rPr>
          <w:szCs w:val="24"/>
        </w:rPr>
        <w:t>Committee, the Ways and Means Committee, the Facilities Operations Committee and the Long-Range Planning Committee</w:t>
      </w:r>
      <w:r w:rsidR="000F2433">
        <w:rPr>
          <w:szCs w:val="24"/>
        </w:rPr>
        <w:t>.</w:t>
      </w:r>
      <w:r w:rsidR="00437460">
        <w:rPr>
          <w:szCs w:val="24"/>
        </w:rPr>
        <w:t xml:space="preserve"> </w:t>
      </w:r>
      <w:r w:rsidR="000F2433">
        <w:rPr>
          <w:szCs w:val="24"/>
        </w:rPr>
        <w:t>A</w:t>
      </w:r>
      <w:r w:rsidR="00437460">
        <w:rPr>
          <w:szCs w:val="24"/>
        </w:rPr>
        <w:t xml:space="preserve">ll records and reports of such committees shall be filed and maintained in the </w:t>
      </w:r>
      <w:r w:rsidR="00416444">
        <w:rPr>
          <w:szCs w:val="24"/>
        </w:rPr>
        <w:t>t</w:t>
      </w:r>
      <w:r w:rsidR="00437460">
        <w:rPr>
          <w:szCs w:val="24"/>
        </w:rPr>
        <w:t xml:space="preserve">emple </w:t>
      </w:r>
      <w:r w:rsidR="00416444">
        <w:rPr>
          <w:szCs w:val="24"/>
        </w:rPr>
        <w:t>o</w:t>
      </w:r>
      <w:r w:rsidR="00437460">
        <w:rPr>
          <w:szCs w:val="24"/>
        </w:rPr>
        <w:t>ffice.</w:t>
      </w:r>
    </w:p>
    <w:p w:rsidR="00437460" w:rsidRDefault="00437460" w:rsidP="00173854">
      <w:pPr>
        <w:pStyle w:val="p9"/>
        <w:ind w:left="0" w:firstLine="0"/>
        <w:rPr>
          <w:szCs w:val="24"/>
        </w:rPr>
      </w:pPr>
      <w:r>
        <w:rPr>
          <w:szCs w:val="24"/>
        </w:rPr>
        <w:lastRenderedPageBreak/>
        <w:t> </w:t>
      </w:r>
    </w:p>
    <w:p w:rsidR="00437460" w:rsidRDefault="005E7C89" w:rsidP="00173854">
      <w:pPr>
        <w:pStyle w:val="p5"/>
        <w:ind w:left="0" w:firstLine="0"/>
        <w:rPr>
          <w:szCs w:val="24"/>
        </w:rPr>
      </w:pPr>
      <w:r>
        <w:rPr>
          <w:b/>
          <w:bCs/>
          <w:szCs w:val="24"/>
        </w:rPr>
        <w:t>§7.4</w:t>
      </w:r>
      <w:r w:rsidR="00437460">
        <w:rPr>
          <w:b/>
          <w:bCs/>
          <w:szCs w:val="24"/>
        </w:rPr>
        <w:t xml:space="preserve"> Other Committees.</w:t>
      </w:r>
      <w:r w:rsidR="00437460">
        <w:rPr>
          <w:szCs w:val="24"/>
        </w:rPr>
        <w:t xml:space="preserve"> The Potentate shall appoint such other committees as may be required for the operation of the temple’s affairs. Their duties and responsibilities shall not conflict with any provisions of the bylaws of </w:t>
      </w:r>
      <w:r w:rsidR="00576BF9">
        <w:rPr>
          <w:szCs w:val="24"/>
        </w:rPr>
        <w:t>Shriners International</w:t>
      </w:r>
      <w:r w:rsidR="00437460">
        <w:rPr>
          <w:szCs w:val="24"/>
        </w:rPr>
        <w:t xml:space="preserve"> or these bylaws.</w:t>
      </w:r>
    </w:p>
    <w:p w:rsidR="00437460" w:rsidRDefault="00437460" w:rsidP="00173854">
      <w:pPr>
        <w:tabs>
          <w:tab w:val="left" w:pos="260"/>
        </w:tabs>
        <w:snapToGrid w:val="0"/>
        <w:spacing w:line="220" w:lineRule="exact"/>
        <w:jc w:val="both"/>
      </w:pPr>
      <w:r>
        <w:t> </w:t>
      </w:r>
    </w:p>
    <w:p w:rsidR="00576BF9" w:rsidRDefault="00576BF9" w:rsidP="00B16182">
      <w:pPr>
        <w:tabs>
          <w:tab w:val="left" w:pos="260"/>
        </w:tabs>
        <w:snapToGrid w:val="0"/>
        <w:spacing w:line="220" w:lineRule="exact"/>
        <w:jc w:val="center"/>
      </w:pPr>
    </w:p>
    <w:p w:rsidR="00B85A89" w:rsidRDefault="00EC2985" w:rsidP="00B16182">
      <w:pPr>
        <w:pStyle w:val="Heading1"/>
        <w:ind w:left="0"/>
        <w:rPr>
          <w:b w:val="0"/>
          <w:bCs w:val="0"/>
        </w:rPr>
      </w:pPr>
      <w:r>
        <w:t>A</w:t>
      </w:r>
      <w:r w:rsidR="00B85A89">
        <w:t xml:space="preserve">RTICLE </w:t>
      </w:r>
      <w:r w:rsidR="00576BF9">
        <w:t>VIII</w:t>
      </w:r>
    </w:p>
    <w:p w:rsidR="00B85A89" w:rsidRDefault="00B85A89" w:rsidP="00B16182">
      <w:pPr>
        <w:jc w:val="center"/>
        <w:rPr>
          <w:b/>
          <w:bCs/>
        </w:rPr>
      </w:pPr>
      <w:r>
        <w:rPr>
          <w:b/>
          <w:bCs/>
        </w:rPr>
        <w:t>Prohibited Practices</w:t>
      </w:r>
    </w:p>
    <w:p w:rsidR="006F75EA" w:rsidRDefault="006F75EA" w:rsidP="00173854">
      <w:pPr>
        <w:jc w:val="both"/>
        <w:rPr>
          <w:b/>
          <w:bCs/>
        </w:rPr>
      </w:pPr>
    </w:p>
    <w:p w:rsidR="00B85A89" w:rsidRDefault="00B85A89" w:rsidP="00173854">
      <w:pPr>
        <w:jc w:val="both"/>
      </w:pPr>
      <w:r>
        <w:rPr>
          <w:b/>
          <w:bCs/>
        </w:rPr>
        <w:t>§8.1 Unlawful Activities.</w:t>
      </w:r>
      <w:r>
        <w:t xml:space="preserve">  It is unlawf</w:t>
      </w:r>
      <w:r w:rsidR="00B30D49">
        <w:t>ul for the</w:t>
      </w:r>
      <w:r>
        <w:t xml:space="preserve"> temple, or any unit or club under its control, or any group of its members, or any member acting for or on behalf of the temple, to promote or take part in any engagement or enterprise prohibited by the law of the land.</w:t>
      </w:r>
    </w:p>
    <w:p w:rsidR="00B85A89" w:rsidRDefault="00B85A89" w:rsidP="00173854">
      <w:pPr>
        <w:jc w:val="both"/>
      </w:pPr>
    </w:p>
    <w:p w:rsidR="00B85A89" w:rsidRDefault="00E2546C" w:rsidP="00173854">
      <w:pPr>
        <w:jc w:val="both"/>
      </w:pPr>
      <w:r>
        <w:rPr>
          <w:b/>
          <w:bCs/>
        </w:rPr>
        <w:t>§8.2</w:t>
      </w:r>
      <w:r w:rsidR="00B85A89">
        <w:rPr>
          <w:b/>
          <w:bCs/>
        </w:rPr>
        <w:t xml:space="preserve"> Shrine Law.</w:t>
      </w:r>
      <w:r w:rsidR="00B85A89">
        <w:t xml:space="preserve">  A Noble may not violate Shrine </w:t>
      </w:r>
      <w:r w:rsidR="00D9251E">
        <w:t>l</w:t>
      </w:r>
      <w:r w:rsidR="00B85A89">
        <w:t xml:space="preserve">aw.  The provisions of Shrine law are found in the articles of incorporation and bylaws of </w:t>
      </w:r>
      <w:r w:rsidR="00336A7E">
        <w:t>Shriners International</w:t>
      </w:r>
      <w:r w:rsidR="00B85A89">
        <w:t xml:space="preserve"> and any general or special orders in effect</w:t>
      </w:r>
      <w:r w:rsidR="000B0012">
        <w:t xml:space="preserve"> at</w:t>
      </w:r>
      <w:r w:rsidR="00991918">
        <w:t xml:space="preserve"> the time</w:t>
      </w:r>
      <w:r w:rsidR="00B85A89">
        <w:t>.</w:t>
      </w:r>
    </w:p>
    <w:p w:rsidR="00B85A89" w:rsidRDefault="00B85A89" w:rsidP="00173854">
      <w:pPr>
        <w:jc w:val="both"/>
      </w:pPr>
    </w:p>
    <w:p w:rsidR="00B85A89" w:rsidRDefault="00B85A89" w:rsidP="00173854">
      <w:pPr>
        <w:jc w:val="both"/>
      </w:pPr>
      <w:r>
        <w:rPr>
          <w:b/>
          <w:bCs/>
        </w:rPr>
        <w:t>§8.3 Alcoholic Beverages.</w:t>
      </w:r>
      <w:r>
        <w:t xml:space="preserve">  The consumption of alcoholic beverages </w:t>
      </w:r>
      <w:r w:rsidR="008E36B1">
        <w:t xml:space="preserve">prior to or </w:t>
      </w:r>
      <w:r>
        <w:t>during parades and ceremonials is forbidden by those Nobles participating therein.</w:t>
      </w:r>
    </w:p>
    <w:p w:rsidR="00B85A89" w:rsidRDefault="00B85A89" w:rsidP="00173854">
      <w:pPr>
        <w:jc w:val="both"/>
        <w:rPr>
          <w:b/>
          <w:bCs/>
        </w:rPr>
      </w:pPr>
    </w:p>
    <w:p w:rsidR="00D9251E" w:rsidRDefault="00D9251E" w:rsidP="00173854">
      <w:pPr>
        <w:jc w:val="both"/>
        <w:rPr>
          <w:bCs/>
        </w:rPr>
      </w:pPr>
      <w:r>
        <w:rPr>
          <w:b/>
          <w:bCs/>
        </w:rPr>
        <w:t xml:space="preserve">§8.4 Use of the Words Shriner or Noble.  </w:t>
      </w:r>
      <w:r>
        <w:rPr>
          <w:bCs/>
        </w:rPr>
        <w:t>The use of the word “Shriner” or “Noble” or any variation thereof, or any term, sign, or symbol of the Order for commercial or other business enterprises, is prohibited. This does not apply to those who are regularly engaged in the dealing in Shrine emblems, uniforms, regalia and supplies.</w:t>
      </w:r>
    </w:p>
    <w:p w:rsidR="00D9251E" w:rsidRDefault="00D9251E" w:rsidP="00173854">
      <w:pPr>
        <w:jc w:val="both"/>
        <w:rPr>
          <w:bCs/>
        </w:rPr>
      </w:pPr>
    </w:p>
    <w:p w:rsidR="00D9251E" w:rsidRDefault="00D9251E" w:rsidP="00173854">
      <w:pPr>
        <w:jc w:val="both"/>
        <w:rPr>
          <w:bCs/>
        </w:rPr>
      </w:pPr>
      <w:proofErr w:type="gramStart"/>
      <w:r>
        <w:rPr>
          <w:b/>
          <w:bCs/>
        </w:rPr>
        <w:t xml:space="preserve">§8.5 </w:t>
      </w:r>
      <w:r w:rsidR="00984B58">
        <w:rPr>
          <w:b/>
          <w:bCs/>
        </w:rPr>
        <w:t>Furnishing List</w:t>
      </w:r>
      <w:proofErr w:type="gramEnd"/>
      <w:r w:rsidR="00984B58">
        <w:rPr>
          <w:b/>
          <w:bCs/>
        </w:rPr>
        <w:t xml:space="preserve"> of Names.  </w:t>
      </w:r>
      <w:r w:rsidR="00984B58">
        <w:rPr>
          <w:bCs/>
        </w:rPr>
        <w:t>The temple or a Noble shall not furnish a list of names of members except in compliance with the bylaws of Shriners International.</w:t>
      </w:r>
    </w:p>
    <w:p w:rsidR="00984B58" w:rsidRDefault="00984B58" w:rsidP="00173854">
      <w:pPr>
        <w:jc w:val="both"/>
        <w:rPr>
          <w:bCs/>
        </w:rPr>
      </w:pPr>
    </w:p>
    <w:p w:rsidR="00984B58" w:rsidRDefault="00984B58" w:rsidP="00173854">
      <w:pPr>
        <w:jc w:val="both"/>
        <w:rPr>
          <w:bCs/>
        </w:rPr>
      </w:pPr>
      <w:r>
        <w:rPr>
          <w:b/>
          <w:bCs/>
        </w:rPr>
        <w:t xml:space="preserve">§8.6 Charitable Fund-Raising.  </w:t>
      </w:r>
      <w:r>
        <w:rPr>
          <w:bCs/>
        </w:rPr>
        <w:t xml:space="preserve">No Shrine Club, Unit or organization of Nobles, as members of the Aladdin Shriners, shall as a Shrine Club or Unit of the Aladdin Shriners engage in any </w:t>
      </w:r>
      <w:r w:rsidR="00034402">
        <w:rPr>
          <w:bCs/>
        </w:rPr>
        <w:t xml:space="preserve">charitable </w:t>
      </w:r>
      <w:r>
        <w:rPr>
          <w:bCs/>
        </w:rPr>
        <w:t xml:space="preserve">fund-raising activity other than for the benefit of Shriners Hospitals for Children and such fund-raising may only be conducted with the approval of the Imperial Potentate and the Chairman of Shriners Hospitals for Children as required by the bylaws of Shriners International.  </w:t>
      </w:r>
    </w:p>
    <w:p w:rsidR="00EC2985" w:rsidRDefault="00EC2985" w:rsidP="00173854">
      <w:pPr>
        <w:jc w:val="both"/>
        <w:rPr>
          <w:bCs/>
        </w:rPr>
      </w:pPr>
    </w:p>
    <w:p w:rsidR="00EC2985" w:rsidRPr="00EC2985" w:rsidRDefault="00EC2985" w:rsidP="00173854">
      <w:pPr>
        <w:jc w:val="both"/>
        <w:rPr>
          <w:bCs/>
        </w:rPr>
      </w:pPr>
      <w:r>
        <w:rPr>
          <w:b/>
          <w:bCs/>
        </w:rPr>
        <w:t xml:space="preserve">§8.7 Complaints to the Imperial Potentate.  </w:t>
      </w:r>
      <w:r>
        <w:rPr>
          <w:bCs/>
        </w:rPr>
        <w:t>Complaints or correspondence to the Imperial Potentate from an individual Noble on Shriners International or Temple matters shall be first be sent to the Potentate of the Aladdin Shriners.  If the Potentate of the Aladdin Shriners refuses or neglects to forward a communication, the complainant may transmit it directly to the Imperial Potentate.  This prohibition does not apply to Elected Representatives to Shriners International.</w:t>
      </w:r>
    </w:p>
    <w:p w:rsidR="00D9251E" w:rsidRDefault="00D9251E" w:rsidP="00173854">
      <w:pPr>
        <w:jc w:val="both"/>
        <w:rPr>
          <w:b/>
          <w:bCs/>
        </w:rPr>
      </w:pPr>
    </w:p>
    <w:p w:rsidR="008C74F6" w:rsidRDefault="008C74F6" w:rsidP="00173854">
      <w:pPr>
        <w:jc w:val="both"/>
        <w:rPr>
          <w:b/>
          <w:bCs/>
        </w:rPr>
      </w:pPr>
    </w:p>
    <w:p w:rsidR="008C74F6" w:rsidRDefault="008C74F6" w:rsidP="00173854">
      <w:pPr>
        <w:jc w:val="both"/>
        <w:rPr>
          <w:b/>
          <w:bCs/>
        </w:rPr>
      </w:pPr>
    </w:p>
    <w:p w:rsidR="008C74F6" w:rsidRDefault="008C74F6" w:rsidP="00173854">
      <w:pPr>
        <w:jc w:val="both"/>
        <w:rPr>
          <w:b/>
          <w:bCs/>
        </w:rPr>
      </w:pPr>
    </w:p>
    <w:p w:rsidR="00614CE7" w:rsidRDefault="00614CE7" w:rsidP="00173854">
      <w:pPr>
        <w:jc w:val="both"/>
        <w:rPr>
          <w:b/>
          <w:bCs/>
        </w:rPr>
      </w:pPr>
    </w:p>
    <w:p w:rsidR="00B85A89" w:rsidRDefault="00B85A89" w:rsidP="00F2068D">
      <w:pPr>
        <w:jc w:val="center"/>
        <w:rPr>
          <w:b/>
          <w:bCs/>
        </w:rPr>
      </w:pPr>
      <w:r>
        <w:rPr>
          <w:b/>
          <w:bCs/>
        </w:rPr>
        <w:t xml:space="preserve">ARTICLE </w:t>
      </w:r>
      <w:r w:rsidR="00EC2985">
        <w:rPr>
          <w:b/>
          <w:bCs/>
        </w:rPr>
        <w:t>IX</w:t>
      </w:r>
    </w:p>
    <w:p w:rsidR="00B85A89" w:rsidRDefault="00B85A89" w:rsidP="00F2068D">
      <w:pPr>
        <w:jc w:val="center"/>
        <w:rPr>
          <w:b/>
          <w:bCs/>
        </w:rPr>
      </w:pPr>
      <w:r>
        <w:rPr>
          <w:b/>
          <w:bCs/>
        </w:rPr>
        <w:t xml:space="preserve">Temple Units </w:t>
      </w:r>
      <w:r w:rsidR="00551D73">
        <w:rPr>
          <w:b/>
          <w:bCs/>
        </w:rPr>
        <w:t>&amp;</w:t>
      </w:r>
      <w:r>
        <w:rPr>
          <w:b/>
          <w:bCs/>
        </w:rPr>
        <w:t xml:space="preserve"> Shrine Clubs</w:t>
      </w:r>
    </w:p>
    <w:p w:rsidR="00B85A89" w:rsidRDefault="00B85A89" w:rsidP="00F2068D">
      <w:pPr>
        <w:jc w:val="center"/>
        <w:rPr>
          <w:b/>
          <w:bCs/>
        </w:rPr>
      </w:pPr>
    </w:p>
    <w:p w:rsidR="00436C9A" w:rsidRDefault="00436C9A" w:rsidP="00173854">
      <w:pPr>
        <w:pStyle w:val="p5"/>
        <w:ind w:left="0" w:firstLine="0"/>
        <w:rPr>
          <w:szCs w:val="24"/>
        </w:rPr>
      </w:pPr>
      <w:proofErr w:type="gramStart"/>
      <w:r>
        <w:rPr>
          <w:b/>
          <w:bCs/>
          <w:szCs w:val="24"/>
        </w:rPr>
        <w:lastRenderedPageBreak/>
        <w:t>§9.1 Government</w:t>
      </w:r>
      <w:proofErr w:type="gramEnd"/>
      <w:r>
        <w:rPr>
          <w:b/>
          <w:bCs/>
          <w:szCs w:val="24"/>
        </w:rPr>
        <w:t xml:space="preserve">. </w:t>
      </w:r>
      <w:r>
        <w:rPr>
          <w:bCs/>
          <w:szCs w:val="24"/>
        </w:rPr>
        <w:t>T</w:t>
      </w:r>
      <w:r>
        <w:rPr>
          <w:szCs w:val="24"/>
        </w:rPr>
        <w:t xml:space="preserve">emple units and shrine clubs are governed by the provisions of the bylaws of Shriners International. </w:t>
      </w:r>
    </w:p>
    <w:p w:rsidR="00436C9A" w:rsidRDefault="00436C9A" w:rsidP="00173854">
      <w:pPr>
        <w:pStyle w:val="p40"/>
        <w:tabs>
          <w:tab w:val="left" w:pos="900"/>
        </w:tabs>
        <w:ind w:left="720" w:firstLine="0"/>
        <w:rPr>
          <w:b/>
          <w:bCs/>
        </w:rPr>
      </w:pPr>
      <w:r>
        <w:rPr>
          <w:b/>
          <w:bCs/>
        </w:rPr>
        <w:t> </w:t>
      </w:r>
    </w:p>
    <w:p w:rsidR="00436C9A" w:rsidRPr="007A3475" w:rsidRDefault="007A3475" w:rsidP="00173854">
      <w:pPr>
        <w:pStyle w:val="p40"/>
        <w:tabs>
          <w:tab w:val="left" w:pos="900"/>
        </w:tabs>
        <w:ind w:left="0" w:firstLine="0"/>
        <w:rPr>
          <w:bCs/>
        </w:rPr>
      </w:pPr>
      <w:r>
        <w:rPr>
          <w:b/>
          <w:bCs/>
        </w:rPr>
        <w:t xml:space="preserve">§9.2 Units. </w:t>
      </w:r>
      <w:r>
        <w:rPr>
          <w:bCs/>
        </w:rPr>
        <w:t xml:space="preserve">The temple units are a part of the working corps of the temple and are under control of the Potentate and </w:t>
      </w:r>
      <w:r w:rsidR="000746B9">
        <w:rPr>
          <w:bCs/>
        </w:rPr>
        <w:t xml:space="preserve">shall </w:t>
      </w:r>
      <w:r>
        <w:rPr>
          <w:bCs/>
        </w:rPr>
        <w:t>be composed wholly of members of the Aladdin Shriners.</w:t>
      </w:r>
    </w:p>
    <w:p w:rsidR="007D65E7" w:rsidRDefault="007A3475" w:rsidP="00173854">
      <w:pPr>
        <w:pStyle w:val="p40"/>
        <w:numPr>
          <w:ilvl w:val="0"/>
          <w:numId w:val="16"/>
        </w:numPr>
        <w:tabs>
          <w:tab w:val="left" w:pos="900"/>
        </w:tabs>
      </w:pPr>
      <w:r>
        <w:rPr>
          <w:b/>
        </w:rPr>
        <w:t xml:space="preserve">Bylaws. </w:t>
      </w:r>
      <w:r>
        <w:t xml:space="preserve">The bylaws of a temple </w:t>
      </w:r>
      <w:r w:rsidR="00B060FE">
        <w:t>U</w:t>
      </w:r>
      <w:r w:rsidR="000746B9">
        <w:t>nit shall</w:t>
      </w:r>
      <w:r>
        <w:t xml:space="preserve"> be approved in writing by the Potentate. </w:t>
      </w:r>
    </w:p>
    <w:p w:rsidR="007A3475" w:rsidRDefault="007A3475" w:rsidP="00173854">
      <w:pPr>
        <w:pStyle w:val="p40"/>
        <w:tabs>
          <w:tab w:val="left" w:pos="900"/>
        </w:tabs>
        <w:ind w:left="1293" w:firstLine="0"/>
      </w:pPr>
      <w:r>
        <w:t xml:space="preserve">No amendments to such bylaws are effective until approved in writing by the Potentate and </w:t>
      </w:r>
      <w:r w:rsidR="007D65E7">
        <w:t>t</w:t>
      </w:r>
      <w:r>
        <w:t>he Potentate may direct such modification of such bylaws as he deems appropriate.</w:t>
      </w:r>
    </w:p>
    <w:p w:rsidR="004B5FD2" w:rsidRPr="00E8126A" w:rsidRDefault="004B5FD2" w:rsidP="00173854">
      <w:pPr>
        <w:pStyle w:val="p40"/>
        <w:numPr>
          <w:ilvl w:val="0"/>
          <w:numId w:val="16"/>
        </w:numPr>
        <w:tabs>
          <w:tab w:val="left" w:pos="900"/>
        </w:tabs>
        <w:rPr>
          <w:b/>
        </w:rPr>
      </w:pPr>
      <w:r>
        <w:rPr>
          <w:b/>
        </w:rPr>
        <w:t xml:space="preserve">Unit Officers – Their Appointment and/or Election.  </w:t>
      </w:r>
      <w:r>
        <w:t xml:space="preserve">The Potentate of the Aladdin Shriners shall appoint a Unit Director of each Unit.  The Unit Director shall be responsible to the Potentate for the activities and actions of his Unit.  Each Unit shall </w:t>
      </w:r>
      <w:r w:rsidR="008C6383">
        <w:t>elect such other officers as provided in the Unit bylaws</w:t>
      </w:r>
      <w:r w:rsidR="00F13A8B">
        <w:t>,</w:t>
      </w:r>
      <w:r w:rsidR="008C6383">
        <w:t xml:space="preserve"> from among its members</w:t>
      </w:r>
      <w:r w:rsidR="00F13A8B">
        <w:t>,</w:t>
      </w:r>
      <w:r w:rsidR="008C6383">
        <w:t xml:space="preserve"> before December 15</w:t>
      </w:r>
      <w:r w:rsidR="00F13A8B">
        <w:t>th</w:t>
      </w:r>
      <w:r w:rsidR="008C6383">
        <w:t xml:space="preserve"> each year, except the Unit Director may, with approval of the Potentate,</w:t>
      </w:r>
      <w:r w:rsidR="00300DC1">
        <w:t xml:space="preserve"> appoint</w:t>
      </w:r>
      <w:r w:rsidR="007C7FB0">
        <w:t xml:space="preserve"> such Assistant Directors as h</w:t>
      </w:r>
      <w:r w:rsidR="008C6383">
        <w:t xml:space="preserve">e </w:t>
      </w:r>
      <w:r w:rsidR="000746B9">
        <w:t>desires.  All such officers shall</w:t>
      </w:r>
      <w:r w:rsidR="008C6383">
        <w:t xml:space="preserve"> be members in good standing of the Aladdin Shriners in order to be eligible for appointment or election</w:t>
      </w:r>
      <w:r w:rsidR="00300DC1">
        <w:t>. N</w:t>
      </w:r>
      <w:r w:rsidR="008C6383">
        <w:t>o elected</w:t>
      </w:r>
      <w:r w:rsidR="00300DC1">
        <w:t xml:space="preserve"> officer, or </w:t>
      </w:r>
      <w:r w:rsidR="009D0184">
        <w:t xml:space="preserve">full-time </w:t>
      </w:r>
      <w:r w:rsidR="00300DC1">
        <w:t xml:space="preserve">employee, of the </w:t>
      </w:r>
      <w:r w:rsidR="008C6383">
        <w:t xml:space="preserve">Aladdin Shriners shall be eligible for appointment as a Unit Director or election as a Unit officer.  </w:t>
      </w:r>
    </w:p>
    <w:p w:rsidR="00E8126A" w:rsidRPr="004B5FD2" w:rsidRDefault="00E8126A" w:rsidP="00173854">
      <w:pPr>
        <w:pStyle w:val="p40"/>
        <w:numPr>
          <w:ilvl w:val="0"/>
          <w:numId w:val="16"/>
        </w:numPr>
        <w:tabs>
          <w:tab w:val="left" w:pos="900"/>
        </w:tabs>
        <w:rPr>
          <w:b/>
        </w:rPr>
      </w:pPr>
      <w:r>
        <w:rPr>
          <w:b/>
        </w:rPr>
        <w:t xml:space="preserve">Financial Reports.  </w:t>
      </w:r>
      <w:r>
        <w:t>Each Unit shall submit to the temple such financial reports as required by the bylaws of Shriners International.</w:t>
      </w:r>
    </w:p>
    <w:p w:rsidR="00436C9A" w:rsidRDefault="007A3475" w:rsidP="00173854">
      <w:pPr>
        <w:pStyle w:val="p40"/>
        <w:numPr>
          <w:ilvl w:val="0"/>
          <w:numId w:val="16"/>
        </w:numPr>
        <w:tabs>
          <w:tab w:val="left" w:pos="900"/>
        </w:tabs>
      </w:pPr>
      <w:r w:rsidRPr="00614CE7">
        <w:rPr>
          <w:b/>
        </w:rPr>
        <w:t>Public Exhibitions</w:t>
      </w:r>
      <w:r w:rsidR="006B4DD7" w:rsidRPr="00614CE7">
        <w:rPr>
          <w:b/>
        </w:rPr>
        <w:t xml:space="preserve"> and Civic Parades.  </w:t>
      </w:r>
      <w:r w:rsidR="006B4DD7">
        <w:t>Unit participation in public exhibitions and civic</w:t>
      </w:r>
      <w:r w:rsidR="00614CE7">
        <w:t xml:space="preserve"> p</w:t>
      </w:r>
      <w:r w:rsidR="006B4DD7">
        <w:t>arades is governed by the following provisions of the bylaws of Shriners International:</w:t>
      </w:r>
    </w:p>
    <w:p w:rsidR="006B4DD7" w:rsidRDefault="006B4DD7" w:rsidP="00173854">
      <w:pPr>
        <w:pStyle w:val="p40"/>
        <w:numPr>
          <w:ilvl w:val="0"/>
          <w:numId w:val="4"/>
        </w:numPr>
        <w:tabs>
          <w:tab w:val="left" w:pos="900"/>
        </w:tabs>
      </w:pPr>
      <w:r>
        <w:t>In parades of temples at the annual sessions of Shriners International or in local Shriners parades or exhibitions under the auspices of temples or Shrine associations only Nobles shall participate.</w:t>
      </w:r>
    </w:p>
    <w:p w:rsidR="007A3475" w:rsidRPr="008C6383" w:rsidRDefault="006B4DD7" w:rsidP="00173854">
      <w:pPr>
        <w:pStyle w:val="p40"/>
        <w:numPr>
          <w:ilvl w:val="0"/>
          <w:numId w:val="4"/>
        </w:numPr>
        <w:tabs>
          <w:tab w:val="left" w:pos="900"/>
        </w:tabs>
        <w:rPr>
          <w:b/>
        </w:rPr>
      </w:pPr>
      <w:r>
        <w:t xml:space="preserve">In civic parades, and non-Shrine public appearances Nobles, their ladies and children, and Masonic </w:t>
      </w:r>
      <w:r w:rsidR="00735A0C">
        <w:t>related or sponsored organizations may participate, with the approval of the Potentate.  Only Nobles may p</w:t>
      </w:r>
      <w:r w:rsidR="00CC26EC">
        <w:t>er</w:t>
      </w:r>
      <w:r w:rsidR="00735A0C">
        <w:t>form, compete, ride vehicles with fewer than four wheels or operate any vehicle while parading.</w:t>
      </w:r>
    </w:p>
    <w:p w:rsidR="00436C9A" w:rsidRDefault="00735A0C" w:rsidP="00F2068D">
      <w:pPr>
        <w:pStyle w:val="p40"/>
        <w:numPr>
          <w:ilvl w:val="0"/>
          <w:numId w:val="16"/>
        </w:numPr>
        <w:tabs>
          <w:tab w:val="left" w:pos="900"/>
        </w:tabs>
      </w:pPr>
      <w:r>
        <w:rPr>
          <w:b/>
          <w:bCs/>
        </w:rPr>
        <w:t>P</w:t>
      </w:r>
      <w:r w:rsidR="00436C9A">
        <w:rPr>
          <w:b/>
          <w:bCs/>
        </w:rPr>
        <w:t>otentate Approval.</w:t>
      </w:r>
      <w:r w:rsidR="00436C9A">
        <w:t xml:space="preserve"> No temple unit is permitted to participate in a parade or public exhibition without the </w:t>
      </w:r>
      <w:r w:rsidR="00E8126A">
        <w:t xml:space="preserve">written </w:t>
      </w:r>
      <w:r w:rsidR="00436C9A">
        <w:t>approval of the Potentate.</w:t>
      </w:r>
    </w:p>
    <w:p w:rsidR="00735A0C" w:rsidRDefault="00436C9A" w:rsidP="009D0184">
      <w:pPr>
        <w:pStyle w:val="p40"/>
        <w:numPr>
          <w:ilvl w:val="0"/>
          <w:numId w:val="16"/>
        </w:numPr>
        <w:tabs>
          <w:tab w:val="left" w:pos="900"/>
        </w:tabs>
      </w:pPr>
      <w:r w:rsidRPr="009D0184">
        <w:rPr>
          <w:b/>
          <w:bCs/>
        </w:rPr>
        <w:t>Outside of Jurisdiction Approval.</w:t>
      </w:r>
      <w:r>
        <w:t xml:space="preserve"> Public appearances by units are under the auspices of the temple with which they are identified and are not permitted in any place outside the temple’s jurisdiction except with the consent of the Potentate of the temple having jurisdiction.</w:t>
      </w:r>
    </w:p>
    <w:p w:rsidR="007B316F" w:rsidRDefault="00735A0C" w:rsidP="00173854">
      <w:pPr>
        <w:pStyle w:val="p40"/>
        <w:numPr>
          <w:ilvl w:val="0"/>
          <w:numId w:val="16"/>
        </w:numPr>
        <w:tabs>
          <w:tab w:val="left" w:pos="900"/>
        </w:tabs>
      </w:pPr>
      <w:r w:rsidRPr="00614CE7">
        <w:rPr>
          <w:b/>
          <w:bCs/>
        </w:rPr>
        <w:t>N</w:t>
      </w:r>
      <w:r w:rsidR="00436C9A" w:rsidRPr="00614CE7">
        <w:rPr>
          <w:b/>
          <w:bCs/>
        </w:rPr>
        <w:t>o Compensation.</w:t>
      </w:r>
      <w:r w:rsidR="00436C9A">
        <w:t xml:space="preserve"> Units and their members are prohibited from accepting any reward or</w:t>
      </w:r>
      <w:r w:rsidR="006F75EA" w:rsidRPr="00614CE7">
        <w:rPr>
          <w:b/>
          <w:bCs/>
        </w:rPr>
        <w:t xml:space="preserve"> </w:t>
      </w:r>
      <w:r w:rsidR="00436C9A">
        <w:t>compensation for participa</w:t>
      </w:r>
      <w:r w:rsidR="006F75EA">
        <w:t xml:space="preserve">ting in parades or public </w:t>
      </w:r>
      <w:r w:rsidR="00970D25">
        <w:t>exhibitions.</w:t>
      </w:r>
    </w:p>
    <w:p w:rsidR="00690C9C" w:rsidRPr="00690C9C" w:rsidRDefault="00690C9C" w:rsidP="00173854">
      <w:pPr>
        <w:pStyle w:val="p40"/>
        <w:tabs>
          <w:tab w:val="left" w:pos="900"/>
        </w:tabs>
        <w:rPr>
          <w:b/>
        </w:rPr>
      </w:pPr>
    </w:p>
    <w:p w:rsidR="00436C9A" w:rsidRDefault="00181030" w:rsidP="00173854">
      <w:pPr>
        <w:pStyle w:val="p40"/>
        <w:tabs>
          <w:tab w:val="left" w:pos="900"/>
        </w:tabs>
        <w:ind w:left="0" w:firstLine="0"/>
      </w:pPr>
      <w:r>
        <w:rPr>
          <w:b/>
          <w:bCs/>
        </w:rPr>
        <w:t>§9.3 Shrine Clubs.</w:t>
      </w:r>
      <w:r w:rsidR="00436C9A">
        <w:t xml:space="preserve"> An organization of Nobles meeting as such, using any of the emblems of the Order or having a title indicating it to be an organization of Nobles may not be organized without the official authoriza</w:t>
      </w:r>
      <w:r w:rsidR="00970D25">
        <w:t>tion of a Potentate.</w:t>
      </w:r>
      <w:r>
        <w:t xml:space="preserve"> </w:t>
      </w:r>
    </w:p>
    <w:p w:rsidR="00436C9A" w:rsidRDefault="00436C9A" w:rsidP="00173854">
      <w:pPr>
        <w:pStyle w:val="p40"/>
        <w:numPr>
          <w:ilvl w:val="0"/>
          <w:numId w:val="5"/>
        </w:numPr>
        <w:tabs>
          <w:tab w:val="left" w:pos="900"/>
        </w:tabs>
      </w:pPr>
      <w:r>
        <w:rPr>
          <w:b/>
          <w:bCs/>
        </w:rPr>
        <w:t>Shrine Club Members</w:t>
      </w:r>
      <w:r w:rsidR="00970D25">
        <w:rPr>
          <w:b/>
          <w:bCs/>
        </w:rPr>
        <w:t>hip</w:t>
      </w:r>
      <w:r>
        <w:rPr>
          <w:b/>
          <w:bCs/>
        </w:rPr>
        <w:t>.</w:t>
      </w:r>
      <w:r>
        <w:t xml:space="preserve"> All Nobles who are members of a shrine club</w:t>
      </w:r>
      <w:r w:rsidR="00831BD6">
        <w:t xml:space="preserve"> of the Aladdin Shriners</w:t>
      </w:r>
      <w:r>
        <w:t xml:space="preserve"> are amenable to the bylaws and regulations of </w:t>
      </w:r>
      <w:r w:rsidR="00970D25">
        <w:t>the</w:t>
      </w:r>
      <w:r>
        <w:t xml:space="preserve"> </w:t>
      </w:r>
      <w:r w:rsidR="00970D25">
        <w:t>Aladdin Shriners,</w:t>
      </w:r>
      <w:r>
        <w:t xml:space="preserve"> whether they are members of </w:t>
      </w:r>
      <w:r w:rsidR="00970D25">
        <w:t>this</w:t>
      </w:r>
      <w:r>
        <w:t xml:space="preserve"> temple or another temple.</w:t>
      </w:r>
    </w:p>
    <w:p w:rsidR="00436C9A" w:rsidRDefault="00970D25" w:rsidP="00173854">
      <w:pPr>
        <w:pStyle w:val="p40"/>
        <w:numPr>
          <w:ilvl w:val="0"/>
          <w:numId w:val="5"/>
        </w:numPr>
        <w:tabs>
          <w:tab w:val="left" w:pos="900"/>
        </w:tabs>
      </w:pPr>
      <w:r>
        <w:rPr>
          <w:b/>
        </w:rPr>
        <w:lastRenderedPageBreak/>
        <w:t>Shrine Club Bylaws.</w:t>
      </w:r>
      <w:r w:rsidR="00436C9A">
        <w:t xml:space="preserve"> </w:t>
      </w:r>
      <w:r w:rsidR="000C535B">
        <w:t xml:space="preserve"> </w:t>
      </w:r>
      <w:r w:rsidR="00831BD6">
        <w:t xml:space="preserve">Bylaws are required </w:t>
      </w:r>
      <w:r w:rsidR="000746B9">
        <w:t>for each Shrine Club, which shall</w:t>
      </w:r>
      <w:r w:rsidR="000C535B">
        <w:t xml:space="preserve"> be consistent with the bylaws of the Aladdin Shriners and the bylaws of Shriners International.  </w:t>
      </w:r>
      <w:r w:rsidR="00831BD6">
        <w:t>T</w:t>
      </w:r>
      <w:r w:rsidR="00436C9A">
        <w:t xml:space="preserve">he Potentate of the </w:t>
      </w:r>
      <w:r w:rsidR="00831BD6">
        <w:t>Aladdin Shrine</w:t>
      </w:r>
      <w:r w:rsidR="00B81765">
        <w:t>r</w:t>
      </w:r>
      <w:r w:rsidR="00831BD6">
        <w:t>s</w:t>
      </w:r>
      <w:r w:rsidR="00436C9A">
        <w:t xml:space="preserve"> </w:t>
      </w:r>
      <w:r w:rsidR="000746B9">
        <w:t>shall</w:t>
      </w:r>
      <w:r w:rsidR="00436C9A">
        <w:t xml:space="preserve"> approve any </w:t>
      </w:r>
      <w:proofErr w:type="gramStart"/>
      <w:r w:rsidR="00436C9A">
        <w:t>bylaws</w:t>
      </w:r>
      <w:r w:rsidR="00690C9C">
        <w:t>,</w:t>
      </w:r>
      <w:proofErr w:type="gramEnd"/>
      <w:r w:rsidR="00436C9A">
        <w:t xml:space="preserve"> or amendments thereto</w:t>
      </w:r>
      <w:r w:rsidR="00690C9C">
        <w:t>,</w:t>
      </w:r>
      <w:r w:rsidR="00436C9A">
        <w:t xml:space="preserve"> ado</w:t>
      </w:r>
      <w:r w:rsidR="000C535B">
        <w:t>pted by the club before they</w:t>
      </w:r>
      <w:r w:rsidR="00436C9A">
        <w:t xml:space="preserve"> become effective.</w:t>
      </w:r>
    </w:p>
    <w:p w:rsidR="004B5FD2" w:rsidRDefault="004B5FD2" w:rsidP="00173854">
      <w:pPr>
        <w:pStyle w:val="p40"/>
        <w:numPr>
          <w:ilvl w:val="0"/>
          <w:numId w:val="5"/>
        </w:numPr>
        <w:tabs>
          <w:tab w:val="left" w:pos="900"/>
        </w:tabs>
      </w:pPr>
      <w:r>
        <w:rPr>
          <w:b/>
        </w:rPr>
        <w:t>Election of Officers.</w:t>
      </w:r>
      <w:r>
        <w:t xml:space="preserve">  </w:t>
      </w:r>
      <w:r w:rsidR="00E8126A">
        <w:t xml:space="preserve">Each Shrine Club shall elect </w:t>
      </w:r>
      <w:r w:rsidR="00305CD8">
        <w:t xml:space="preserve">the </w:t>
      </w:r>
      <w:r w:rsidR="00E8126A">
        <w:t xml:space="preserve">officers </w:t>
      </w:r>
      <w:r w:rsidR="00305CD8">
        <w:t>provided for in its bylaws</w:t>
      </w:r>
      <w:r w:rsidR="00F13A8B">
        <w:t>,</w:t>
      </w:r>
      <w:r w:rsidR="00305CD8">
        <w:t xml:space="preserve"> </w:t>
      </w:r>
      <w:r w:rsidR="00E8126A">
        <w:t>from among its members</w:t>
      </w:r>
      <w:r w:rsidR="00F13A8B">
        <w:t>,</w:t>
      </w:r>
      <w:r w:rsidR="00E8126A">
        <w:t xml:space="preserve"> before December 15</w:t>
      </w:r>
      <w:r w:rsidR="00F13A8B" w:rsidRPr="00F13A8B">
        <w:rPr>
          <w:vertAlign w:val="superscript"/>
        </w:rPr>
        <w:t>th</w:t>
      </w:r>
      <w:r w:rsidR="00F13A8B">
        <w:t xml:space="preserve"> </w:t>
      </w:r>
      <w:r w:rsidR="00E8126A">
        <w:t>each year to serve the fo</w:t>
      </w:r>
      <w:r w:rsidR="000746B9">
        <w:t>llowing year.  All officers shall</w:t>
      </w:r>
      <w:r w:rsidR="00E8126A">
        <w:t xml:space="preserve"> be members, or Associate members, in good standing of the Aladdin Shriners in order to be eligible for election and to qualify as officers</w:t>
      </w:r>
      <w:r w:rsidR="00305CD8">
        <w:t>.</w:t>
      </w:r>
    </w:p>
    <w:p w:rsidR="00831BD6" w:rsidRDefault="00831BD6" w:rsidP="00173854">
      <w:pPr>
        <w:pStyle w:val="p40"/>
        <w:numPr>
          <w:ilvl w:val="0"/>
          <w:numId w:val="5"/>
        </w:numPr>
        <w:tabs>
          <w:tab w:val="left" w:pos="900"/>
        </w:tabs>
      </w:pPr>
      <w:r>
        <w:rPr>
          <w:b/>
        </w:rPr>
        <w:t xml:space="preserve">Parade Participation. </w:t>
      </w:r>
      <w:r>
        <w:t>No Shrine Club operating under the authorization of the Aladdin Shriners shall participate in any parade</w:t>
      </w:r>
      <w:r w:rsidR="00690C9C">
        <w:t>, or public exhibition,</w:t>
      </w:r>
      <w:r>
        <w:t xml:space="preserve"> without the written approval of the Potentate of the Aladdin Shriners.  If such parade participation</w:t>
      </w:r>
      <w:r w:rsidR="00690C9C">
        <w:t>, or public exhibition,</w:t>
      </w:r>
      <w:r>
        <w:t xml:space="preserve"> is outside of the jurisdiction of the Aladdin Shriners the written approval of the Potentate of the temple in the jurisdiction where the parade</w:t>
      </w:r>
      <w:r w:rsidR="00690C9C">
        <w:t>, or public exhibition,</w:t>
      </w:r>
      <w:r w:rsidR="000746B9">
        <w:t xml:space="preserve"> is being held shall</w:t>
      </w:r>
      <w:r>
        <w:t xml:space="preserve"> also be obtained.</w:t>
      </w:r>
    </w:p>
    <w:p w:rsidR="000C535B" w:rsidRDefault="00831BD6" w:rsidP="00173854">
      <w:pPr>
        <w:pStyle w:val="p40"/>
        <w:numPr>
          <w:ilvl w:val="0"/>
          <w:numId w:val="5"/>
        </w:numPr>
        <w:tabs>
          <w:tab w:val="left" w:pos="900"/>
        </w:tabs>
      </w:pPr>
      <w:r>
        <w:rPr>
          <w:b/>
        </w:rPr>
        <w:t>Fundraising Activities</w:t>
      </w:r>
      <w:r w:rsidR="000C535B">
        <w:rPr>
          <w:b/>
        </w:rPr>
        <w:t xml:space="preserve">.  </w:t>
      </w:r>
      <w:r w:rsidR="000C535B">
        <w:t xml:space="preserve">Fundraising activities by a Shrine Club, </w:t>
      </w:r>
      <w:r w:rsidR="00300DC1">
        <w:t xml:space="preserve">for </w:t>
      </w:r>
      <w:r w:rsidR="001A63B2">
        <w:t>the benefit of the Shrine Club</w:t>
      </w:r>
      <w:r w:rsidR="000746B9">
        <w:t xml:space="preserve"> shall</w:t>
      </w:r>
      <w:r w:rsidR="000C535B">
        <w:t xml:space="preserve"> be approved in writing by the Potentate of the Aladdin Shriners. Fundraising activities for the benefit of Shri</w:t>
      </w:r>
      <w:r w:rsidR="000746B9">
        <w:t>ners Hospitals for Children shall</w:t>
      </w:r>
      <w:r w:rsidR="000C535B">
        <w:t xml:space="preserve"> be approved in writing by the Potentate of the Aladdin Shriners, the Imperial Potentate and Chairman of the Board of Trustees of Shriners Hospitals for Children.</w:t>
      </w:r>
    </w:p>
    <w:p w:rsidR="00300DC1" w:rsidRDefault="00300DC1" w:rsidP="00173854">
      <w:pPr>
        <w:pStyle w:val="p40"/>
        <w:numPr>
          <w:ilvl w:val="0"/>
          <w:numId w:val="5"/>
        </w:numPr>
        <w:tabs>
          <w:tab w:val="left" w:pos="900"/>
        </w:tabs>
      </w:pPr>
      <w:r>
        <w:rPr>
          <w:b/>
        </w:rPr>
        <w:t>Shrine Club Travel Activities.</w:t>
      </w:r>
      <w:r>
        <w:t xml:space="preserve">  Travel, tour or cruise activities conducted by a Shrine Club are considered to be sponsored </w:t>
      </w:r>
      <w:r w:rsidR="000746B9">
        <w:t>by the Aladdin Shriners and shall</w:t>
      </w:r>
      <w:r>
        <w:t xml:space="preserve"> therefore be approved by the Potentate of the Aladdin Shriners and conform to the </w:t>
      </w:r>
      <w:r w:rsidR="001A63B2">
        <w:t xml:space="preserve">regulation of such activities as provided for in General Order </w:t>
      </w:r>
      <w:proofErr w:type="spellStart"/>
      <w:r w:rsidR="001A63B2">
        <w:t>No.1</w:t>
      </w:r>
      <w:proofErr w:type="spellEnd"/>
      <w:r w:rsidR="001A63B2">
        <w:t xml:space="preserve"> of Shriners International.</w:t>
      </w:r>
    </w:p>
    <w:p w:rsidR="00463445" w:rsidRDefault="00300DC1" w:rsidP="00173854">
      <w:pPr>
        <w:pStyle w:val="p40"/>
        <w:numPr>
          <w:ilvl w:val="0"/>
          <w:numId w:val="5"/>
        </w:numPr>
        <w:tabs>
          <w:tab w:val="left" w:pos="900"/>
        </w:tabs>
      </w:pPr>
      <w:r w:rsidRPr="00300DC1">
        <w:rPr>
          <w:b/>
        </w:rPr>
        <w:t>In</w:t>
      </w:r>
      <w:r w:rsidR="000C535B" w:rsidRPr="00300DC1">
        <w:rPr>
          <w:b/>
        </w:rPr>
        <w:t>surance.</w:t>
      </w:r>
      <w:r w:rsidR="000C535B">
        <w:t xml:space="preserve">  All Shrine Clubs are required to be covered by</w:t>
      </w:r>
      <w:r w:rsidR="00690C9C">
        <w:t xml:space="preserve"> appropriate general liability insurance and comprehensive motor vehicle liability insuranc</w:t>
      </w:r>
      <w:r w:rsidR="009B6CCF">
        <w:t>e.  Such insurance coverage shall</w:t>
      </w:r>
      <w:r w:rsidR="00690C9C">
        <w:t xml:space="preserve"> include as</w:t>
      </w:r>
      <w:r w:rsidR="00463445">
        <w:t xml:space="preserve"> an</w:t>
      </w:r>
      <w:r w:rsidR="00690C9C">
        <w:t xml:space="preserve"> additional named insured</w:t>
      </w:r>
      <w:r w:rsidR="00463445">
        <w:t xml:space="preserve"> the following: the Aladdin Shriners, Shriners International, an Iowa corporation, and Shriners Hospitals for Children, a Colorado corporation, and all</w:t>
      </w:r>
      <w:r w:rsidR="006B2418">
        <w:t xml:space="preserve"> of </w:t>
      </w:r>
      <w:r w:rsidR="00463445">
        <w:t xml:space="preserve">its affiliated organizations.  A copy of the </w:t>
      </w:r>
      <w:r w:rsidR="009B6CCF">
        <w:t>required insurance policies shall</w:t>
      </w:r>
      <w:r w:rsidR="00463445">
        <w:t xml:space="preserve"> be filed with the Recorder, or the Executive Director, of the Aladdin Shriners by February </w:t>
      </w:r>
      <w:r w:rsidR="00F13A8B">
        <w:t>1</w:t>
      </w:r>
      <w:r w:rsidR="00F13A8B" w:rsidRPr="00F13A8B">
        <w:rPr>
          <w:vertAlign w:val="superscript"/>
        </w:rPr>
        <w:t>st</w:t>
      </w:r>
      <w:r w:rsidR="00F13A8B">
        <w:t xml:space="preserve"> </w:t>
      </w:r>
      <w:r w:rsidR="00463445">
        <w:t>each year.</w:t>
      </w:r>
    </w:p>
    <w:p w:rsidR="00436C9A" w:rsidRDefault="00463445" w:rsidP="00173854">
      <w:pPr>
        <w:pStyle w:val="p40"/>
        <w:numPr>
          <w:ilvl w:val="0"/>
          <w:numId w:val="5"/>
        </w:numPr>
        <w:tabs>
          <w:tab w:val="left" w:pos="900"/>
        </w:tabs>
      </w:pPr>
      <w:r>
        <w:rPr>
          <w:b/>
        </w:rPr>
        <w:t xml:space="preserve">Financial Reports and Audits.  </w:t>
      </w:r>
      <w:r w:rsidR="004B5FD2">
        <w:t>Each Shrine Club shall have it accounts audited at the end of each year by an auditor, or a committee approved by the Potentate of the Aladdin Shriners.  A copy of the audit report including a balance sheet and an in</w:t>
      </w:r>
      <w:r w:rsidR="009B6CCF">
        <w:t>come and expense statements shall</w:t>
      </w:r>
      <w:r w:rsidR="004B5FD2">
        <w:t xml:space="preserve"> be filed with the </w:t>
      </w:r>
      <w:r w:rsidR="00E8126A">
        <w:t xml:space="preserve">Recorder, or the Executive Director, of the Aladdin Shriners by February </w:t>
      </w:r>
      <w:r w:rsidR="00F13A8B">
        <w:t>1</w:t>
      </w:r>
      <w:r w:rsidR="00F13A8B" w:rsidRPr="00F13A8B">
        <w:rPr>
          <w:vertAlign w:val="superscript"/>
        </w:rPr>
        <w:t>st</w:t>
      </w:r>
      <w:r w:rsidR="00F13A8B">
        <w:t xml:space="preserve"> </w:t>
      </w:r>
      <w:r w:rsidR="00E8126A">
        <w:t>each year.</w:t>
      </w:r>
      <w:r w:rsidR="000C535B">
        <w:t xml:space="preserve"> </w:t>
      </w:r>
      <w:r w:rsidR="00831BD6">
        <w:t xml:space="preserve"> </w:t>
      </w:r>
      <w:r w:rsidR="00436C9A">
        <w:t> </w:t>
      </w:r>
    </w:p>
    <w:p w:rsidR="00305CD8" w:rsidRDefault="001A63B2" w:rsidP="00173854">
      <w:pPr>
        <w:pStyle w:val="p40"/>
        <w:numPr>
          <w:ilvl w:val="0"/>
          <w:numId w:val="5"/>
        </w:numPr>
        <w:tabs>
          <w:tab w:val="left" w:pos="900"/>
        </w:tabs>
      </w:pPr>
      <w:r>
        <w:rPr>
          <w:b/>
        </w:rPr>
        <w:t xml:space="preserve">Shrine Club Incorporation and Shrine Club Holding Corporations.  </w:t>
      </w:r>
      <w:r>
        <w:t xml:space="preserve">The incorporation of a Shrine Club, as such, or the organization of it as a limited liability company, partnership or any other civil entity is prohibited.  A Shrine Club may seek </w:t>
      </w:r>
      <w:r w:rsidR="00892189">
        <w:t>permission</w:t>
      </w:r>
      <w:r>
        <w:t xml:space="preserve"> to incorporate a Shrine Club Holding Corporation</w:t>
      </w:r>
      <w:r w:rsidR="00892189">
        <w:t>,</w:t>
      </w:r>
      <w:r>
        <w:t xml:space="preserve"> for the purpose of acquiring real property</w:t>
      </w:r>
      <w:r w:rsidR="00892189">
        <w:t>,</w:t>
      </w:r>
      <w:r>
        <w:t xml:space="preserve"> by complying with the provision</w:t>
      </w:r>
      <w:r w:rsidR="00892189">
        <w:t>s</w:t>
      </w:r>
      <w:r>
        <w:t xml:space="preserve"> of Section 337.9 of the bylaws of Shriners International.</w:t>
      </w:r>
      <w:r w:rsidR="00300DC1">
        <w:rPr>
          <w:b/>
        </w:rPr>
        <w:t xml:space="preserve">      </w:t>
      </w:r>
    </w:p>
    <w:p w:rsidR="00892189" w:rsidRDefault="00892189" w:rsidP="00173854">
      <w:pPr>
        <w:pStyle w:val="c2"/>
        <w:tabs>
          <w:tab w:val="left" w:pos="748"/>
        </w:tabs>
        <w:jc w:val="both"/>
        <w:rPr>
          <w:b/>
          <w:bCs/>
          <w:iCs/>
          <w:szCs w:val="24"/>
        </w:rPr>
      </w:pPr>
    </w:p>
    <w:p w:rsidR="00F13A8B" w:rsidRDefault="00F13A8B" w:rsidP="00173854">
      <w:pPr>
        <w:pStyle w:val="c2"/>
        <w:tabs>
          <w:tab w:val="left" w:pos="748"/>
        </w:tabs>
        <w:jc w:val="both"/>
        <w:rPr>
          <w:b/>
          <w:bCs/>
          <w:iCs/>
          <w:szCs w:val="24"/>
        </w:rPr>
      </w:pPr>
    </w:p>
    <w:p w:rsidR="00B060FE" w:rsidRDefault="00B060FE" w:rsidP="00F2068D">
      <w:pPr>
        <w:pStyle w:val="c2"/>
        <w:tabs>
          <w:tab w:val="left" w:pos="748"/>
        </w:tabs>
        <w:rPr>
          <w:b/>
          <w:bCs/>
          <w:iCs/>
          <w:szCs w:val="24"/>
        </w:rPr>
      </w:pPr>
      <w:r>
        <w:rPr>
          <w:b/>
          <w:bCs/>
          <w:iCs/>
          <w:szCs w:val="24"/>
        </w:rPr>
        <w:t>ARTICLE X</w:t>
      </w:r>
    </w:p>
    <w:p w:rsidR="00436C9A" w:rsidRDefault="00436C9A" w:rsidP="00F2068D">
      <w:pPr>
        <w:pStyle w:val="c2"/>
        <w:tabs>
          <w:tab w:val="left" w:pos="748"/>
        </w:tabs>
        <w:rPr>
          <w:b/>
          <w:bCs/>
          <w:iCs/>
          <w:szCs w:val="24"/>
        </w:rPr>
      </w:pPr>
      <w:r>
        <w:rPr>
          <w:b/>
          <w:bCs/>
          <w:iCs/>
          <w:szCs w:val="24"/>
        </w:rPr>
        <w:lastRenderedPageBreak/>
        <w:t>Temple Publication</w:t>
      </w:r>
    </w:p>
    <w:p w:rsidR="00B060FE" w:rsidRDefault="00B060FE" w:rsidP="00173854">
      <w:pPr>
        <w:pStyle w:val="c2"/>
        <w:tabs>
          <w:tab w:val="left" w:pos="748"/>
        </w:tabs>
        <w:jc w:val="both"/>
        <w:rPr>
          <w:b/>
          <w:bCs/>
          <w:iCs/>
          <w:szCs w:val="24"/>
        </w:rPr>
      </w:pPr>
    </w:p>
    <w:p w:rsidR="00B060FE" w:rsidRDefault="00B060FE" w:rsidP="00173854">
      <w:pPr>
        <w:jc w:val="both"/>
      </w:pPr>
      <w:proofErr w:type="gramStart"/>
      <w:r>
        <w:rPr>
          <w:b/>
          <w:bCs/>
        </w:rPr>
        <w:t>§10.1 Official Publication</w:t>
      </w:r>
      <w:proofErr w:type="gramEnd"/>
      <w:r>
        <w:rPr>
          <w:b/>
          <w:bCs/>
        </w:rPr>
        <w:t>.</w:t>
      </w:r>
      <w:r>
        <w:t xml:space="preserve">  Unless otherwise provided in </w:t>
      </w:r>
      <w:r w:rsidR="009036E2">
        <w:t xml:space="preserve">these bylaws or the bylaws of Shriners International, </w:t>
      </w:r>
      <w:r>
        <w:t xml:space="preserve">a magazine or newsletter may be established as </w:t>
      </w:r>
      <w:r w:rsidR="00A537AF">
        <w:t>the official publication of the</w:t>
      </w:r>
      <w:r>
        <w:t xml:space="preserve"> temple.  It shall be proper to publish all official calls and notices therein.</w:t>
      </w:r>
    </w:p>
    <w:p w:rsidR="00B060FE" w:rsidRDefault="00B060FE" w:rsidP="00173854">
      <w:pPr>
        <w:jc w:val="both"/>
        <w:rPr>
          <w:b/>
          <w:bCs/>
        </w:rPr>
      </w:pPr>
    </w:p>
    <w:p w:rsidR="00B060FE" w:rsidRDefault="00B060FE" w:rsidP="00173854">
      <w:pPr>
        <w:jc w:val="both"/>
      </w:pPr>
      <w:r>
        <w:rPr>
          <w:b/>
          <w:bCs/>
        </w:rPr>
        <w:t>§10.2 Advertising.</w:t>
      </w:r>
      <w:r>
        <w:t xml:space="preserve">  All advertising accepted for the official publication shall be non-offensive and in compliance with</w:t>
      </w:r>
      <w:r w:rsidR="006D45FF">
        <w:t xml:space="preserve"> these bylaws and</w:t>
      </w:r>
      <w:r>
        <w:t xml:space="preserve"> the bylaws of Shriners International.</w:t>
      </w:r>
    </w:p>
    <w:p w:rsidR="00B060FE" w:rsidRDefault="00B060FE" w:rsidP="00173854">
      <w:pPr>
        <w:jc w:val="both"/>
      </w:pPr>
    </w:p>
    <w:p w:rsidR="00B060FE" w:rsidRDefault="00B060FE" w:rsidP="00173854">
      <w:pPr>
        <w:jc w:val="both"/>
      </w:pPr>
      <w:r>
        <w:rPr>
          <w:b/>
          <w:bCs/>
        </w:rPr>
        <w:t>§10.3 Staff.</w:t>
      </w:r>
      <w:r>
        <w:t xml:space="preserve">  The potentate shall appoint the editor and approve the appointment of staff members by the editor. </w:t>
      </w:r>
    </w:p>
    <w:p w:rsidR="00436C9A" w:rsidRDefault="00436C9A" w:rsidP="00173854">
      <w:pPr>
        <w:pStyle w:val="p5"/>
        <w:ind w:left="0" w:firstLine="0"/>
        <w:rPr>
          <w:b/>
          <w:bCs/>
          <w:szCs w:val="24"/>
        </w:rPr>
      </w:pPr>
    </w:p>
    <w:p w:rsidR="00436C9A" w:rsidRDefault="00436C9A" w:rsidP="00F2068D">
      <w:pPr>
        <w:pStyle w:val="c2"/>
        <w:tabs>
          <w:tab w:val="left" w:pos="748"/>
        </w:tabs>
        <w:rPr>
          <w:b/>
          <w:bCs/>
          <w:iCs/>
          <w:szCs w:val="24"/>
        </w:rPr>
      </w:pPr>
      <w:r>
        <w:rPr>
          <w:b/>
          <w:bCs/>
          <w:iCs/>
          <w:szCs w:val="24"/>
        </w:rPr>
        <w:t xml:space="preserve">ARTICLE </w:t>
      </w:r>
      <w:r w:rsidR="00B060FE">
        <w:rPr>
          <w:b/>
          <w:bCs/>
          <w:iCs/>
          <w:szCs w:val="24"/>
        </w:rPr>
        <w:t>XI</w:t>
      </w:r>
    </w:p>
    <w:p w:rsidR="00436C9A" w:rsidRDefault="00436C9A" w:rsidP="00F2068D">
      <w:pPr>
        <w:pStyle w:val="c2"/>
        <w:tabs>
          <w:tab w:val="left" w:pos="748"/>
        </w:tabs>
        <w:rPr>
          <w:b/>
          <w:bCs/>
          <w:iCs/>
          <w:szCs w:val="24"/>
        </w:rPr>
      </w:pPr>
      <w:r>
        <w:rPr>
          <w:b/>
          <w:bCs/>
          <w:iCs/>
          <w:szCs w:val="24"/>
        </w:rPr>
        <w:t>Amendments</w:t>
      </w:r>
    </w:p>
    <w:p w:rsidR="00436C9A" w:rsidRDefault="00436C9A" w:rsidP="00173854">
      <w:pPr>
        <w:pStyle w:val="p5"/>
        <w:ind w:left="0" w:firstLine="0"/>
        <w:rPr>
          <w:b/>
          <w:bCs/>
          <w:szCs w:val="24"/>
        </w:rPr>
      </w:pPr>
      <w:r>
        <w:rPr>
          <w:b/>
          <w:bCs/>
          <w:szCs w:val="24"/>
        </w:rPr>
        <w:t> </w:t>
      </w:r>
    </w:p>
    <w:p w:rsidR="00436C9A" w:rsidRDefault="00436C9A" w:rsidP="00173854">
      <w:pPr>
        <w:pStyle w:val="p5"/>
        <w:ind w:left="0" w:firstLine="0"/>
        <w:rPr>
          <w:szCs w:val="24"/>
        </w:rPr>
      </w:pPr>
      <w:proofErr w:type="gramStart"/>
      <w:r>
        <w:rPr>
          <w:b/>
          <w:bCs/>
          <w:szCs w:val="24"/>
        </w:rPr>
        <w:t xml:space="preserve">§11.1 </w:t>
      </w:r>
      <w:r w:rsidR="00B060FE">
        <w:rPr>
          <w:b/>
          <w:bCs/>
          <w:szCs w:val="24"/>
        </w:rPr>
        <w:t>Adoption</w:t>
      </w:r>
      <w:proofErr w:type="gramEnd"/>
      <w:r w:rsidR="00B060FE">
        <w:rPr>
          <w:b/>
          <w:bCs/>
          <w:szCs w:val="24"/>
        </w:rPr>
        <w:t xml:space="preserve"> or </w:t>
      </w:r>
      <w:r>
        <w:rPr>
          <w:b/>
          <w:bCs/>
          <w:szCs w:val="24"/>
        </w:rPr>
        <w:t xml:space="preserve">Amendment. </w:t>
      </w:r>
      <w:r>
        <w:rPr>
          <w:szCs w:val="24"/>
        </w:rPr>
        <w:t xml:space="preserve">The bylaws </w:t>
      </w:r>
      <w:r w:rsidR="00B060FE">
        <w:rPr>
          <w:szCs w:val="24"/>
        </w:rPr>
        <w:t xml:space="preserve">the Aladdin Shriners </w:t>
      </w:r>
      <w:r>
        <w:rPr>
          <w:szCs w:val="24"/>
        </w:rPr>
        <w:t>may</w:t>
      </w:r>
      <w:r w:rsidR="00875FEA">
        <w:rPr>
          <w:szCs w:val="24"/>
        </w:rPr>
        <w:t xml:space="preserve"> be</w:t>
      </w:r>
      <w:r>
        <w:rPr>
          <w:szCs w:val="24"/>
        </w:rPr>
        <w:t xml:space="preserve"> amended</w:t>
      </w:r>
      <w:r w:rsidR="00A537AF">
        <w:rPr>
          <w:szCs w:val="24"/>
        </w:rPr>
        <w:t>, or new bylaws adopted, provided</w:t>
      </w:r>
      <w:r w:rsidR="00B060FE">
        <w:rPr>
          <w:szCs w:val="24"/>
        </w:rPr>
        <w:t xml:space="preserve"> they are consistent with the by bylaws of Shriners International and are approved by at least two-thirds of the members present and voting.</w:t>
      </w:r>
    </w:p>
    <w:p w:rsidR="00436C9A" w:rsidRDefault="00436C9A" w:rsidP="00173854">
      <w:pPr>
        <w:pStyle w:val="p9"/>
        <w:spacing w:line="220" w:lineRule="exact"/>
        <w:ind w:left="0"/>
        <w:rPr>
          <w:szCs w:val="24"/>
        </w:rPr>
      </w:pPr>
      <w:r>
        <w:rPr>
          <w:szCs w:val="24"/>
        </w:rPr>
        <w:t> </w:t>
      </w:r>
    </w:p>
    <w:p w:rsidR="00436C9A" w:rsidRDefault="00436C9A" w:rsidP="00173854">
      <w:pPr>
        <w:pStyle w:val="p5"/>
        <w:ind w:left="0" w:firstLine="0"/>
        <w:rPr>
          <w:bCs/>
          <w:szCs w:val="24"/>
        </w:rPr>
      </w:pPr>
      <w:proofErr w:type="gramStart"/>
      <w:r>
        <w:rPr>
          <w:b/>
          <w:bCs/>
          <w:szCs w:val="24"/>
        </w:rPr>
        <w:t xml:space="preserve">§11.2 </w:t>
      </w:r>
      <w:r w:rsidR="00A537AF">
        <w:rPr>
          <w:b/>
          <w:bCs/>
          <w:szCs w:val="24"/>
        </w:rPr>
        <w:t>Procedure</w:t>
      </w:r>
      <w:proofErr w:type="gramEnd"/>
      <w:r w:rsidR="00A537AF">
        <w:rPr>
          <w:b/>
          <w:bCs/>
          <w:szCs w:val="24"/>
        </w:rPr>
        <w:t xml:space="preserve"> for Adoption or Amendment.</w:t>
      </w:r>
      <w:r>
        <w:rPr>
          <w:b/>
          <w:bCs/>
          <w:szCs w:val="24"/>
        </w:rPr>
        <w:t xml:space="preserve"> </w:t>
      </w:r>
      <w:r w:rsidR="00A537AF">
        <w:rPr>
          <w:bCs/>
          <w:szCs w:val="24"/>
        </w:rPr>
        <w:t>Propose</w:t>
      </w:r>
      <w:r w:rsidR="007E0CD9">
        <w:rPr>
          <w:bCs/>
          <w:szCs w:val="24"/>
        </w:rPr>
        <w:t>d</w:t>
      </w:r>
      <w:r w:rsidR="00A537AF">
        <w:rPr>
          <w:bCs/>
          <w:szCs w:val="24"/>
        </w:rPr>
        <w:t xml:space="preserve"> bylaws, or amendments, </w:t>
      </w:r>
      <w:r w:rsidR="00775586">
        <w:rPr>
          <w:bCs/>
          <w:szCs w:val="24"/>
        </w:rPr>
        <w:t>shall</w:t>
      </w:r>
      <w:r w:rsidR="00A537AF">
        <w:rPr>
          <w:bCs/>
          <w:szCs w:val="24"/>
        </w:rPr>
        <w:t xml:space="preserve"> be submitted in the form of </w:t>
      </w:r>
      <w:r w:rsidR="00875FEA">
        <w:rPr>
          <w:bCs/>
          <w:szCs w:val="24"/>
        </w:rPr>
        <w:t xml:space="preserve">a </w:t>
      </w:r>
      <w:r w:rsidR="00A537AF">
        <w:rPr>
          <w:bCs/>
          <w:szCs w:val="24"/>
        </w:rPr>
        <w:t xml:space="preserve">written resolution at a Stated Meeting.  The resolution </w:t>
      </w:r>
      <w:r w:rsidR="00775586">
        <w:rPr>
          <w:bCs/>
          <w:szCs w:val="24"/>
        </w:rPr>
        <w:t>shall</w:t>
      </w:r>
      <w:r w:rsidR="00A537AF">
        <w:rPr>
          <w:bCs/>
          <w:szCs w:val="24"/>
        </w:rPr>
        <w:t xml:space="preserve"> be laid over </w:t>
      </w:r>
      <w:r w:rsidR="00F13A8B">
        <w:rPr>
          <w:bCs/>
          <w:szCs w:val="24"/>
        </w:rPr>
        <w:t xml:space="preserve">to </w:t>
      </w:r>
      <w:r w:rsidR="00A537AF">
        <w:rPr>
          <w:bCs/>
          <w:szCs w:val="24"/>
        </w:rPr>
        <w:t>the next Stated Meeting, or special meeting called for action thereon</w:t>
      </w:r>
      <w:r w:rsidR="004B0FE2">
        <w:rPr>
          <w:bCs/>
          <w:szCs w:val="24"/>
        </w:rPr>
        <w:t xml:space="preserve">.  Notice of the meeting for consideration of </w:t>
      </w:r>
      <w:r w:rsidR="00F13A8B">
        <w:rPr>
          <w:bCs/>
          <w:szCs w:val="24"/>
        </w:rPr>
        <w:t xml:space="preserve">the </w:t>
      </w:r>
      <w:r w:rsidR="004B0FE2">
        <w:rPr>
          <w:bCs/>
          <w:szCs w:val="24"/>
        </w:rPr>
        <w:t xml:space="preserve">proposed bylaws, or amendments, </w:t>
      </w:r>
      <w:r w:rsidR="00775586">
        <w:rPr>
          <w:bCs/>
          <w:szCs w:val="24"/>
        </w:rPr>
        <w:t>shall</w:t>
      </w:r>
      <w:r w:rsidR="004B0FE2">
        <w:rPr>
          <w:bCs/>
          <w:szCs w:val="24"/>
        </w:rPr>
        <w:t xml:space="preserve"> be sent to every member of the temple and </w:t>
      </w:r>
      <w:r w:rsidR="00775586">
        <w:rPr>
          <w:bCs/>
          <w:szCs w:val="24"/>
        </w:rPr>
        <w:t>shall</w:t>
      </w:r>
      <w:r w:rsidR="004B0FE2">
        <w:rPr>
          <w:bCs/>
          <w:szCs w:val="24"/>
        </w:rPr>
        <w:t xml:space="preserve"> recite the text or substance of the proposed bylaws or amendments.  </w:t>
      </w:r>
    </w:p>
    <w:p w:rsidR="004B0FE2" w:rsidRDefault="004B0FE2" w:rsidP="00173854">
      <w:pPr>
        <w:pStyle w:val="p5"/>
        <w:ind w:left="0" w:firstLine="0"/>
        <w:rPr>
          <w:bCs/>
          <w:szCs w:val="24"/>
        </w:rPr>
      </w:pPr>
    </w:p>
    <w:p w:rsidR="004B0FE2" w:rsidRDefault="004B0FE2" w:rsidP="00173854">
      <w:pPr>
        <w:pStyle w:val="p5"/>
        <w:ind w:left="0" w:firstLine="0"/>
        <w:rPr>
          <w:bCs/>
        </w:rPr>
      </w:pPr>
      <w:r>
        <w:rPr>
          <w:b/>
          <w:bCs/>
        </w:rPr>
        <w:t xml:space="preserve">§11.3 Filing With Shriners International.  </w:t>
      </w:r>
      <w:r>
        <w:rPr>
          <w:bCs/>
        </w:rPr>
        <w:t>Upon the adoption, by the Nobility of the Aladdi</w:t>
      </w:r>
      <w:r w:rsidR="00F13A8B">
        <w:rPr>
          <w:bCs/>
        </w:rPr>
        <w:t>n Shriners, the proposed bylaws</w:t>
      </w:r>
      <w:r>
        <w:rPr>
          <w:bCs/>
        </w:rPr>
        <w:t xml:space="preserve"> or </w:t>
      </w:r>
      <w:proofErr w:type="gramStart"/>
      <w:r>
        <w:rPr>
          <w:bCs/>
        </w:rPr>
        <w:t>amendments,</w:t>
      </w:r>
      <w:proofErr w:type="gramEnd"/>
      <w:r>
        <w:rPr>
          <w:bCs/>
        </w:rPr>
        <w:t xml:space="preserve"> shall be filed with the Imperial Recorder as provided in Section 331.2(d) of the bylaws of Shriners International.</w:t>
      </w:r>
    </w:p>
    <w:p w:rsidR="00B547C2" w:rsidRDefault="00B547C2" w:rsidP="00173854">
      <w:pPr>
        <w:pStyle w:val="p5"/>
        <w:ind w:left="0" w:firstLine="0"/>
        <w:rPr>
          <w:bCs/>
        </w:rPr>
      </w:pPr>
    </w:p>
    <w:p w:rsidR="00B547C2" w:rsidRPr="00B547C2" w:rsidRDefault="00B547C2" w:rsidP="00173854">
      <w:pPr>
        <w:pStyle w:val="p5"/>
        <w:ind w:left="0" w:firstLine="0"/>
        <w:rPr>
          <w:bCs/>
        </w:rPr>
      </w:pPr>
      <w:proofErr w:type="gramStart"/>
      <w:r>
        <w:rPr>
          <w:b/>
          <w:bCs/>
        </w:rPr>
        <w:t>§11.4 Effective Date</w:t>
      </w:r>
      <w:proofErr w:type="gramEnd"/>
      <w:r>
        <w:rPr>
          <w:b/>
          <w:bCs/>
        </w:rPr>
        <w:t xml:space="preserve">.  </w:t>
      </w:r>
      <w:r w:rsidR="00E07BDD">
        <w:rPr>
          <w:bCs/>
        </w:rPr>
        <w:t>Adopted</w:t>
      </w:r>
      <w:r w:rsidR="00F13A8B">
        <w:rPr>
          <w:bCs/>
        </w:rPr>
        <w:t xml:space="preserve"> bylaws,</w:t>
      </w:r>
      <w:r>
        <w:rPr>
          <w:bCs/>
        </w:rPr>
        <w:t xml:space="preserve"> or amendments, shall be effective upon </w:t>
      </w:r>
      <w:r w:rsidR="00E07BDD">
        <w:rPr>
          <w:bCs/>
        </w:rPr>
        <w:t xml:space="preserve">receipt of </w:t>
      </w:r>
      <w:r>
        <w:rPr>
          <w:bCs/>
        </w:rPr>
        <w:t>notification of their approval by the Imperial Potentate of Shriners International.</w:t>
      </w:r>
    </w:p>
    <w:p w:rsidR="004B0FE2" w:rsidRDefault="00B547C2" w:rsidP="00173854">
      <w:pPr>
        <w:pStyle w:val="p5"/>
        <w:ind w:left="0" w:firstLine="0"/>
        <w:rPr>
          <w:bCs/>
        </w:rPr>
      </w:pPr>
      <w:r>
        <w:rPr>
          <w:bCs/>
        </w:rPr>
        <w:t xml:space="preserve">   </w:t>
      </w:r>
    </w:p>
    <w:p w:rsidR="004B0FE2" w:rsidRDefault="004B0FE2" w:rsidP="00173854">
      <w:pPr>
        <w:pStyle w:val="p5"/>
        <w:ind w:left="0" w:firstLine="0"/>
        <w:rPr>
          <w:bCs/>
        </w:rPr>
      </w:pPr>
      <w:proofErr w:type="gramStart"/>
      <w:r>
        <w:rPr>
          <w:b/>
          <w:bCs/>
        </w:rPr>
        <w:t>§11.</w:t>
      </w:r>
      <w:r w:rsidR="00B547C2">
        <w:rPr>
          <w:b/>
          <w:bCs/>
        </w:rPr>
        <w:t>5 Change</w:t>
      </w:r>
      <w:proofErr w:type="gramEnd"/>
      <w:r w:rsidR="00B547C2">
        <w:rPr>
          <w:b/>
          <w:bCs/>
        </w:rPr>
        <w:t xml:space="preserve"> </w:t>
      </w:r>
      <w:r w:rsidR="00E07BDD">
        <w:rPr>
          <w:b/>
          <w:bCs/>
        </w:rPr>
        <w:t>in</w:t>
      </w:r>
      <w:r w:rsidR="00B547C2">
        <w:rPr>
          <w:b/>
          <w:bCs/>
        </w:rPr>
        <w:t xml:space="preserve"> </w:t>
      </w:r>
      <w:r w:rsidR="00E07BDD">
        <w:rPr>
          <w:b/>
          <w:bCs/>
        </w:rPr>
        <w:t>the</w:t>
      </w:r>
      <w:r w:rsidR="00B547C2">
        <w:rPr>
          <w:b/>
          <w:bCs/>
        </w:rPr>
        <w:t xml:space="preserve"> Bylaws of Shriners International.  </w:t>
      </w:r>
      <w:r w:rsidR="00B547C2">
        <w:rPr>
          <w:bCs/>
        </w:rPr>
        <w:t xml:space="preserve">When a change is made in the bylaws of Shriners International and the change affects these bylaws, these bylaws are changed ipso facto to conform </w:t>
      </w:r>
      <w:proofErr w:type="gramStart"/>
      <w:r w:rsidR="00B547C2">
        <w:rPr>
          <w:bCs/>
        </w:rPr>
        <w:t>with</w:t>
      </w:r>
      <w:proofErr w:type="gramEnd"/>
      <w:r w:rsidR="00B547C2">
        <w:rPr>
          <w:bCs/>
        </w:rPr>
        <w:t xml:space="preserve"> those </w:t>
      </w:r>
      <w:r w:rsidR="00034402">
        <w:rPr>
          <w:bCs/>
        </w:rPr>
        <w:t>of Sh</w:t>
      </w:r>
      <w:r w:rsidR="00F2068D">
        <w:rPr>
          <w:bCs/>
        </w:rPr>
        <w:t>r</w:t>
      </w:r>
      <w:r w:rsidR="00034402">
        <w:rPr>
          <w:bCs/>
        </w:rPr>
        <w:t>iners</w:t>
      </w:r>
      <w:r w:rsidR="00B547C2">
        <w:rPr>
          <w:bCs/>
        </w:rPr>
        <w:t xml:space="preserve"> International.</w:t>
      </w:r>
    </w:p>
    <w:p w:rsidR="009D0184" w:rsidRDefault="009D0184" w:rsidP="00173854">
      <w:pPr>
        <w:pStyle w:val="p5"/>
        <w:ind w:left="0" w:firstLine="0"/>
        <w:rPr>
          <w:bCs/>
        </w:rPr>
      </w:pPr>
    </w:p>
    <w:p w:rsidR="009D0184" w:rsidRDefault="009D0184" w:rsidP="00173854">
      <w:pPr>
        <w:pStyle w:val="p5"/>
        <w:ind w:left="0" w:firstLine="0"/>
        <w:rPr>
          <w:bCs/>
        </w:rPr>
      </w:pPr>
    </w:p>
    <w:p w:rsidR="009D0184" w:rsidRDefault="009D0184" w:rsidP="00173854">
      <w:pPr>
        <w:pStyle w:val="p5"/>
        <w:ind w:left="0" w:firstLine="0"/>
        <w:rPr>
          <w:bCs/>
        </w:rPr>
      </w:pPr>
      <w:r>
        <w:rPr>
          <w:bCs/>
        </w:rPr>
        <w:t>Adopted: November 17, 2</w:t>
      </w:r>
      <w:r w:rsidR="00CC08EF">
        <w:rPr>
          <w:bCs/>
        </w:rPr>
        <w:t>01</w:t>
      </w:r>
      <w:r>
        <w:rPr>
          <w:bCs/>
        </w:rPr>
        <w:t>4</w:t>
      </w:r>
    </w:p>
    <w:p w:rsidR="00436C9A" w:rsidRDefault="009D0184" w:rsidP="00127EEF">
      <w:pPr>
        <w:pStyle w:val="p5"/>
        <w:ind w:left="0" w:firstLine="0"/>
      </w:pPr>
      <w:r>
        <w:rPr>
          <w:bCs/>
        </w:rPr>
        <w:t>Approved and Effective:</w:t>
      </w:r>
    </w:p>
    <w:sectPr w:rsidR="00436C9A" w:rsidSect="00173854">
      <w:footerReference w:type="default" r:id="rId8"/>
      <w:footerReference w:type="first" r:id="rId9"/>
      <w:type w:val="continuous"/>
      <w:pgSz w:w="12240" w:h="15840" w:code="1"/>
      <w:pgMar w:top="1440" w:right="1440" w:bottom="1440" w:left="1440" w:header="864" w:footer="720" w:gutter="0"/>
      <w:paperSrc w:first="7" w:other="7"/>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DDA" w:rsidRDefault="00F57DDA">
      <w:r>
        <w:separator/>
      </w:r>
    </w:p>
  </w:endnote>
  <w:endnote w:type="continuationSeparator" w:id="0">
    <w:p w:rsidR="00F57DDA" w:rsidRDefault="00F57D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845062"/>
      <w:docPartObj>
        <w:docPartGallery w:val="Page Numbers (Bottom of Page)"/>
        <w:docPartUnique/>
      </w:docPartObj>
    </w:sdtPr>
    <w:sdtEndPr>
      <w:rPr>
        <w:noProof/>
      </w:rPr>
    </w:sdtEndPr>
    <w:sdtContent>
      <w:p w:rsidR="009D283A" w:rsidRDefault="00F83E68">
        <w:pPr>
          <w:pStyle w:val="Footer"/>
          <w:jc w:val="center"/>
        </w:pPr>
        <w:r>
          <w:fldChar w:fldCharType="begin"/>
        </w:r>
        <w:r w:rsidR="00C750A5">
          <w:instrText xml:space="preserve"> PAGE   \* MERGEFORMAT </w:instrText>
        </w:r>
        <w:r>
          <w:fldChar w:fldCharType="separate"/>
        </w:r>
        <w:r w:rsidR="00D05B45">
          <w:rPr>
            <w:noProof/>
          </w:rPr>
          <w:t>9</w:t>
        </w:r>
        <w:r>
          <w:rPr>
            <w:noProof/>
          </w:rPr>
          <w:fldChar w:fldCharType="end"/>
        </w:r>
      </w:p>
    </w:sdtContent>
  </w:sdt>
  <w:p w:rsidR="009D283A" w:rsidRDefault="009D283A" w:rsidP="0091777B">
    <w:pPr>
      <w:pStyle w:val="Footer"/>
      <w:jc w:val="center"/>
      <w:rPr>
        <w:noProo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3A" w:rsidRDefault="009D283A" w:rsidP="0091777B">
    <w:pPr>
      <w:pStyle w:val="Footer"/>
      <w:jc w:val="right"/>
      <w:rPr>
        <w:sz w:val="16"/>
        <w:szCs w:val="16"/>
      </w:rPr>
    </w:pPr>
    <w:r>
      <w:rPr>
        <w:sz w:val="16"/>
        <w:szCs w:val="16"/>
      </w:rPr>
      <w:t>U.S. and Canada</w:t>
    </w:r>
  </w:p>
  <w:p w:rsidR="009D283A" w:rsidRDefault="009D283A" w:rsidP="0091777B">
    <w:pPr>
      <w:pStyle w:val="Footer"/>
      <w:jc w:val="right"/>
      <w:rPr>
        <w:sz w:val="16"/>
        <w:szCs w:val="16"/>
      </w:rPr>
    </w:pPr>
    <w:r>
      <w:rPr>
        <w:sz w:val="16"/>
        <w:szCs w:val="16"/>
      </w:rPr>
      <w:t xml:space="preserve">                                                                                                                                                                                          Rev. 7.9.13</w:t>
    </w:r>
  </w:p>
  <w:p w:rsidR="009D283A" w:rsidRPr="0091777B" w:rsidRDefault="009D283A" w:rsidP="0091777B">
    <w:pPr>
      <w:pStyle w:val="Footer"/>
      <w:jc w:val="right"/>
      <w:rPr>
        <w:sz w:val="16"/>
        <w:szCs w:val="16"/>
      </w:rPr>
    </w:pPr>
    <w:r>
      <w:rPr>
        <w:sz w:val="16"/>
        <w:szCs w:val="16"/>
      </w:rPr>
      <w:t>C1904113.1</w:t>
    </w:r>
  </w:p>
  <w:p w:rsidR="009D283A" w:rsidRDefault="009D283A" w:rsidP="0091777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DDA" w:rsidRDefault="00F57DDA">
      <w:r>
        <w:separator/>
      </w:r>
    </w:p>
  </w:footnote>
  <w:footnote w:type="continuationSeparator" w:id="0">
    <w:p w:rsidR="00F57DDA" w:rsidRDefault="00F57D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6AC2"/>
    <w:multiLevelType w:val="hybridMultilevel"/>
    <w:tmpl w:val="529C8AA2"/>
    <w:lvl w:ilvl="0" w:tplc="F5204D50">
      <w:start w:val="1"/>
      <w:numFmt w:val="lowerLetter"/>
      <w:lvlText w:val="(%1)"/>
      <w:lvlJc w:val="left"/>
      <w:pPr>
        <w:ind w:left="1536" w:hanging="360"/>
      </w:pPr>
      <w:rPr>
        <w:rFonts w:hint="default"/>
        <w:b/>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
    <w:nsid w:val="072C625B"/>
    <w:multiLevelType w:val="hybridMultilevel"/>
    <w:tmpl w:val="37565730"/>
    <w:lvl w:ilvl="0" w:tplc="D570CFEC">
      <w:start w:val="1"/>
      <w:numFmt w:val="lowerLetter"/>
      <w:lvlText w:val="(%1)"/>
      <w:lvlJc w:val="left"/>
      <w:pPr>
        <w:ind w:left="1128" w:hanging="360"/>
      </w:pPr>
      <w:rPr>
        <w:rFonts w:hint="default"/>
        <w:b/>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
    <w:nsid w:val="0861182E"/>
    <w:multiLevelType w:val="hybridMultilevel"/>
    <w:tmpl w:val="B492F82A"/>
    <w:lvl w:ilvl="0" w:tplc="9A2ABC6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D65D53"/>
    <w:multiLevelType w:val="hybridMultilevel"/>
    <w:tmpl w:val="90FE096E"/>
    <w:lvl w:ilvl="0" w:tplc="1CD6BD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6B5731"/>
    <w:multiLevelType w:val="hybridMultilevel"/>
    <w:tmpl w:val="8D28A1A0"/>
    <w:lvl w:ilvl="0" w:tplc="9A2ABC60">
      <w:start w:val="1"/>
      <w:numFmt w:val="decimal"/>
      <w:lvlText w:val="(%1)"/>
      <w:lvlJc w:val="left"/>
      <w:pPr>
        <w:ind w:left="2160" w:hanging="360"/>
      </w:pPr>
      <w:rPr>
        <w:rFonts w:hint="default"/>
      </w:rPr>
    </w:lvl>
    <w:lvl w:ilvl="1" w:tplc="9A2ABC60">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69E6115"/>
    <w:multiLevelType w:val="hybridMultilevel"/>
    <w:tmpl w:val="3558E0A0"/>
    <w:lvl w:ilvl="0" w:tplc="3EB64DBA">
      <w:start w:val="1"/>
      <w:numFmt w:val="lowerLetter"/>
      <w:lvlText w:val="(%1)"/>
      <w:lvlJc w:val="left"/>
      <w:pPr>
        <w:ind w:left="1140" w:hanging="360"/>
      </w:pPr>
      <w:rPr>
        <w:rFonts w:hint="default"/>
        <w:b/>
      </w:rPr>
    </w:lvl>
    <w:lvl w:ilvl="1" w:tplc="DC368620">
      <w:start w:val="1"/>
      <w:numFmt w:val="decimal"/>
      <w:lvlText w:val="(%2)"/>
      <w:lvlJc w:val="left"/>
      <w:pPr>
        <w:ind w:left="1860" w:hanging="360"/>
      </w:pPr>
      <w:rPr>
        <w:rFonts w:ascii="Times New Roman" w:eastAsia="Times New Roman" w:hAnsi="Times New Roman" w:cs="Times New Roman"/>
      </w:r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27285CEA"/>
    <w:multiLevelType w:val="hybridMultilevel"/>
    <w:tmpl w:val="7412324A"/>
    <w:lvl w:ilvl="0" w:tplc="C7742E84">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2A441D64"/>
    <w:multiLevelType w:val="hybridMultilevel"/>
    <w:tmpl w:val="40C64060"/>
    <w:lvl w:ilvl="0" w:tplc="9A2AB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196E6E"/>
    <w:multiLevelType w:val="hybridMultilevel"/>
    <w:tmpl w:val="2062CA7E"/>
    <w:lvl w:ilvl="0" w:tplc="DE8E76D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017337"/>
    <w:multiLevelType w:val="hybridMultilevel"/>
    <w:tmpl w:val="2D4ADB30"/>
    <w:lvl w:ilvl="0" w:tplc="AD6C8998">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412A238C"/>
    <w:multiLevelType w:val="hybridMultilevel"/>
    <w:tmpl w:val="98DC99A8"/>
    <w:lvl w:ilvl="0" w:tplc="278EDFDC">
      <w:start w:val="1"/>
      <w:numFmt w:val="lowerLetter"/>
      <w:lvlText w:val="(%1)"/>
      <w:lvlJc w:val="left"/>
      <w:pPr>
        <w:ind w:left="1134" w:hanging="360"/>
      </w:pPr>
      <w:rPr>
        <w:rFonts w:hint="default"/>
        <w:b/>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1">
    <w:nsid w:val="41EE0A1F"/>
    <w:multiLevelType w:val="hybridMultilevel"/>
    <w:tmpl w:val="57886768"/>
    <w:lvl w:ilvl="0" w:tplc="9EF49AA0">
      <w:start w:val="1"/>
      <w:numFmt w:val="lowerLetter"/>
      <w:lvlText w:val="(%1)"/>
      <w:lvlJc w:val="left"/>
      <w:pPr>
        <w:ind w:left="1080" w:hanging="360"/>
      </w:pPr>
      <w:rPr>
        <w:rFonts w:ascii="Times New Roman" w:eastAsia="Times New Roman"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CF195E"/>
    <w:multiLevelType w:val="hybridMultilevel"/>
    <w:tmpl w:val="7200E79E"/>
    <w:lvl w:ilvl="0" w:tplc="F7FE8366">
      <w:start w:val="1"/>
      <w:numFmt w:val="decimal"/>
      <w:lvlText w:val="%1."/>
      <w:lvlJc w:val="left"/>
      <w:pPr>
        <w:ind w:left="1348" w:hanging="360"/>
      </w:pPr>
      <w:rPr>
        <w:rFonts w:hint="default"/>
      </w:rPr>
    </w:lvl>
    <w:lvl w:ilvl="1" w:tplc="04090019" w:tentative="1">
      <w:start w:val="1"/>
      <w:numFmt w:val="lowerLetter"/>
      <w:lvlText w:val="%2."/>
      <w:lvlJc w:val="left"/>
      <w:pPr>
        <w:ind w:left="2068" w:hanging="360"/>
      </w:pPr>
    </w:lvl>
    <w:lvl w:ilvl="2" w:tplc="0409001B" w:tentative="1">
      <w:start w:val="1"/>
      <w:numFmt w:val="lowerRoman"/>
      <w:lvlText w:val="%3."/>
      <w:lvlJc w:val="right"/>
      <w:pPr>
        <w:ind w:left="2788" w:hanging="180"/>
      </w:pPr>
    </w:lvl>
    <w:lvl w:ilvl="3" w:tplc="0409000F" w:tentative="1">
      <w:start w:val="1"/>
      <w:numFmt w:val="decimal"/>
      <w:lvlText w:val="%4."/>
      <w:lvlJc w:val="left"/>
      <w:pPr>
        <w:ind w:left="3508" w:hanging="360"/>
      </w:pPr>
    </w:lvl>
    <w:lvl w:ilvl="4" w:tplc="04090019" w:tentative="1">
      <w:start w:val="1"/>
      <w:numFmt w:val="lowerLetter"/>
      <w:lvlText w:val="%5."/>
      <w:lvlJc w:val="left"/>
      <w:pPr>
        <w:ind w:left="4228" w:hanging="360"/>
      </w:pPr>
    </w:lvl>
    <w:lvl w:ilvl="5" w:tplc="0409001B" w:tentative="1">
      <w:start w:val="1"/>
      <w:numFmt w:val="lowerRoman"/>
      <w:lvlText w:val="%6."/>
      <w:lvlJc w:val="right"/>
      <w:pPr>
        <w:ind w:left="4948" w:hanging="180"/>
      </w:pPr>
    </w:lvl>
    <w:lvl w:ilvl="6" w:tplc="0409000F" w:tentative="1">
      <w:start w:val="1"/>
      <w:numFmt w:val="decimal"/>
      <w:lvlText w:val="%7."/>
      <w:lvlJc w:val="left"/>
      <w:pPr>
        <w:ind w:left="5668" w:hanging="360"/>
      </w:pPr>
    </w:lvl>
    <w:lvl w:ilvl="7" w:tplc="04090019" w:tentative="1">
      <w:start w:val="1"/>
      <w:numFmt w:val="lowerLetter"/>
      <w:lvlText w:val="%8."/>
      <w:lvlJc w:val="left"/>
      <w:pPr>
        <w:ind w:left="6388" w:hanging="360"/>
      </w:pPr>
    </w:lvl>
    <w:lvl w:ilvl="8" w:tplc="0409001B" w:tentative="1">
      <w:start w:val="1"/>
      <w:numFmt w:val="lowerRoman"/>
      <w:lvlText w:val="%9."/>
      <w:lvlJc w:val="right"/>
      <w:pPr>
        <w:ind w:left="7108" w:hanging="180"/>
      </w:pPr>
    </w:lvl>
  </w:abstractNum>
  <w:abstractNum w:abstractNumId="13">
    <w:nsid w:val="4FCE5617"/>
    <w:multiLevelType w:val="hybridMultilevel"/>
    <w:tmpl w:val="9D263A26"/>
    <w:lvl w:ilvl="0" w:tplc="E5BCDDC0">
      <w:start w:val="1"/>
      <w:numFmt w:val="lowerLetter"/>
      <w:lvlText w:val="(%1)"/>
      <w:lvlJc w:val="left"/>
      <w:pPr>
        <w:ind w:left="1104" w:hanging="360"/>
      </w:pPr>
      <w:rPr>
        <w:rFonts w:hint="default"/>
        <w:b/>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4">
    <w:nsid w:val="5A3C0158"/>
    <w:multiLevelType w:val="hybridMultilevel"/>
    <w:tmpl w:val="9702BD12"/>
    <w:lvl w:ilvl="0" w:tplc="4AB2E7D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5C6B6B"/>
    <w:multiLevelType w:val="hybridMultilevel"/>
    <w:tmpl w:val="9E8E59A4"/>
    <w:lvl w:ilvl="0" w:tplc="95C654AC">
      <w:start w:val="1"/>
      <w:numFmt w:val="lowerLetter"/>
      <w:lvlText w:val="(%1)"/>
      <w:lvlJc w:val="left"/>
      <w:pPr>
        <w:ind w:left="1012" w:hanging="396"/>
      </w:pPr>
      <w:rPr>
        <w:rFonts w:hint="default"/>
        <w:b/>
      </w:rPr>
    </w:lvl>
    <w:lvl w:ilvl="1" w:tplc="04090019" w:tentative="1">
      <w:start w:val="1"/>
      <w:numFmt w:val="lowerLetter"/>
      <w:lvlText w:val="%2."/>
      <w:lvlJc w:val="left"/>
      <w:pPr>
        <w:ind w:left="1696" w:hanging="360"/>
      </w:pPr>
    </w:lvl>
    <w:lvl w:ilvl="2" w:tplc="0409001B" w:tentative="1">
      <w:start w:val="1"/>
      <w:numFmt w:val="lowerRoman"/>
      <w:lvlText w:val="%3."/>
      <w:lvlJc w:val="right"/>
      <w:pPr>
        <w:ind w:left="2416" w:hanging="180"/>
      </w:pPr>
    </w:lvl>
    <w:lvl w:ilvl="3" w:tplc="0409000F" w:tentative="1">
      <w:start w:val="1"/>
      <w:numFmt w:val="decimal"/>
      <w:lvlText w:val="%4."/>
      <w:lvlJc w:val="left"/>
      <w:pPr>
        <w:ind w:left="3136" w:hanging="360"/>
      </w:pPr>
    </w:lvl>
    <w:lvl w:ilvl="4" w:tplc="04090019" w:tentative="1">
      <w:start w:val="1"/>
      <w:numFmt w:val="lowerLetter"/>
      <w:lvlText w:val="%5."/>
      <w:lvlJc w:val="left"/>
      <w:pPr>
        <w:ind w:left="3856" w:hanging="360"/>
      </w:pPr>
    </w:lvl>
    <w:lvl w:ilvl="5" w:tplc="0409001B" w:tentative="1">
      <w:start w:val="1"/>
      <w:numFmt w:val="lowerRoman"/>
      <w:lvlText w:val="%6."/>
      <w:lvlJc w:val="right"/>
      <w:pPr>
        <w:ind w:left="4576" w:hanging="180"/>
      </w:pPr>
    </w:lvl>
    <w:lvl w:ilvl="6" w:tplc="0409000F" w:tentative="1">
      <w:start w:val="1"/>
      <w:numFmt w:val="decimal"/>
      <w:lvlText w:val="%7."/>
      <w:lvlJc w:val="left"/>
      <w:pPr>
        <w:ind w:left="5296" w:hanging="360"/>
      </w:pPr>
    </w:lvl>
    <w:lvl w:ilvl="7" w:tplc="04090019" w:tentative="1">
      <w:start w:val="1"/>
      <w:numFmt w:val="lowerLetter"/>
      <w:lvlText w:val="%8."/>
      <w:lvlJc w:val="left"/>
      <w:pPr>
        <w:ind w:left="6016" w:hanging="360"/>
      </w:pPr>
    </w:lvl>
    <w:lvl w:ilvl="8" w:tplc="0409001B" w:tentative="1">
      <w:start w:val="1"/>
      <w:numFmt w:val="lowerRoman"/>
      <w:lvlText w:val="%9."/>
      <w:lvlJc w:val="right"/>
      <w:pPr>
        <w:ind w:left="6736" w:hanging="180"/>
      </w:pPr>
    </w:lvl>
  </w:abstractNum>
  <w:abstractNum w:abstractNumId="16">
    <w:nsid w:val="6B2D67F8"/>
    <w:multiLevelType w:val="hybridMultilevel"/>
    <w:tmpl w:val="1CDA3AB2"/>
    <w:lvl w:ilvl="0" w:tplc="4D02DD80">
      <w:start w:val="1"/>
      <w:numFmt w:val="lowerLetter"/>
      <w:lvlText w:val="(%1)"/>
      <w:lvlJc w:val="left"/>
      <w:pPr>
        <w:ind w:left="126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nsid w:val="742F0270"/>
    <w:multiLevelType w:val="hybridMultilevel"/>
    <w:tmpl w:val="12780B20"/>
    <w:lvl w:ilvl="0" w:tplc="792E62A2">
      <w:start w:val="1"/>
      <w:numFmt w:val="lowerLetter"/>
      <w:lvlText w:val="(%1)"/>
      <w:lvlJc w:val="left"/>
      <w:pPr>
        <w:ind w:left="1080" w:hanging="360"/>
      </w:pPr>
      <w:rPr>
        <w:rFonts w:hint="default"/>
        <w:b/>
      </w:rPr>
    </w:lvl>
    <w:lvl w:ilvl="1" w:tplc="1966D664">
      <w:start w:val="1"/>
      <w:numFmt w:val="decimal"/>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FD2A7A"/>
    <w:multiLevelType w:val="hybridMultilevel"/>
    <w:tmpl w:val="B69AE7C0"/>
    <w:lvl w:ilvl="0" w:tplc="78D2B560">
      <w:start w:val="1"/>
      <w:numFmt w:val="decimal"/>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9">
    <w:nsid w:val="778D340A"/>
    <w:multiLevelType w:val="hybridMultilevel"/>
    <w:tmpl w:val="A95A5496"/>
    <w:lvl w:ilvl="0" w:tplc="126281A2">
      <w:start w:val="1"/>
      <w:numFmt w:val="lowerLetter"/>
      <w:lvlText w:val="(%1)"/>
      <w:lvlJc w:val="left"/>
      <w:pPr>
        <w:ind w:left="1164" w:hanging="360"/>
      </w:pPr>
      <w:rPr>
        <w:rFonts w:hint="default"/>
        <w:b/>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0">
    <w:nsid w:val="77AE2491"/>
    <w:multiLevelType w:val="hybridMultilevel"/>
    <w:tmpl w:val="E2DEDA44"/>
    <w:lvl w:ilvl="0" w:tplc="02BAFB64">
      <w:start w:val="1"/>
      <w:numFmt w:val="lowerLetter"/>
      <w:lvlText w:val="(%1)"/>
      <w:lvlJc w:val="left"/>
      <w:pPr>
        <w:ind w:left="1293" w:hanging="360"/>
      </w:pPr>
      <w:rPr>
        <w:rFonts w:hint="default"/>
        <w:b/>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num w:numId="1">
    <w:abstractNumId w:val="6"/>
  </w:num>
  <w:num w:numId="2">
    <w:abstractNumId w:val="8"/>
  </w:num>
  <w:num w:numId="3">
    <w:abstractNumId w:val="16"/>
  </w:num>
  <w:num w:numId="4">
    <w:abstractNumId w:val="18"/>
  </w:num>
  <w:num w:numId="5">
    <w:abstractNumId w:val="19"/>
  </w:num>
  <w:num w:numId="6">
    <w:abstractNumId w:val="9"/>
  </w:num>
  <w:num w:numId="7">
    <w:abstractNumId w:val="10"/>
  </w:num>
  <w:num w:numId="8">
    <w:abstractNumId w:val="11"/>
  </w:num>
  <w:num w:numId="9">
    <w:abstractNumId w:val="14"/>
  </w:num>
  <w:num w:numId="10">
    <w:abstractNumId w:val="7"/>
  </w:num>
  <w:num w:numId="11">
    <w:abstractNumId w:val="15"/>
  </w:num>
  <w:num w:numId="12">
    <w:abstractNumId w:val="13"/>
  </w:num>
  <w:num w:numId="13">
    <w:abstractNumId w:val="1"/>
  </w:num>
  <w:num w:numId="14">
    <w:abstractNumId w:val="17"/>
  </w:num>
  <w:num w:numId="15">
    <w:abstractNumId w:val="0"/>
  </w:num>
  <w:num w:numId="16">
    <w:abstractNumId w:val="20"/>
  </w:num>
  <w:num w:numId="17">
    <w:abstractNumId w:val="5"/>
  </w:num>
  <w:num w:numId="18">
    <w:abstractNumId w:val="3"/>
  </w:num>
  <w:num w:numId="19">
    <w:abstractNumId w:val="2"/>
  </w:num>
  <w:num w:numId="20">
    <w:abstractNumId w:val="4"/>
  </w:num>
  <w:num w:numId="21">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proofState w:spelling="clean" w:grammar="clean"/>
  <w:attachedTemplate r:id="rId1"/>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6386"/>
  </w:hdrShapeDefaults>
  <w:footnotePr>
    <w:footnote w:id="-1"/>
    <w:footnote w:id="0"/>
  </w:footnotePr>
  <w:endnotePr>
    <w:endnote w:id="-1"/>
    <w:endnote w:id="0"/>
  </w:endnotePr>
  <w:compat/>
  <w:rsids>
    <w:rsidRoot w:val="006E1104"/>
    <w:rsid w:val="0000497A"/>
    <w:rsid w:val="00020295"/>
    <w:rsid w:val="00024576"/>
    <w:rsid w:val="00034402"/>
    <w:rsid w:val="00045B98"/>
    <w:rsid w:val="00052C0C"/>
    <w:rsid w:val="000548BE"/>
    <w:rsid w:val="000739E2"/>
    <w:rsid w:val="000746B9"/>
    <w:rsid w:val="00077B3E"/>
    <w:rsid w:val="000A45C7"/>
    <w:rsid w:val="000A62E8"/>
    <w:rsid w:val="000B0012"/>
    <w:rsid w:val="000B23CE"/>
    <w:rsid w:val="000C04AE"/>
    <w:rsid w:val="000C535B"/>
    <w:rsid w:val="000D64E1"/>
    <w:rsid w:val="000F2433"/>
    <w:rsid w:val="000F3749"/>
    <w:rsid w:val="001014C5"/>
    <w:rsid w:val="00103471"/>
    <w:rsid w:val="00107857"/>
    <w:rsid w:val="00114C46"/>
    <w:rsid w:val="00121398"/>
    <w:rsid w:val="00121715"/>
    <w:rsid w:val="0012194B"/>
    <w:rsid w:val="00122C0E"/>
    <w:rsid w:val="001234F2"/>
    <w:rsid w:val="00123BDB"/>
    <w:rsid w:val="00125D1F"/>
    <w:rsid w:val="00127EEF"/>
    <w:rsid w:val="0013183B"/>
    <w:rsid w:val="00136913"/>
    <w:rsid w:val="001408B0"/>
    <w:rsid w:val="00143D0A"/>
    <w:rsid w:val="0015424D"/>
    <w:rsid w:val="00156DCE"/>
    <w:rsid w:val="0016041D"/>
    <w:rsid w:val="00162F60"/>
    <w:rsid w:val="0016393B"/>
    <w:rsid w:val="00173854"/>
    <w:rsid w:val="001802CD"/>
    <w:rsid w:val="00181030"/>
    <w:rsid w:val="00183A91"/>
    <w:rsid w:val="0018727C"/>
    <w:rsid w:val="0018752A"/>
    <w:rsid w:val="00191426"/>
    <w:rsid w:val="001917D0"/>
    <w:rsid w:val="0019553D"/>
    <w:rsid w:val="001A4BFD"/>
    <w:rsid w:val="001A63B2"/>
    <w:rsid w:val="001B3D9C"/>
    <w:rsid w:val="001B75A5"/>
    <w:rsid w:val="001C52F9"/>
    <w:rsid w:val="001D24E0"/>
    <w:rsid w:val="001D6E90"/>
    <w:rsid w:val="001E6237"/>
    <w:rsid w:val="001F1445"/>
    <w:rsid w:val="00206E85"/>
    <w:rsid w:val="00214F53"/>
    <w:rsid w:val="00226E5F"/>
    <w:rsid w:val="002315D0"/>
    <w:rsid w:val="00233C7C"/>
    <w:rsid w:val="0024049B"/>
    <w:rsid w:val="00257530"/>
    <w:rsid w:val="00267D2A"/>
    <w:rsid w:val="002812CE"/>
    <w:rsid w:val="002A24E0"/>
    <w:rsid w:val="002A3DD1"/>
    <w:rsid w:val="002B2AB2"/>
    <w:rsid w:val="002C4DA8"/>
    <w:rsid w:val="002E6CD6"/>
    <w:rsid w:val="002E70D7"/>
    <w:rsid w:val="002F275D"/>
    <w:rsid w:val="00300DC1"/>
    <w:rsid w:val="00305CD8"/>
    <w:rsid w:val="00310D84"/>
    <w:rsid w:val="0031403A"/>
    <w:rsid w:val="00336A7E"/>
    <w:rsid w:val="00336C58"/>
    <w:rsid w:val="00341421"/>
    <w:rsid w:val="00354B4A"/>
    <w:rsid w:val="00356C2C"/>
    <w:rsid w:val="00357B68"/>
    <w:rsid w:val="00367FCA"/>
    <w:rsid w:val="00380DA4"/>
    <w:rsid w:val="00391D6F"/>
    <w:rsid w:val="00395D38"/>
    <w:rsid w:val="003A5656"/>
    <w:rsid w:val="003B1537"/>
    <w:rsid w:val="003B6869"/>
    <w:rsid w:val="003C1C08"/>
    <w:rsid w:val="003C3552"/>
    <w:rsid w:val="003D2261"/>
    <w:rsid w:val="003D27F1"/>
    <w:rsid w:val="003D4496"/>
    <w:rsid w:val="003F3113"/>
    <w:rsid w:val="003F3E4D"/>
    <w:rsid w:val="004024B3"/>
    <w:rsid w:val="004150A5"/>
    <w:rsid w:val="00416444"/>
    <w:rsid w:val="004302C2"/>
    <w:rsid w:val="00433B40"/>
    <w:rsid w:val="00436AAD"/>
    <w:rsid w:val="00436C9A"/>
    <w:rsid w:val="00437460"/>
    <w:rsid w:val="00446F77"/>
    <w:rsid w:val="00450DFC"/>
    <w:rsid w:val="00452D41"/>
    <w:rsid w:val="004543B1"/>
    <w:rsid w:val="00454A70"/>
    <w:rsid w:val="00457923"/>
    <w:rsid w:val="00460978"/>
    <w:rsid w:val="00463445"/>
    <w:rsid w:val="004663D4"/>
    <w:rsid w:val="00471E66"/>
    <w:rsid w:val="004857B5"/>
    <w:rsid w:val="004B0863"/>
    <w:rsid w:val="004B0F3C"/>
    <w:rsid w:val="004B0FE2"/>
    <w:rsid w:val="004B2EF6"/>
    <w:rsid w:val="004B47FB"/>
    <w:rsid w:val="004B5FD2"/>
    <w:rsid w:val="004B7456"/>
    <w:rsid w:val="004C0122"/>
    <w:rsid w:val="004C2A95"/>
    <w:rsid w:val="004C4666"/>
    <w:rsid w:val="004C754E"/>
    <w:rsid w:val="004E3136"/>
    <w:rsid w:val="004E4246"/>
    <w:rsid w:val="004F17E8"/>
    <w:rsid w:val="004F18D9"/>
    <w:rsid w:val="00503B07"/>
    <w:rsid w:val="005201FE"/>
    <w:rsid w:val="00520EEC"/>
    <w:rsid w:val="00524937"/>
    <w:rsid w:val="005279E9"/>
    <w:rsid w:val="00541823"/>
    <w:rsid w:val="00551D73"/>
    <w:rsid w:val="00555AD6"/>
    <w:rsid w:val="005602EC"/>
    <w:rsid w:val="00562251"/>
    <w:rsid w:val="005713FC"/>
    <w:rsid w:val="00572895"/>
    <w:rsid w:val="00573D9E"/>
    <w:rsid w:val="00576BF9"/>
    <w:rsid w:val="00583447"/>
    <w:rsid w:val="00587773"/>
    <w:rsid w:val="00592F84"/>
    <w:rsid w:val="005931EB"/>
    <w:rsid w:val="005A2597"/>
    <w:rsid w:val="005A3A91"/>
    <w:rsid w:val="005A4C4F"/>
    <w:rsid w:val="005B14DB"/>
    <w:rsid w:val="005B6E5A"/>
    <w:rsid w:val="005C17E6"/>
    <w:rsid w:val="005C2821"/>
    <w:rsid w:val="005C75CE"/>
    <w:rsid w:val="005D7AD8"/>
    <w:rsid w:val="005E3AE1"/>
    <w:rsid w:val="005E7C89"/>
    <w:rsid w:val="005F23A0"/>
    <w:rsid w:val="006024F2"/>
    <w:rsid w:val="00603DD3"/>
    <w:rsid w:val="00614CE7"/>
    <w:rsid w:val="006242F3"/>
    <w:rsid w:val="00637CA4"/>
    <w:rsid w:val="006426E8"/>
    <w:rsid w:val="006446E0"/>
    <w:rsid w:val="00651972"/>
    <w:rsid w:val="006571A4"/>
    <w:rsid w:val="00673809"/>
    <w:rsid w:val="00690732"/>
    <w:rsid w:val="00690C9C"/>
    <w:rsid w:val="00691A99"/>
    <w:rsid w:val="0069451E"/>
    <w:rsid w:val="006B0143"/>
    <w:rsid w:val="006B2418"/>
    <w:rsid w:val="006B4DD7"/>
    <w:rsid w:val="006B7B19"/>
    <w:rsid w:val="006B7B3B"/>
    <w:rsid w:val="006C06A8"/>
    <w:rsid w:val="006C3835"/>
    <w:rsid w:val="006D45FF"/>
    <w:rsid w:val="006E103D"/>
    <w:rsid w:val="006E1104"/>
    <w:rsid w:val="006E1B47"/>
    <w:rsid w:val="006E37C0"/>
    <w:rsid w:val="006F0BBC"/>
    <w:rsid w:val="006F36ED"/>
    <w:rsid w:val="006F75EA"/>
    <w:rsid w:val="006F788C"/>
    <w:rsid w:val="00710DA5"/>
    <w:rsid w:val="007223B0"/>
    <w:rsid w:val="00726896"/>
    <w:rsid w:val="00733106"/>
    <w:rsid w:val="00735A0C"/>
    <w:rsid w:val="00736FE1"/>
    <w:rsid w:val="007400AE"/>
    <w:rsid w:val="00754684"/>
    <w:rsid w:val="00771B02"/>
    <w:rsid w:val="00775586"/>
    <w:rsid w:val="007920F1"/>
    <w:rsid w:val="00793A02"/>
    <w:rsid w:val="007955C1"/>
    <w:rsid w:val="007A3475"/>
    <w:rsid w:val="007A35C2"/>
    <w:rsid w:val="007A75B2"/>
    <w:rsid w:val="007B316F"/>
    <w:rsid w:val="007B5037"/>
    <w:rsid w:val="007C7FB0"/>
    <w:rsid w:val="007D1332"/>
    <w:rsid w:val="007D53FF"/>
    <w:rsid w:val="007D6052"/>
    <w:rsid w:val="007D65E7"/>
    <w:rsid w:val="007E0CD9"/>
    <w:rsid w:val="007E3F94"/>
    <w:rsid w:val="007E7373"/>
    <w:rsid w:val="008029EA"/>
    <w:rsid w:val="00802C15"/>
    <w:rsid w:val="00810911"/>
    <w:rsid w:val="0082267B"/>
    <w:rsid w:val="00823898"/>
    <w:rsid w:val="00831BD6"/>
    <w:rsid w:val="0084155C"/>
    <w:rsid w:val="00841829"/>
    <w:rsid w:val="00844D90"/>
    <w:rsid w:val="00846BAC"/>
    <w:rsid w:val="008676A0"/>
    <w:rsid w:val="00875FEA"/>
    <w:rsid w:val="00885C1F"/>
    <w:rsid w:val="00892189"/>
    <w:rsid w:val="0089488E"/>
    <w:rsid w:val="008A6DBD"/>
    <w:rsid w:val="008B6698"/>
    <w:rsid w:val="008C1945"/>
    <w:rsid w:val="008C2ED8"/>
    <w:rsid w:val="008C4995"/>
    <w:rsid w:val="008C6383"/>
    <w:rsid w:val="008C6AA2"/>
    <w:rsid w:val="008C74F6"/>
    <w:rsid w:val="008D1E3B"/>
    <w:rsid w:val="008D6E85"/>
    <w:rsid w:val="008E081E"/>
    <w:rsid w:val="008E3257"/>
    <w:rsid w:val="008E36B1"/>
    <w:rsid w:val="008F17E6"/>
    <w:rsid w:val="008F5578"/>
    <w:rsid w:val="008F7AF6"/>
    <w:rsid w:val="009036E2"/>
    <w:rsid w:val="009038B4"/>
    <w:rsid w:val="009045D8"/>
    <w:rsid w:val="009049B5"/>
    <w:rsid w:val="0091777B"/>
    <w:rsid w:val="00927478"/>
    <w:rsid w:val="00927979"/>
    <w:rsid w:val="00940257"/>
    <w:rsid w:val="00964324"/>
    <w:rsid w:val="0096620C"/>
    <w:rsid w:val="00970D25"/>
    <w:rsid w:val="00983E16"/>
    <w:rsid w:val="0098413D"/>
    <w:rsid w:val="00984B58"/>
    <w:rsid w:val="00985484"/>
    <w:rsid w:val="00990BD7"/>
    <w:rsid w:val="00991522"/>
    <w:rsid w:val="00991918"/>
    <w:rsid w:val="009A404D"/>
    <w:rsid w:val="009A7C5F"/>
    <w:rsid w:val="009B0923"/>
    <w:rsid w:val="009B6CCF"/>
    <w:rsid w:val="009D0184"/>
    <w:rsid w:val="009D200C"/>
    <w:rsid w:val="009D26F6"/>
    <w:rsid w:val="009D283A"/>
    <w:rsid w:val="009D5A36"/>
    <w:rsid w:val="009F0997"/>
    <w:rsid w:val="009F625B"/>
    <w:rsid w:val="00A07CD1"/>
    <w:rsid w:val="00A11230"/>
    <w:rsid w:val="00A32E7F"/>
    <w:rsid w:val="00A36A6F"/>
    <w:rsid w:val="00A404D4"/>
    <w:rsid w:val="00A40EBA"/>
    <w:rsid w:val="00A51498"/>
    <w:rsid w:val="00A537AF"/>
    <w:rsid w:val="00A559BD"/>
    <w:rsid w:val="00A57294"/>
    <w:rsid w:val="00A616C9"/>
    <w:rsid w:val="00A644CB"/>
    <w:rsid w:val="00A7633C"/>
    <w:rsid w:val="00A77D4D"/>
    <w:rsid w:val="00A81F92"/>
    <w:rsid w:val="00A95EDC"/>
    <w:rsid w:val="00AA2139"/>
    <w:rsid w:val="00AA3A50"/>
    <w:rsid w:val="00AA3F73"/>
    <w:rsid w:val="00AB0396"/>
    <w:rsid w:val="00AD45FA"/>
    <w:rsid w:val="00AE348A"/>
    <w:rsid w:val="00AF2E8A"/>
    <w:rsid w:val="00AF5F75"/>
    <w:rsid w:val="00B0118D"/>
    <w:rsid w:val="00B060FE"/>
    <w:rsid w:val="00B1242E"/>
    <w:rsid w:val="00B15C5C"/>
    <w:rsid w:val="00B16182"/>
    <w:rsid w:val="00B16C51"/>
    <w:rsid w:val="00B16EB6"/>
    <w:rsid w:val="00B30D49"/>
    <w:rsid w:val="00B32C7D"/>
    <w:rsid w:val="00B43B8E"/>
    <w:rsid w:val="00B54657"/>
    <w:rsid w:val="00B546FB"/>
    <w:rsid w:val="00B547C2"/>
    <w:rsid w:val="00B815C5"/>
    <w:rsid w:val="00B81765"/>
    <w:rsid w:val="00B817D6"/>
    <w:rsid w:val="00B81AE2"/>
    <w:rsid w:val="00B84A1E"/>
    <w:rsid w:val="00B85A89"/>
    <w:rsid w:val="00B93E57"/>
    <w:rsid w:val="00B959C8"/>
    <w:rsid w:val="00BC159A"/>
    <w:rsid w:val="00BD2BAD"/>
    <w:rsid w:val="00BE3371"/>
    <w:rsid w:val="00BE4B2E"/>
    <w:rsid w:val="00BF12BE"/>
    <w:rsid w:val="00BF1F7E"/>
    <w:rsid w:val="00C03D86"/>
    <w:rsid w:val="00C24706"/>
    <w:rsid w:val="00C348FA"/>
    <w:rsid w:val="00C36508"/>
    <w:rsid w:val="00C46FB1"/>
    <w:rsid w:val="00C47B61"/>
    <w:rsid w:val="00C51139"/>
    <w:rsid w:val="00C52D31"/>
    <w:rsid w:val="00C57423"/>
    <w:rsid w:val="00C57428"/>
    <w:rsid w:val="00C750A5"/>
    <w:rsid w:val="00C836EC"/>
    <w:rsid w:val="00C85F12"/>
    <w:rsid w:val="00C90FF1"/>
    <w:rsid w:val="00CA0FC0"/>
    <w:rsid w:val="00CA2EE2"/>
    <w:rsid w:val="00CC08EF"/>
    <w:rsid w:val="00CC26EC"/>
    <w:rsid w:val="00CD46B9"/>
    <w:rsid w:val="00CD5DE7"/>
    <w:rsid w:val="00CD7CA8"/>
    <w:rsid w:val="00CE4937"/>
    <w:rsid w:val="00CE7B1B"/>
    <w:rsid w:val="00CF31E3"/>
    <w:rsid w:val="00D018C3"/>
    <w:rsid w:val="00D03B62"/>
    <w:rsid w:val="00D05B45"/>
    <w:rsid w:val="00D20941"/>
    <w:rsid w:val="00D56FEB"/>
    <w:rsid w:val="00D76D2B"/>
    <w:rsid w:val="00D9009C"/>
    <w:rsid w:val="00D9251E"/>
    <w:rsid w:val="00DA4333"/>
    <w:rsid w:val="00DB69D2"/>
    <w:rsid w:val="00DC6359"/>
    <w:rsid w:val="00DC7B37"/>
    <w:rsid w:val="00DF1F1F"/>
    <w:rsid w:val="00DF211F"/>
    <w:rsid w:val="00DF7E82"/>
    <w:rsid w:val="00E01DE3"/>
    <w:rsid w:val="00E07BDD"/>
    <w:rsid w:val="00E13C6F"/>
    <w:rsid w:val="00E13F4E"/>
    <w:rsid w:val="00E2546C"/>
    <w:rsid w:val="00E42D5B"/>
    <w:rsid w:val="00E45E39"/>
    <w:rsid w:val="00E5099E"/>
    <w:rsid w:val="00E61462"/>
    <w:rsid w:val="00E723B4"/>
    <w:rsid w:val="00E8126A"/>
    <w:rsid w:val="00E82AF7"/>
    <w:rsid w:val="00EA07B6"/>
    <w:rsid w:val="00EA2A3B"/>
    <w:rsid w:val="00EA6A71"/>
    <w:rsid w:val="00EB7CC9"/>
    <w:rsid w:val="00EC2985"/>
    <w:rsid w:val="00ED365A"/>
    <w:rsid w:val="00ED58C8"/>
    <w:rsid w:val="00ED5E4A"/>
    <w:rsid w:val="00EE12D3"/>
    <w:rsid w:val="00EE4FC7"/>
    <w:rsid w:val="00EE5482"/>
    <w:rsid w:val="00F01FAA"/>
    <w:rsid w:val="00F03E12"/>
    <w:rsid w:val="00F113CF"/>
    <w:rsid w:val="00F13A8B"/>
    <w:rsid w:val="00F165CF"/>
    <w:rsid w:val="00F169C6"/>
    <w:rsid w:val="00F2068D"/>
    <w:rsid w:val="00F27D14"/>
    <w:rsid w:val="00F30149"/>
    <w:rsid w:val="00F37579"/>
    <w:rsid w:val="00F44BA8"/>
    <w:rsid w:val="00F474A9"/>
    <w:rsid w:val="00F475F6"/>
    <w:rsid w:val="00F57DDA"/>
    <w:rsid w:val="00F6000E"/>
    <w:rsid w:val="00F6285E"/>
    <w:rsid w:val="00F635F4"/>
    <w:rsid w:val="00F70B4A"/>
    <w:rsid w:val="00F756EF"/>
    <w:rsid w:val="00F83E68"/>
    <w:rsid w:val="00F8747D"/>
    <w:rsid w:val="00F91A5F"/>
    <w:rsid w:val="00F9783A"/>
    <w:rsid w:val="00FB34C5"/>
    <w:rsid w:val="00FC136D"/>
    <w:rsid w:val="00FC28DB"/>
    <w:rsid w:val="00FC3934"/>
    <w:rsid w:val="00FC50BE"/>
    <w:rsid w:val="00FD6B67"/>
    <w:rsid w:val="00FE36CC"/>
    <w:rsid w:val="00FE5F32"/>
    <w:rsid w:val="00FF19C5"/>
    <w:rsid w:val="00FF54FA"/>
    <w:rsid w:val="00FF6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58"/>
    <w:pPr>
      <w:widowControl w:val="0"/>
      <w:autoSpaceDE w:val="0"/>
      <w:autoSpaceDN w:val="0"/>
    </w:pPr>
    <w:rPr>
      <w:sz w:val="24"/>
      <w:szCs w:val="24"/>
    </w:rPr>
  </w:style>
  <w:style w:type="paragraph" w:styleId="Heading1">
    <w:name w:val="heading 1"/>
    <w:basedOn w:val="Normal"/>
    <w:next w:val="Normal"/>
    <w:qFormat/>
    <w:rsid w:val="00336C58"/>
    <w:pPr>
      <w:keepNext/>
      <w:ind w:left="720"/>
      <w:jc w:val="center"/>
      <w:outlineLvl w:val="0"/>
    </w:pPr>
    <w:rPr>
      <w:b/>
      <w:bCs/>
    </w:rPr>
  </w:style>
  <w:style w:type="paragraph" w:styleId="Heading2">
    <w:name w:val="heading 2"/>
    <w:basedOn w:val="Normal"/>
    <w:next w:val="Normal"/>
    <w:qFormat/>
    <w:rsid w:val="00336C58"/>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36C58"/>
    <w:pPr>
      <w:tabs>
        <w:tab w:val="center" w:pos="4320"/>
        <w:tab w:val="right" w:pos="8640"/>
      </w:tabs>
    </w:pPr>
  </w:style>
  <w:style w:type="paragraph" w:styleId="Footer">
    <w:name w:val="footer"/>
    <w:basedOn w:val="Normal"/>
    <w:link w:val="FooterChar"/>
    <w:uiPriority w:val="99"/>
    <w:rsid w:val="00336C58"/>
    <w:pPr>
      <w:tabs>
        <w:tab w:val="center" w:pos="4320"/>
        <w:tab w:val="right" w:pos="8640"/>
      </w:tabs>
    </w:pPr>
  </w:style>
  <w:style w:type="paragraph" w:styleId="BodyText2">
    <w:name w:val="Body Text 2"/>
    <w:basedOn w:val="Normal"/>
    <w:rsid w:val="00336C58"/>
    <w:pPr>
      <w:ind w:left="720"/>
    </w:pPr>
  </w:style>
  <w:style w:type="paragraph" w:styleId="BodyTextIndent2">
    <w:name w:val="Body Text Indent 2"/>
    <w:basedOn w:val="Normal"/>
    <w:rsid w:val="00336C58"/>
    <w:pPr>
      <w:ind w:left="720"/>
      <w:jc w:val="center"/>
    </w:pPr>
    <w:rPr>
      <w:b/>
      <w:bCs/>
    </w:rPr>
  </w:style>
  <w:style w:type="paragraph" w:styleId="BodyTextIndent3">
    <w:name w:val="Body Text Indent 3"/>
    <w:basedOn w:val="Normal"/>
    <w:rsid w:val="00336C58"/>
    <w:pPr>
      <w:ind w:left="720"/>
      <w:jc w:val="center"/>
    </w:pPr>
  </w:style>
  <w:style w:type="character" w:styleId="PageNumber">
    <w:name w:val="page number"/>
    <w:basedOn w:val="DefaultParagraphFont"/>
    <w:rsid w:val="00156DCE"/>
  </w:style>
  <w:style w:type="paragraph" w:styleId="BalloonText">
    <w:name w:val="Balloon Text"/>
    <w:basedOn w:val="Normal"/>
    <w:link w:val="BalloonTextChar"/>
    <w:rsid w:val="00257530"/>
    <w:rPr>
      <w:rFonts w:ascii="Tahoma" w:hAnsi="Tahoma" w:cs="Tahoma"/>
      <w:sz w:val="16"/>
      <w:szCs w:val="16"/>
    </w:rPr>
  </w:style>
  <w:style w:type="character" w:customStyle="1" w:styleId="BalloonTextChar">
    <w:name w:val="Balloon Text Char"/>
    <w:link w:val="BalloonText"/>
    <w:rsid w:val="00257530"/>
    <w:rPr>
      <w:rFonts w:ascii="Tahoma" w:hAnsi="Tahoma" w:cs="Tahoma"/>
      <w:sz w:val="16"/>
      <w:szCs w:val="16"/>
    </w:rPr>
  </w:style>
  <w:style w:type="paragraph" w:customStyle="1" w:styleId="p5">
    <w:name w:val="p5"/>
    <w:basedOn w:val="Normal"/>
    <w:rsid w:val="000F3749"/>
    <w:pPr>
      <w:tabs>
        <w:tab w:val="left" w:pos="260"/>
      </w:tabs>
      <w:autoSpaceDE/>
      <w:autoSpaceDN/>
      <w:snapToGrid w:val="0"/>
      <w:spacing w:line="220" w:lineRule="atLeast"/>
      <w:ind w:left="1440" w:firstLine="288"/>
      <w:jc w:val="both"/>
    </w:pPr>
    <w:rPr>
      <w:szCs w:val="20"/>
    </w:rPr>
  </w:style>
  <w:style w:type="paragraph" w:styleId="ListParagraph">
    <w:name w:val="List Paragraph"/>
    <w:basedOn w:val="Normal"/>
    <w:uiPriority w:val="34"/>
    <w:qFormat/>
    <w:rsid w:val="00573D9E"/>
    <w:pPr>
      <w:ind w:left="720"/>
      <w:contextualSpacing/>
    </w:pPr>
  </w:style>
  <w:style w:type="paragraph" w:customStyle="1" w:styleId="p22">
    <w:name w:val="p22"/>
    <w:basedOn w:val="Normal"/>
    <w:rsid w:val="008F17E6"/>
    <w:pPr>
      <w:tabs>
        <w:tab w:val="left" w:pos="232"/>
      </w:tabs>
      <w:adjustRightInd w:val="0"/>
      <w:ind w:left="1208" w:hanging="232"/>
      <w:jc w:val="both"/>
    </w:pPr>
  </w:style>
  <w:style w:type="paragraph" w:customStyle="1" w:styleId="p31">
    <w:name w:val="p31"/>
    <w:basedOn w:val="Normal"/>
    <w:rsid w:val="008F17E6"/>
    <w:pPr>
      <w:tabs>
        <w:tab w:val="left" w:pos="232"/>
      </w:tabs>
      <w:adjustRightInd w:val="0"/>
      <w:ind w:left="1208"/>
      <w:jc w:val="both"/>
    </w:pPr>
  </w:style>
  <w:style w:type="paragraph" w:customStyle="1" w:styleId="p32">
    <w:name w:val="p32"/>
    <w:basedOn w:val="Normal"/>
    <w:rsid w:val="008F17E6"/>
    <w:pPr>
      <w:tabs>
        <w:tab w:val="left" w:pos="436"/>
        <w:tab w:val="left" w:pos="714"/>
      </w:tabs>
      <w:adjustRightInd w:val="0"/>
      <w:ind w:left="232" w:firstLine="204"/>
      <w:jc w:val="both"/>
    </w:pPr>
  </w:style>
  <w:style w:type="paragraph" w:customStyle="1" w:styleId="p26">
    <w:name w:val="p26"/>
    <w:basedOn w:val="Normal"/>
    <w:rsid w:val="008F17E6"/>
    <w:pPr>
      <w:tabs>
        <w:tab w:val="left" w:pos="453"/>
        <w:tab w:val="left" w:pos="731"/>
      </w:tabs>
      <w:adjustRightInd w:val="0"/>
      <w:ind w:left="226" w:firstLine="227"/>
      <w:jc w:val="both"/>
    </w:pPr>
  </w:style>
  <w:style w:type="paragraph" w:customStyle="1" w:styleId="p37">
    <w:name w:val="p37"/>
    <w:basedOn w:val="Normal"/>
    <w:rsid w:val="008F17E6"/>
    <w:pPr>
      <w:tabs>
        <w:tab w:val="left" w:pos="232"/>
      </w:tabs>
      <w:adjustRightInd w:val="0"/>
      <w:ind w:left="1208" w:hanging="232"/>
      <w:jc w:val="both"/>
    </w:pPr>
  </w:style>
  <w:style w:type="paragraph" w:customStyle="1" w:styleId="p41">
    <w:name w:val="p41"/>
    <w:basedOn w:val="Normal"/>
    <w:rsid w:val="008F17E6"/>
    <w:pPr>
      <w:tabs>
        <w:tab w:val="left" w:pos="226"/>
        <w:tab w:val="left" w:pos="453"/>
        <w:tab w:val="left" w:pos="731"/>
      </w:tabs>
      <w:adjustRightInd w:val="0"/>
      <w:ind w:left="226" w:firstLine="227"/>
    </w:pPr>
  </w:style>
  <w:style w:type="paragraph" w:customStyle="1" w:styleId="p43">
    <w:name w:val="p43"/>
    <w:basedOn w:val="Normal"/>
    <w:rsid w:val="008F17E6"/>
    <w:pPr>
      <w:tabs>
        <w:tab w:val="left" w:pos="453"/>
        <w:tab w:val="left" w:pos="731"/>
        <w:tab w:val="left" w:pos="986"/>
      </w:tabs>
      <w:adjustRightInd w:val="0"/>
      <w:ind w:left="453" w:firstLine="278"/>
    </w:pPr>
  </w:style>
  <w:style w:type="paragraph" w:customStyle="1" w:styleId="p45">
    <w:name w:val="p45"/>
    <w:basedOn w:val="Normal"/>
    <w:rsid w:val="008F17E6"/>
    <w:pPr>
      <w:tabs>
        <w:tab w:val="left" w:pos="232"/>
      </w:tabs>
      <w:adjustRightInd w:val="0"/>
      <w:ind w:left="1208" w:hanging="232"/>
    </w:pPr>
  </w:style>
  <w:style w:type="paragraph" w:customStyle="1" w:styleId="p42">
    <w:name w:val="p42"/>
    <w:basedOn w:val="Normal"/>
    <w:rsid w:val="008F17E6"/>
    <w:pPr>
      <w:tabs>
        <w:tab w:val="left" w:pos="232"/>
        <w:tab w:val="left" w:pos="436"/>
        <w:tab w:val="left" w:pos="805"/>
      </w:tabs>
      <w:adjustRightInd w:val="0"/>
      <w:ind w:left="232" w:firstLine="204"/>
    </w:pPr>
  </w:style>
  <w:style w:type="paragraph" w:customStyle="1" w:styleId="p7">
    <w:name w:val="p7"/>
    <w:basedOn w:val="Normal"/>
    <w:rsid w:val="008F17E6"/>
    <w:pPr>
      <w:tabs>
        <w:tab w:val="left" w:pos="204"/>
      </w:tabs>
      <w:adjustRightInd w:val="0"/>
    </w:pPr>
  </w:style>
  <w:style w:type="paragraph" w:customStyle="1" w:styleId="p50">
    <w:name w:val="p50"/>
    <w:basedOn w:val="Normal"/>
    <w:rsid w:val="008F17E6"/>
    <w:pPr>
      <w:tabs>
        <w:tab w:val="left" w:pos="453"/>
        <w:tab w:val="left" w:pos="606"/>
        <w:tab w:val="left" w:pos="986"/>
      </w:tabs>
      <w:adjustRightInd w:val="0"/>
      <w:ind w:left="453" w:firstLine="153"/>
    </w:pPr>
  </w:style>
  <w:style w:type="paragraph" w:customStyle="1" w:styleId="p92">
    <w:name w:val="p92"/>
    <w:basedOn w:val="Normal"/>
    <w:rsid w:val="008F17E6"/>
    <w:pPr>
      <w:tabs>
        <w:tab w:val="left" w:pos="226"/>
        <w:tab w:val="left" w:pos="453"/>
        <w:tab w:val="left" w:pos="759"/>
      </w:tabs>
      <w:adjustRightInd w:val="0"/>
      <w:ind w:left="226" w:firstLine="227"/>
      <w:jc w:val="both"/>
    </w:pPr>
  </w:style>
  <w:style w:type="paragraph" w:customStyle="1" w:styleId="p52">
    <w:name w:val="p52"/>
    <w:basedOn w:val="Normal"/>
    <w:rsid w:val="008F17E6"/>
    <w:pPr>
      <w:tabs>
        <w:tab w:val="left" w:pos="402"/>
        <w:tab w:val="left" w:pos="606"/>
        <w:tab w:val="left" w:pos="929"/>
      </w:tabs>
      <w:adjustRightInd w:val="0"/>
      <w:ind w:left="402" w:firstLine="204"/>
      <w:jc w:val="both"/>
    </w:pPr>
  </w:style>
  <w:style w:type="paragraph" w:customStyle="1" w:styleId="p88">
    <w:name w:val="p88"/>
    <w:basedOn w:val="Normal"/>
    <w:rsid w:val="008F17E6"/>
    <w:pPr>
      <w:tabs>
        <w:tab w:val="left" w:pos="226"/>
        <w:tab w:val="left" w:pos="453"/>
        <w:tab w:val="left" w:pos="759"/>
      </w:tabs>
      <w:adjustRightInd w:val="0"/>
      <w:ind w:left="226" w:firstLine="227"/>
    </w:pPr>
  </w:style>
  <w:style w:type="paragraph" w:customStyle="1" w:styleId="p6">
    <w:name w:val="p6"/>
    <w:basedOn w:val="Normal"/>
    <w:rsid w:val="008F17E6"/>
    <w:pPr>
      <w:tabs>
        <w:tab w:val="left" w:pos="720"/>
      </w:tabs>
      <w:autoSpaceDE/>
      <w:autoSpaceDN/>
      <w:snapToGrid w:val="0"/>
      <w:spacing w:line="220" w:lineRule="atLeast"/>
      <w:jc w:val="both"/>
    </w:pPr>
    <w:rPr>
      <w:szCs w:val="20"/>
    </w:rPr>
  </w:style>
  <w:style w:type="character" w:customStyle="1" w:styleId="FooterChar">
    <w:name w:val="Footer Char"/>
    <w:basedOn w:val="DefaultParagraphFont"/>
    <w:link w:val="Footer"/>
    <w:uiPriority w:val="99"/>
    <w:rsid w:val="00267D2A"/>
    <w:rPr>
      <w:sz w:val="24"/>
      <w:szCs w:val="24"/>
    </w:rPr>
  </w:style>
  <w:style w:type="paragraph" w:customStyle="1" w:styleId="c2">
    <w:name w:val="c2"/>
    <w:basedOn w:val="Normal"/>
    <w:rsid w:val="005C2821"/>
    <w:pPr>
      <w:autoSpaceDE/>
      <w:autoSpaceDN/>
      <w:snapToGrid w:val="0"/>
      <w:spacing w:line="240" w:lineRule="atLeast"/>
      <w:jc w:val="center"/>
    </w:pPr>
    <w:rPr>
      <w:szCs w:val="20"/>
    </w:rPr>
  </w:style>
  <w:style w:type="paragraph" w:customStyle="1" w:styleId="p23">
    <w:name w:val="p23"/>
    <w:basedOn w:val="Normal"/>
    <w:rsid w:val="005C2821"/>
    <w:pPr>
      <w:adjustRightInd w:val="0"/>
      <w:ind w:left="1214" w:hanging="226"/>
      <w:jc w:val="both"/>
    </w:pPr>
  </w:style>
  <w:style w:type="paragraph" w:customStyle="1" w:styleId="p68">
    <w:name w:val="p68"/>
    <w:basedOn w:val="Normal"/>
    <w:rsid w:val="005C2821"/>
    <w:pPr>
      <w:tabs>
        <w:tab w:val="left" w:pos="209"/>
        <w:tab w:val="left" w:pos="402"/>
      </w:tabs>
      <w:adjustRightInd w:val="0"/>
      <w:ind w:left="402" w:hanging="193"/>
    </w:pPr>
  </w:style>
  <w:style w:type="paragraph" w:customStyle="1" w:styleId="p9">
    <w:name w:val="p9"/>
    <w:basedOn w:val="Normal"/>
    <w:rsid w:val="005C2821"/>
    <w:pPr>
      <w:tabs>
        <w:tab w:val="left" w:pos="260"/>
      </w:tabs>
      <w:autoSpaceDE/>
      <w:autoSpaceDN/>
      <w:snapToGrid w:val="0"/>
      <w:spacing w:line="220" w:lineRule="atLeast"/>
      <w:ind w:left="1440" w:firstLine="288"/>
      <w:jc w:val="both"/>
    </w:pPr>
    <w:rPr>
      <w:szCs w:val="20"/>
    </w:rPr>
  </w:style>
  <w:style w:type="paragraph" w:customStyle="1" w:styleId="p4">
    <w:name w:val="p4"/>
    <w:basedOn w:val="Normal"/>
    <w:rsid w:val="005C2821"/>
    <w:pPr>
      <w:tabs>
        <w:tab w:val="left" w:pos="748"/>
      </w:tabs>
      <w:adjustRightInd w:val="0"/>
      <w:ind w:firstLine="748"/>
    </w:pPr>
  </w:style>
  <w:style w:type="paragraph" w:customStyle="1" w:styleId="p73">
    <w:name w:val="p73"/>
    <w:basedOn w:val="Normal"/>
    <w:rsid w:val="005C2821"/>
    <w:pPr>
      <w:tabs>
        <w:tab w:val="left" w:pos="226"/>
        <w:tab w:val="left" w:pos="402"/>
        <w:tab w:val="left" w:pos="731"/>
      </w:tabs>
      <w:adjustRightInd w:val="0"/>
      <w:ind w:left="226" w:firstLine="176"/>
    </w:pPr>
  </w:style>
  <w:style w:type="paragraph" w:customStyle="1" w:styleId="p70">
    <w:name w:val="p70"/>
    <w:basedOn w:val="Normal"/>
    <w:rsid w:val="005C2821"/>
    <w:pPr>
      <w:tabs>
        <w:tab w:val="left" w:pos="232"/>
        <w:tab w:val="left" w:pos="436"/>
        <w:tab w:val="left" w:pos="714"/>
      </w:tabs>
      <w:adjustRightInd w:val="0"/>
      <w:ind w:left="232" w:firstLine="204"/>
    </w:pPr>
  </w:style>
  <w:style w:type="paragraph" w:customStyle="1" w:styleId="p27">
    <w:name w:val="p27"/>
    <w:basedOn w:val="Normal"/>
    <w:rsid w:val="005C2821"/>
    <w:pPr>
      <w:tabs>
        <w:tab w:val="left" w:pos="204"/>
      </w:tabs>
      <w:adjustRightInd w:val="0"/>
      <w:jc w:val="both"/>
    </w:pPr>
  </w:style>
  <w:style w:type="paragraph" w:customStyle="1" w:styleId="p71">
    <w:name w:val="p71"/>
    <w:basedOn w:val="Normal"/>
    <w:rsid w:val="005C2821"/>
    <w:pPr>
      <w:tabs>
        <w:tab w:val="left" w:pos="209"/>
        <w:tab w:val="left" w:pos="402"/>
        <w:tab w:val="left" w:pos="731"/>
      </w:tabs>
      <w:adjustRightInd w:val="0"/>
      <w:ind w:left="209" w:firstLine="193"/>
      <w:jc w:val="both"/>
    </w:pPr>
  </w:style>
  <w:style w:type="paragraph" w:customStyle="1" w:styleId="p34">
    <w:name w:val="p34"/>
    <w:basedOn w:val="Normal"/>
    <w:rsid w:val="005C2821"/>
    <w:pPr>
      <w:adjustRightInd w:val="0"/>
      <w:jc w:val="both"/>
    </w:pPr>
  </w:style>
  <w:style w:type="paragraph" w:customStyle="1" w:styleId="p36">
    <w:name w:val="p36"/>
    <w:basedOn w:val="Normal"/>
    <w:rsid w:val="005C2821"/>
    <w:pPr>
      <w:tabs>
        <w:tab w:val="left" w:pos="226"/>
      </w:tabs>
      <w:adjustRightInd w:val="0"/>
      <w:ind w:left="1214"/>
      <w:jc w:val="both"/>
    </w:pPr>
  </w:style>
  <w:style w:type="paragraph" w:customStyle="1" w:styleId="p80">
    <w:name w:val="p80"/>
    <w:basedOn w:val="Normal"/>
    <w:rsid w:val="005C2821"/>
    <w:pPr>
      <w:tabs>
        <w:tab w:val="left" w:pos="759"/>
        <w:tab w:val="left" w:pos="1105"/>
      </w:tabs>
      <w:adjustRightInd w:val="0"/>
      <w:ind w:left="1105" w:hanging="346"/>
    </w:pPr>
  </w:style>
  <w:style w:type="paragraph" w:customStyle="1" w:styleId="p40">
    <w:name w:val="p40"/>
    <w:basedOn w:val="Normal"/>
    <w:rsid w:val="005C2821"/>
    <w:pPr>
      <w:tabs>
        <w:tab w:val="left" w:pos="226"/>
        <w:tab w:val="left" w:pos="453"/>
      </w:tabs>
      <w:adjustRightInd w:val="0"/>
      <w:ind w:left="226" w:firstLine="227"/>
      <w:jc w:val="both"/>
    </w:pPr>
  </w:style>
  <w:style w:type="paragraph" w:customStyle="1" w:styleId="p11">
    <w:name w:val="p11"/>
    <w:basedOn w:val="Normal"/>
    <w:rsid w:val="00437460"/>
    <w:pPr>
      <w:tabs>
        <w:tab w:val="left" w:pos="1156"/>
        <w:tab w:val="left" w:pos="1576"/>
      </w:tabs>
      <w:adjustRightInd w:val="0"/>
      <w:ind w:firstLine="1156"/>
    </w:pPr>
  </w:style>
</w:styles>
</file>

<file path=word/webSettings.xml><?xml version="1.0" encoding="utf-8"?>
<w:webSettings xmlns:r="http://schemas.openxmlformats.org/officeDocument/2006/relationships" xmlns:w="http://schemas.openxmlformats.org/wordprocessingml/2006/main">
  <w:divs>
    <w:div w:id="99421666">
      <w:bodyDiv w:val="1"/>
      <w:marLeft w:val="0"/>
      <w:marRight w:val="0"/>
      <w:marTop w:val="0"/>
      <w:marBottom w:val="0"/>
      <w:divBdr>
        <w:top w:val="none" w:sz="0" w:space="0" w:color="auto"/>
        <w:left w:val="none" w:sz="0" w:space="0" w:color="auto"/>
        <w:bottom w:val="none" w:sz="0" w:space="0" w:color="auto"/>
        <w:right w:val="none" w:sz="0" w:space="0" w:color="auto"/>
      </w:divBdr>
    </w:div>
    <w:div w:id="149174026">
      <w:bodyDiv w:val="1"/>
      <w:marLeft w:val="0"/>
      <w:marRight w:val="0"/>
      <w:marTop w:val="0"/>
      <w:marBottom w:val="0"/>
      <w:divBdr>
        <w:top w:val="none" w:sz="0" w:space="0" w:color="auto"/>
        <w:left w:val="none" w:sz="0" w:space="0" w:color="auto"/>
        <w:bottom w:val="none" w:sz="0" w:space="0" w:color="auto"/>
        <w:right w:val="none" w:sz="0" w:space="0" w:color="auto"/>
      </w:divBdr>
    </w:div>
    <w:div w:id="175661146">
      <w:bodyDiv w:val="1"/>
      <w:marLeft w:val="0"/>
      <w:marRight w:val="0"/>
      <w:marTop w:val="0"/>
      <w:marBottom w:val="0"/>
      <w:divBdr>
        <w:top w:val="none" w:sz="0" w:space="0" w:color="auto"/>
        <w:left w:val="none" w:sz="0" w:space="0" w:color="auto"/>
        <w:bottom w:val="none" w:sz="0" w:space="0" w:color="auto"/>
        <w:right w:val="none" w:sz="0" w:space="0" w:color="auto"/>
      </w:divBdr>
    </w:div>
    <w:div w:id="229997485">
      <w:bodyDiv w:val="1"/>
      <w:marLeft w:val="0"/>
      <w:marRight w:val="0"/>
      <w:marTop w:val="0"/>
      <w:marBottom w:val="0"/>
      <w:divBdr>
        <w:top w:val="none" w:sz="0" w:space="0" w:color="auto"/>
        <w:left w:val="none" w:sz="0" w:space="0" w:color="auto"/>
        <w:bottom w:val="none" w:sz="0" w:space="0" w:color="auto"/>
        <w:right w:val="none" w:sz="0" w:space="0" w:color="auto"/>
      </w:divBdr>
    </w:div>
    <w:div w:id="237371535">
      <w:bodyDiv w:val="1"/>
      <w:marLeft w:val="0"/>
      <w:marRight w:val="0"/>
      <w:marTop w:val="0"/>
      <w:marBottom w:val="0"/>
      <w:divBdr>
        <w:top w:val="none" w:sz="0" w:space="0" w:color="auto"/>
        <w:left w:val="none" w:sz="0" w:space="0" w:color="auto"/>
        <w:bottom w:val="none" w:sz="0" w:space="0" w:color="auto"/>
        <w:right w:val="none" w:sz="0" w:space="0" w:color="auto"/>
      </w:divBdr>
    </w:div>
    <w:div w:id="391582083">
      <w:bodyDiv w:val="1"/>
      <w:marLeft w:val="0"/>
      <w:marRight w:val="0"/>
      <w:marTop w:val="0"/>
      <w:marBottom w:val="0"/>
      <w:divBdr>
        <w:top w:val="none" w:sz="0" w:space="0" w:color="auto"/>
        <w:left w:val="none" w:sz="0" w:space="0" w:color="auto"/>
        <w:bottom w:val="none" w:sz="0" w:space="0" w:color="auto"/>
        <w:right w:val="none" w:sz="0" w:space="0" w:color="auto"/>
      </w:divBdr>
    </w:div>
    <w:div w:id="515929564">
      <w:bodyDiv w:val="1"/>
      <w:marLeft w:val="0"/>
      <w:marRight w:val="0"/>
      <w:marTop w:val="0"/>
      <w:marBottom w:val="0"/>
      <w:divBdr>
        <w:top w:val="none" w:sz="0" w:space="0" w:color="auto"/>
        <w:left w:val="none" w:sz="0" w:space="0" w:color="auto"/>
        <w:bottom w:val="none" w:sz="0" w:space="0" w:color="auto"/>
        <w:right w:val="none" w:sz="0" w:space="0" w:color="auto"/>
      </w:divBdr>
    </w:div>
    <w:div w:id="931622308">
      <w:bodyDiv w:val="1"/>
      <w:marLeft w:val="0"/>
      <w:marRight w:val="0"/>
      <w:marTop w:val="0"/>
      <w:marBottom w:val="0"/>
      <w:divBdr>
        <w:top w:val="none" w:sz="0" w:space="0" w:color="auto"/>
        <w:left w:val="none" w:sz="0" w:space="0" w:color="auto"/>
        <w:bottom w:val="none" w:sz="0" w:space="0" w:color="auto"/>
        <w:right w:val="none" w:sz="0" w:space="0" w:color="auto"/>
      </w:divBdr>
    </w:div>
    <w:div w:id="1012879063">
      <w:bodyDiv w:val="1"/>
      <w:marLeft w:val="0"/>
      <w:marRight w:val="0"/>
      <w:marTop w:val="0"/>
      <w:marBottom w:val="0"/>
      <w:divBdr>
        <w:top w:val="none" w:sz="0" w:space="0" w:color="auto"/>
        <w:left w:val="none" w:sz="0" w:space="0" w:color="auto"/>
        <w:bottom w:val="none" w:sz="0" w:space="0" w:color="auto"/>
        <w:right w:val="none" w:sz="0" w:space="0" w:color="auto"/>
      </w:divBdr>
    </w:div>
    <w:div w:id="1058431955">
      <w:bodyDiv w:val="1"/>
      <w:marLeft w:val="0"/>
      <w:marRight w:val="0"/>
      <w:marTop w:val="0"/>
      <w:marBottom w:val="0"/>
      <w:divBdr>
        <w:top w:val="none" w:sz="0" w:space="0" w:color="auto"/>
        <w:left w:val="none" w:sz="0" w:space="0" w:color="auto"/>
        <w:bottom w:val="none" w:sz="0" w:space="0" w:color="auto"/>
        <w:right w:val="none" w:sz="0" w:space="0" w:color="auto"/>
      </w:divBdr>
    </w:div>
    <w:div w:id="1090934518">
      <w:bodyDiv w:val="1"/>
      <w:marLeft w:val="0"/>
      <w:marRight w:val="0"/>
      <w:marTop w:val="0"/>
      <w:marBottom w:val="0"/>
      <w:divBdr>
        <w:top w:val="none" w:sz="0" w:space="0" w:color="auto"/>
        <w:left w:val="none" w:sz="0" w:space="0" w:color="auto"/>
        <w:bottom w:val="none" w:sz="0" w:space="0" w:color="auto"/>
        <w:right w:val="none" w:sz="0" w:space="0" w:color="auto"/>
      </w:divBdr>
    </w:div>
    <w:div w:id="1113941457">
      <w:bodyDiv w:val="1"/>
      <w:marLeft w:val="0"/>
      <w:marRight w:val="0"/>
      <w:marTop w:val="0"/>
      <w:marBottom w:val="0"/>
      <w:divBdr>
        <w:top w:val="none" w:sz="0" w:space="0" w:color="auto"/>
        <w:left w:val="none" w:sz="0" w:space="0" w:color="auto"/>
        <w:bottom w:val="none" w:sz="0" w:space="0" w:color="auto"/>
        <w:right w:val="none" w:sz="0" w:space="0" w:color="auto"/>
      </w:divBdr>
    </w:div>
    <w:div w:id="1121916139">
      <w:bodyDiv w:val="1"/>
      <w:marLeft w:val="0"/>
      <w:marRight w:val="0"/>
      <w:marTop w:val="0"/>
      <w:marBottom w:val="0"/>
      <w:divBdr>
        <w:top w:val="none" w:sz="0" w:space="0" w:color="auto"/>
        <w:left w:val="none" w:sz="0" w:space="0" w:color="auto"/>
        <w:bottom w:val="none" w:sz="0" w:space="0" w:color="auto"/>
        <w:right w:val="none" w:sz="0" w:space="0" w:color="auto"/>
      </w:divBdr>
    </w:div>
    <w:div w:id="1129283151">
      <w:bodyDiv w:val="1"/>
      <w:marLeft w:val="0"/>
      <w:marRight w:val="0"/>
      <w:marTop w:val="0"/>
      <w:marBottom w:val="0"/>
      <w:divBdr>
        <w:top w:val="none" w:sz="0" w:space="0" w:color="auto"/>
        <w:left w:val="none" w:sz="0" w:space="0" w:color="auto"/>
        <w:bottom w:val="none" w:sz="0" w:space="0" w:color="auto"/>
        <w:right w:val="none" w:sz="0" w:space="0" w:color="auto"/>
      </w:divBdr>
    </w:div>
    <w:div w:id="1190532273">
      <w:bodyDiv w:val="1"/>
      <w:marLeft w:val="0"/>
      <w:marRight w:val="0"/>
      <w:marTop w:val="0"/>
      <w:marBottom w:val="0"/>
      <w:divBdr>
        <w:top w:val="none" w:sz="0" w:space="0" w:color="auto"/>
        <w:left w:val="none" w:sz="0" w:space="0" w:color="auto"/>
        <w:bottom w:val="none" w:sz="0" w:space="0" w:color="auto"/>
        <w:right w:val="none" w:sz="0" w:space="0" w:color="auto"/>
      </w:divBdr>
    </w:div>
    <w:div w:id="1487088693">
      <w:bodyDiv w:val="1"/>
      <w:marLeft w:val="0"/>
      <w:marRight w:val="0"/>
      <w:marTop w:val="0"/>
      <w:marBottom w:val="0"/>
      <w:divBdr>
        <w:top w:val="none" w:sz="0" w:space="0" w:color="auto"/>
        <w:left w:val="none" w:sz="0" w:space="0" w:color="auto"/>
        <w:bottom w:val="none" w:sz="0" w:space="0" w:color="auto"/>
        <w:right w:val="none" w:sz="0" w:space="0" w:color="auto"/>
      </w:divBdr>
    </w:div>
    <w:div w:id="1521120512">
      <w:bodyDiv w:val="1"/>
      <w:marLeft w:val="0"/>
      <w:marRight w:val="0"/>
      <w:marTop w:val="0"/>
      <w:marBottom w:val="0"/>
      <w:divBdr>
        <w:top w:val="none" w:sz="0" w:space="0" w:color="auto"/>
        <w:left w:val="none" w:sz="0" w:space="0" w:color="auto"/>
        <w:bottom w:val="none" w:sz="0" w:space="0" w:color="auto"/>
        <w:right w:val="none" w:sz="0" w:space="0" w:color="auto"/>
      </w:divBdr>
    </w:div>
    <w:div w:id="1554123013">
      <w:bodyDiv w:val="1"/>
      <w:marLeft w:val="0"/>
      <w:marRight w:val="0"/>
      <w:marTop w:val="0"/>
      <w:marBottom w:val="0"/>
      <w:divBdr>
        <w:top w:val="none" w:sz="0" w:space="0" w:color="auto"/>
        <w:left w:val="none" w:sz="0" w:space="0" w:color="auto"/>
        <w:bottom w:val="none" w:sz="0" w:space="0" w:color="auto"/>
        <w:right w:val="none" w:sz="0" w:space="0" w:color="auto"/>
      </w:divBdr>
    </w:div>
    <w:div w:id="1638491532">
      <w:bodyDiv w:val="1"/>
      <w:marLeft w:val="0"/>
      <w:marRight w:val="0"/>
      <w:marTop w:val="0"/>
      <w:marBottom w:val="0"/>
      <w:divBdr>
        <w:top w:val="none" w:sz="0" w:space="0" w:color="auto"/>
        <w:left w:val="none" w:sz="0" w:space="0" w:color="auto"/>
        <w:bottom w:val="none" w:sz="0" w:space="0" w:color="auto"/>
        <w:right w:val="none" w:sz="0" w:space="0" w:color="auto"/>
      </w:divBdr>
    </w:div>
    <w:div w:id="1967005779">
      <w:bodyDiv w:val="1"/>
      <w:marLeft w:val="0"/>
      <w:marRight w:val="0"/>
      <w:marTop w:val="0"/>
      <w:marBottom w:val="0"/>
      <w:divBdr>
        <w:top w:val="none" w:sz="0" w:space="0" w:color="auto"/>
        <w:left w:val="none" w:sz="0" w:space="0" w:color="auto"/>
        <w:bottom w:val="none" w:sz="0" w:space="0" w:color="auto"/>
        <w:right w:val="none" w:sz="0" w:space="0" w:color="auto"/>
      </w:divBdr>
    </w:div>
    <w:div w:id="2034989815">
      <w:bodyDiv w:val="1"/>
      <w:marLeft w:val="0"/>
      <w:marRight w:val="0"/>
      <w:marTop w:val="0"/>
      <w:marBottom w:val="0"/>
      <w:divBdr>
        <w:top w:val="none" w:sz="0" w:space="0" w:color="auto"/>
        <w:left w:val="none" w:sz="0" w:space="0" w:color="auto"/>
        <w:bottom w:val="none" w:sz="0" w:space="0" w:color="auto"/>
        <w:right w:val="none" w:sz="0" w:space="0" w:color="auto"/>
      </w:divBdr>
    </w:div>
    <w:div w:id="208780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Local\Microsoft\Windows\Temporary%20Internet%20Files\Content.IE5\8FVN529F\BYLAWS_for_U.S._TEMPLES%20Draf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FBB97-C27E-44CF-996D-FCFDF301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BYLAWS_for_U.S._TEMPLES Draft (1).dotx</Template>
  <TotalTime>0</TotalTime>
  <Pages>18</Pages>
  <Words>7644</Words>
  <Characters>43576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2016-07-25T12:26:00Z</dcterms:created>
  <dcterms:modified xsi:type="dcterms:W3CDTF">2016-07-25T12:27:00Z</dcterms:modified>
</cp:coreProperties>
</file>